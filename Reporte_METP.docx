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harts/colors1.xml" ContentType="application/vnd.ms-office.chartcolorstyle+xml"/>
  <Override PartName="/word/charts/style1.xml" ContentType="application/vnd.ms-office.chartstyle+xml"/>
  <Override PartName="/word/charts/colors2.xml" ContentType="application/vnd.ms-office.chartcolorstyle+xml"/>
  <Override PartName="/word/charts/style2.xml" ContentType="application/vnd.ms-office.chartstyle+xml"/>
  <Override PartName="/word/charts/colors3.xml" ContentType="application/vnd.ms-office.chartcolorstyle+xml"/>
  <Override PartName="/word/charts/style3.xml" ContentType="application/vnd.ms-office.chartstyle+xml"/>
  <Override PartName="/word/charts/colors4.xml" ContentType="application/vnd.ms-office.chartcolorstyle+xml"/>
  <Override PartName="/word/charts/style4.xml" ContentType="application/vnd.ms-office.chartstyle+xml"/>
  <Override PartName="/word/charts/colors5.xml" ContentType="application/vnd.ms-office.chartcolorstyle+xml"/>
  <Override PartName="/word/charts/style5.xml" ContentType="application/vnd.ms-office.chartstyle+xml"/>
  <Override PartName="/word/charts/colors6.xml" ContentType="application/vnd.ms-office.chartcolorstyle+xml"/>
  <Override PartName="/word/charts/style6.xml" ContentType="application/vnd.ms-office.chartstyle+xml"/>
  <Override PartName="/word/charts/colors7.xml" ContentType="application/vnd.ms-office.chartcolorstyle+xml"/>
  <Override PartName="/word/charts/style7.xml" ContentType="application/vnd.ms-office.chartsty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329354601" w:displacedByCustomXml="next"/>
    <w:bookmarkStart w:id="1" w:name="_Toc329354822" w:displacedByCustomXml="next"/>
    <w:sdt>
      <w:sdtPr>
        <w:rPr>
          <w:sz w:val="24"/>
        </w:rPr>
        <w:id w:val="3174419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6A3817" w:rsidRPr="009E1554" w:rsidRDefault="00382C1D" w:rsidP="006A3817">
          <w:pPr>
            <w:jc w:val="center"/>
            <w:rPr>
              <w:rFonts w:ascii="Arial" w:hAnsi="Arial" w:cs="Arial"/>
              <w:sz w:val="24"/>
              <w:szCs w:val="24"/>
            </w:rPr>
          </w:pPr>
          <w:r w:rsidRPr="009E1554">
            <w:rPr>
              <w:rFonts w:ascii="Arial" w:hAnsi="Arial" w:cs="Arial"/>
              <w:noProof/>
              <w:lang w:val="es-MX" w:eastAsia="es-MX"/>
            </w:rPr>
            <w:drawing>
              <wp:anchor distT="0" distB="0" distL="114300" distR="114300" simplePos="0" relativeHeight="251663360" behindDoc="1" locked="0" layoutInCell="1" allowOverlap="1" wp14:anchorId="3F1C15A4" wp14:editId="337719A8">
                <wp:simplePos x="0" y="0"/>
                <wp:positionH relativeFrom="column">
                  <wp:posOffset>-461645</wp:posOffset>
                </wp:positionH>
                <wp:positionV relativeFrom="paragraph">
                  <wp:posOffset>-511810</wp:posOffset>
                </wp:positionV>
                <wp:extent cx="1083310" cy="1083310"/>
                <wp:effectExtent l="0" t="0" r="2540" b="254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unach fondo crema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3310" cy="1083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A3817">
            <w:rPr>
              <w:rFonts w:ascii="Arial" w:hAnsi="Arial" w:cs="Arial"/>
              <w:noProof/>
              <w:sz w:val="24"/>
              <w:szCs w:val="24"/>
              <w:lang w:val="es-MX" w:eastAsia="es-MX"/>
            </w:rPr>
            <w:drawing>
              <wp:anchor distT="0" distB="0" distL="114300" distR="114300" simplePos="0" relativeHeight="251667456" behindDoc="1" locked="0" layoutInCell="1" allowOverlap="1" wp14:anchorId="0367DE83" wp14:editId="42CFF5F8">
                <wp:simplePos x="0" y="0"/>
                <wp:positionH relativeFrom="margin">
                  <wp:posOffset>5275103</wp:posOffset>
                </wp:positionH>
                <wp:positionV relativeFrom="paragraph">
                  <wp:posOffset>-442708</wp:posOffset>
                </wp:positionV>
                <wp:extent cx="1100783" cy="1183341"/>
                <wp:effectExtent l="0" t="0" r="4445" b="0"/>
                <wp:wrapNone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índice.pn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2719" cy="1185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A3817">
            <w:rPr>
              <w:rFonts w:ascii="Arial" w:hAnsi="Arial" w:cs="Arial"/>
              <w:sz w:val="24"/>
              <w:szCs w:val="24"/>
            </w:rPr>
            <w:t>Universidad Autónoma de</w:t>
          </w:r>
          <w:r w:rsidR="006A3817" w:rsidRPr="009E1554">
            <w:rPr>
              <w:rFonts w:ascii="Arial" w:hAnsi="Arial" w:cs="Arial"/>
              <w:sz w:val="24"/>
              <w:szCs w:val="24"/>
            </w:rPr>
            <w:t xml:space="preserve">  C</w:t>
          </w:r>
          <w:r w:rsidR="006A3817">
            <w:rPr>
              <w:rFonts w:ascii="Arial" w:hAnsi="Arial" w:cs="Arial"/>
              <w:sz w:val="24"/>
              <w:szCs w:val="24"/>
            </w:rPr>
            <w:t>hiapas</w:t>
          </w:r>
        </w:p>
        <w:p w:rsidR="006A3817" w:rsidRPr="009E1554" w:rsidRDefault="006A3817" w:rsidP="006A3817">
          <w:pPr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noProof/>
              <w:sz w:val="24"/>
              <w:szCs w:val="24"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B201D24" wp14:editId="1A0AE97D">
                    <wp:simplePos x="0" y="0"/>
                    <wp:positionH relativeFrom="column">
                      <wp:posOffset>-538268</wp:posOffset>
                    </wp:positionH>
                    <wp:positionV relativeFrom="paragraph">
                      <wp:posOffset>359834</wp:posOffset>
                    </wp:positionV>
                    <wp:extent cx="50800" cy="7382934"/>
                    <wp:effectExtent l="0" t="0" r="25400" b="27940"/>
                    <wp:wrapNone/>
                    <wp:docPr id="2" name="Conector rec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50800" cy="738293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line w14:anchorId="0A85E389" id="Conector recto 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2.4pt,28.35pt" to="-38.4pt,60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" strokecolor="black [3040]"/>
                </w:pict>
              </mc:Fallback>
            </mc:AlternateContent>
          </w:r>
          <w:r w:rsidRPr="009E1554">
            <w:rPr>
              <w:rFonts w:ascii="Arial" w:hAnsi="Arial" w:cs="Arial"/>
              <w:sz w:val="24"/>
              <w:szCs w:val="24"/>
            </w:rPr>
            <w:t>F</w:t>
          </w:r>
          <w:r>
            <w:rPr>
              <w:rFonts w:ascii="Arial" w:hAnsi="Arial" w:cs="Arial"/>
              <w:sz w:val="24"/>
              <w:szCs w:val="24"/>
            </w:rPr>
            <w:t xml:space="preserve">acultad de </w:t>
          </w:r>
          <w:r w:rsidRPr="009E1554">
            <w:rPr>
              <w:rFonts w:ascii="Arial" w:hAnsi="Arial" w:cs="Arial"/>
              <w:sz w:val="24"/>
              <w:szCs w:val="24"/>
            </w:rPr>
            <w:t xml:space="preserve">  C</w:t>
          </w:r>
          <w:r>
            <w:rPr>
              <w:rFonts w:ascii="Arial" w:hAnsi="Arial" w:cs="Arial"/>
              <w:sz w:val="24"/>
              <w:szCs w:val="24"/>
            </w:rPr>
            <w:t>ontaduría y Administración, Campus I</w:t>
          </w:r>
        </w:p>
        <w:p w:rsidR="006A3817" w:rsidRDefault="006A3817" w:rsidP="006A3817">
          <w:pPr>
            <w:jc w:val="center"/>
            <w:rPr>
              <w:rFonts w:ascii="Arial" w:hAnsi="Arial" w:cs="Arial"/>
              <w:u w:val="single"/>
            </w:rPr>
          </w:pPr>
          <w:r>
            <w:rPr>
              <w:rFonts w:ascii="Arial" w:hAnsi="Arial" w:cs="Arial"/>
              <w:noProof/>
              <w:sz w:val="24"/>
              <w:szCs w:val="24"/>
              <w:u w:val="single"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532315B7" wp14:editId="0404DDE2">
                    <wp:simplePos x="0" y="0"/>
                    <wp:positionH relativeFrom="column">
                      <wp:posOffset>105198</wp:posOffset>
                    </wp:positionH>
                    <wp:positionV relativeFrom="paragraph">
                      <wp:posOffset>158962</wp:posOffset>
                    </wp:positionV>
                    <wp:extent cx="16934" cy="4876800"/>
                    <wp:effectExtent l="0" t="0" r="21590" b="19050"/>
                    <wp:wrapNone/>
                    <wp:docPr id="4" name="Conector recto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16934" cy="4876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 xmlns:w15="http://schemas.microsoft.com/office/word/2012/wordml">
                <w:pict>
                  <v:line w14:anchorId="31395FD3" id="Conector recto 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pt,12.5pt" to="9.65pt,39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" strokecolor="#0097ae [3044]"/>
                </w:pict>
              </mc:Fallback>
            </mc:AlternateContent>
          </w:r>
          <w:r>
            <w:rPr>
              <w:rFonts w:ascii="Arial" w:hAnsi="Arial" w:cs="Arial"/>
              <w:noProof/>
              <w:sz w:val="24"/>
              <w:szCs w:val="24"/>
              <w:u w:val="single"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49C0D6C1" wp14:editId="05FB9809">
                    <wp:simplePos x="0" y="0"/>
                    <wp:positionH relativeFrom="column">
                      <wp:posOffset>-199601</wp:posOffset>
                    </wp:positionH>
                    <wp:positionV relativeFrom="paragraph">
                      <wp:posOffset>108163</wp:posOffset>
                    </wp:positionV>
                    <wp:extent cx="50800" cy="6536266"/>
                    <wp:effectExtent l="0" t="0" r="25400" b="36195"/>
                    <wp:wrapNone/>
                    <wp:docPr id="3" name="Conector rect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50800" cy="653626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line w14:anchorId="0D996BAA" id="Conector recto 3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pt,8.5pt" to="-11.7pt,5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" strokecolor="#6780c3 [3048]"/>
                </w:pict>
              </mc:Fallback>
            </mc:AlternateContent>
          </w:r>
          <w:r w:rsidRPr="0083239B">
            <w:rPr>
              <w:rFonts w:ascii="Arial" w:hAnsi="Arial" w:cs="Arial"/>
              <w:sz w:val="24"/>
              <w:szCs w:val="24"/>
              <w:u w:val="single"/>
            </w:rPr>
            <w:t xml:space="preserve">Licenciatura en Ingeniería y  Desarrollo de Tecnologías de Software  </w:t>
          </w: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3B515F">
          <w:pPr>
            <w:pStyle w:val="Sinespaciado"/>
            <w:rPr>
              <w:sz w:val="24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1" locked="0" layoutInCell="1" allowOverlap="0" wp14:anchorId="61C7CEC7" wp14:editId="49549071">
                <wp:simplePos x="0" y="0"/>
                <wp:positionH relativeFrom="margin">
                  <wp:align>center</wp:align>
                </wp:positionH>
                <wp:positionV relativeFrom="margin">
                  <wp:posOffset>1525270</wp:posOffset>
                </wp:positionV>
                <wp:extent cx="2033905" cy="1899285"/>
                <wp:effectExtent l="276860" t="275590" r="262255" b="281305"/>
                <wp:wrapSquare wrapText="bothSides"/>
                <wp:docPr id="2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2033905" cy="18992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Default="006A3817">
          <w:pPr>
            <w:pStyle w:val="Sinespaciado"/>
            <w:rPr>
              <w:sz w:val="24"/>
            </w:rPr>
          </w:pPr>
        </w:p>
        <w:p w:rsidR="006A3817" w:rsidRPr="006A3817" w:rsidRDefault="006A3817" w:rsidP="006A3817">
          <w:pPr>
            <w:jc w:val="center"/>
            <w:rPr>
              <w:rFonts w:ascii="Arial" w:hAnsi="Arial" w:cs="Arial"/>
              <w:szCs w:val="24"/>
            </w:rPr>
          </w:pPr>
          <w:r w:rsidRPr="006A3817">
            <w:rPr>
              <w:rFonts w:ascii="Arial" w:hAnsi="Arial" w:cs="Arial"/>
              <w:szCs w:val="24"/>
            </w:rPr>
            <w:t>INTEGRANTES DEL EQUIPO:</w:t>
          </w:r>
        </w:p>
        <w:p w:rsidR="006A3817" w:rsidRPr="00761CFF" w:rsidRDefault="00761CFF" w:rsidP="006A3817">
          <w:pPr>
            <w:jc w:val="center"/>
            <w:rPr>
              <w:rFonts w:ascii="Arial" w:hAnsi="Arial" w:cs="Arial"/>
              <w:i/>
              <w:sz w:val="28"/>
              <w:szCs w:val="24"/>
            </w:rPr>
          </w:pPr>
          <w:r w:rsidRPr="00761CFF">
            <w:rPr>
              <w:rFonts w:ascii="Arial" w:hAnsi="Arial" w:cs="Arial"/>
              <w:i/>
              <w:sz w:val="28"/>
              <w:szCs w:val="24"/>
            </w:rPr>
            <w:t>DANIEL ALEXANDER ORELLANA LEÓN</w:t>
          </w:r>
        </w:p>
        <w:p w:rsidR="006A3817" w:rsidRPr="00761CFF" w:rsidRDefault="006A3817" w:rsidP="006A3817">
          <w:pPr>
            <w:jc w:val="center"/>
            <w:rPr>
              <w:rFonts w:ascii="Arial" w:hAnsi="Arial" w:cs="Arial"/>
              <w:i/>
              <w:sz w:val="28"/>
              <w:szCs w:val="24"/>
            </w:rPr>
          </w:pPr>
          <w:r w:rsidRPr="00761CFF">
            <w:rPr>
              <w:rFonts w:ascii="Arial" w:hAnsi="Arial" w:cs="Arial"/>
              <w:i/>
              <w:sz w:val="28"/>
              <w:szCs w:val="24"/>
            </w:rPr>
            <w:t>ELVIA MAGDALENA SAN</w:t>
          </w:r>
          <w:r w:rsidR="00761CFF" w:rsidRPr="00761CFF">
            <w:rPr>
              <w:rFonts w:ascii="Arial" w:hAnsi="Arial" w:cs="Arial"/>
              <w:i/>
              <w:sz w:val="28"/>
              <w:szCs w:val="24"/>
            </w:rPr>
            <w:t>CHEZ ARIAS</w:t>
          </w:r>
        </w:p>
        <w:p w:rsidR="005D3C72" w:rsidRDefault="00D90765" w:rsidP="005D3C72">
          <w:pPr>
            <w:jc w:val="center"/>
            <w:rPr>
              <w:rFonts w:ascii="Arial" w:hAnsi="Arial" w:cs="Arial"/>
              <w:szCs w:val="24"/>
            </w:rPr>
          </w:pPr>
          <w:r>
            <w:rPr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7C5D6C8B" wp14:editId="271A13D9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6025653</wp:posOffset>
                    </wp:positionV>
                    <wp:extent cx="3943350" cy="1325880"/>
                    <wp:effectExtent l="0" t="0" r="5715" b="0"/>
                    <wp:wrapSquare wrapText="bothSides"/>
                    <wp:docPr id="21" name="Cuadro de texto 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-2024494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BC0EB7" w:rsidRPr="00C84D22" w:rsidRDefault="00BC0EB7">
                                    <w:pPr>
                                      <w:pStyle w:val="Ttulo"/>
                                    </w:pPr>
                                    <w:r>
                                      <w:t>Máquina de Entrenamiento de Tiro Parabólico (METP)</w:t>
                                    </w:r>
                                  </w:p>
                                </w:sdtContent>
                              </w:sdt>
                              <w:p w:rsidR="00BC0EB7" w:rsidRPr="00D466EB" w:rsidRDefault="00BC0EB7" w:rsidP="00D466EB">
                                <w:pPr>
                                  <w:pStyle w:val="Subttulo"/>
                                </w:pPr>
                                <w:sdt>
                                  <w:sdtPr>
                                    <w:alias w:val="Subtítulo"/>
                                    <w:tag w:val=""/>
                                    <w:id w:val="186578609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Proyecto integrador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 21" o:spid="_x0000_s1026" type="#_x0000_t202" style="position:absolute;left:0;text-align:left;margin-left:0;margin-top:474.45pt;width:310.5pt;height:104.4pt;z-index:25166131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-2024494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BC0EB7" w:rsidRPr="00C84D22" w:rsidRDefault="00BC0EB7">
                              <w:pPr>
                                <w:pStyle w:val="Ttulo"/>
                              </w:pPr>
                              <w:r>
                                <w:t>Máquina de Entrenamiento de Tiro Parabólico (METP)</w:t>
                              </w:r>
                            </w:p>
                          </w:sdtContent>
                        </w:sdt>
                        <w:p w:rsidR="00BC0EB7" w:rsidRPr="00D466EB" w:rsidRDefault="00BC0EB7" w:rsidP="00D466EB">
                          <w:pPr>
                            <w:pStyle w:val="Subttulo"/>
                          </w:pPr>
                          <w:sdt>
                            <w:sdtPr>
                              <w:alias w:val="Subtítulo"/>
                              <w:tag w:val=""/>
                              <w:id w:val="186578609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t>Proyecto integrador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6A3817">
            <w:rPr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7B5D082C" wp14:editId="3B0F6B0F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7859864</wp:posOffset>
                    </wp:positionV>
                    <wp:extent cx="3943350" cy="265176"/>
                    <wp:effectExtent l="0" t="0" r="5715" b="0"/>
                    <wp:wrapSquare wrapText="bothSides"/>
                    <wp:docPr id="20" name="Cuadro de texto 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0EB7" w:rsidRPr="00C84D22" w:rsidRDefault="00BC0EB7" w:rsidP="00761CFF">
                                <w:pPr>
                                  <w:pStyle w:val="Informacindecontacto"/>
                                </w:pPr>
                                <w:sdt>
                                  <w:sdtPr>
                                    <w:rPr>
                                      <w:lang w:val="es-ES_tradnl"/>
                                    </w:rPr>
                                    <w:alias w:val="Nombre"/>
                                    <w:tag w:val=""/>
                                    <w:id w:val="191281697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lang w:val="es-MX"/>
                                      </w:rPr>
                                      <w:t>Equipo 6</w:t>
                                    </w:r>
                                  </w:sdtContent>
                                </w:sdt>
                                <w:r w:rsidRPr="00C84D22">
                                  <w:t> | </w:t>
                                </w:r>
                                <w:sdt>
                                  <w:sdtPr>
                                    <w:alias w:val="Nombre de la asignatura"/>
                                    <w:tag w:val=""/>
                                    <w:id w:val="-1171799140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t>LIDTS</w:t>
                                    </w:r>
                                  </w:sdtContent>
                                </w:sdt>
                                <w:r w:rsidRPr="00C84D22">
                                  <w:t> | </w:t>
                                </w:r>
                                <w:sdt>
                                  <w:sdtPr>
                                    <w:alias w:val="Fecha"/>
                                    <w:tag w:val=""/>
                                    <w:id w:val="-1521998103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' de 'MMMM' de '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t>05 de mayo de 2016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 20" o:spid="_x0000_s1027" type="#_x0000_t202" style="position:absolute;left:0;text-align:left;margin-left:0;margin-top:618.9pt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" o:allowoverlap="f" filled="f" stroked="f" strokeweight=".5pt">
                    <v:textbox style="mso-fit-shape-to-text:t" inset="0,,0">
                      <w:txbxContent>
                        <w:p w:rsidR="00BC0EB7" w:rsidRPr="00C84D22" w:rsidRDefault="00BC0EB7" w:rsidP="00761CFF">
                          <w:pPr>
                            <w:pStyle w:val="Informacindecontacto"/>
                          </w:pPr>
                          <w:sdt>
                            <w:sdtPr>
                              <w:rPr>
                                <w:lang w:val="es-ES_tradnl"/>
                              </w:rPr>
                              <w:alias w:val="Nombre"/>
                              <w:tag w:val=""/>
                              <w:id w:val="191281697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lang w:val="es-MX"/>
                                </w:rPr>
                                <w:t>Equipo 6</w:t>
                              </w:r>
                            </w:sdtContent>
                          </w:sdt>
                          <w:r w:rsidRPr="00C84D22">
                            <w:t> | </w:t>
                          </w:r>
                          <w:sdt>
                            <w:sdtPr>
                              <w:alias w:val="Nombre de la asignatura"/>
                              <w:tag w:val=""/>
                              <w:id w:val="-1171799140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Content>
                              <w:r>
                                <w:t>LIDTS</w:t>
                              </w:r>
                            </w:sdtContent>
                          </w:sdt>
                          <w:r w:rsidRPr="00C84D22">
                            <w:t> | </w:t>
                          </w:r>
                          <w:sdt>
                            <w:sdtPr>
                              <w:alias w:val="Fecha"/>
                              <w:tag w:val=""/>
                              <w:id w:val="-1521998103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' de 'MMMM' de '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t>05 de mayo de 2016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6A3817" w:rsidRPr="006A3817">
            <w:rPr>
              <w:rFonts w:ascii="Arial" w:hAnsi="Arial" w:cs="Arial"/>
              <w:szCs w:val="24"/>
            </w:rPr>
            <w:t>.</w:t>
          </w:r>
        </w:p>
        <w:p w:rsidR="000F247E" w:rsidRPr="005D3C72" w:rsidRDefault="00BC0EB7" w:rsidP="005D3C72">
          <w:pPr>
            <w:jc w:val="center"/>
            <w:rPr>
              <w:rFonts w:ascii="Arial" w:hAnsi="Arial" w:cs="Arial"/>
              <w:szCs w:val="24"/>
            </w:rPr>
          </w:pPr>
        </w:p>
      </w:sdtContent>
    </w:sdt>
    <w:bookmarkEnd w:id="0" w:displacedByCustomXml="prev"/>
    <w:bookmarkEnd w:id="1" w:displacedByCustomXml="prev"/>
    <w:p w:rsidR="00BA5F1E" w:rsidRPr="00163576" w:rsidRDefault="00BA5F1E" w:rsidP="00163576">
      <w:pPr>
        <w:pStyle w:val="Ttulo1"/>
        <w:spacing w:before="30"/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INDICE.</w:t>
      </w:r>
    </w:p>
    <w:p w:rsidR="00BA5F1E" w:rsidRDefault="00BA5F1E" w:rsidP="00BA5F1E">
      <w:pPr>
        <w:rPr>
          <w:lang w:val="es-MX"/>
        </w:rPr>
      </w:pPr>
    </w:p>
    <w:p w:rsidR="00FA3BEA" w:rsidRDefault="00FA3BEA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INTRODUCION</w:t>
      </w:r>
    </w:p>
    <w:p w:rsidR="00FA3BEA" w:rsidRDefault="00BC0EB7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Problematización……………</w:t>
      </w:r>
      <w:r w:rsidR="00FA3BEA">
        <w:rPr>
          <w:rFonts w:ascii="Arial" w:hAnsi="Arial" w:cs="Arial"/>
          <w:sz w:val="24"/>
          <w:szCs w:val="24"/>
          <w:lang w:val="es-MX"/>
        </w:rPr>
        <w:t>……………………</w:t>
      </w:r>
      <w:r>
        <w:rPr>
          <w:rFonts w:ascii="Arial" w:hAnsi="Arial" w:cs="Arial"/>
          <w:sz w:val="24"/>
          <w:szCs w:val="24"/>
          <w:lang w:val="es-MX"/>
        </w:rPr>
        <w:t>...................................... 2</w:t>
      </w:r>
    </w:p>
    <w:p w:rsidR="00FA3BEA" w:rsidRDefault="00FA3BEA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Objetivo  general…………………………………………………….</w:t>
      </w:r>
      <w:r w:rsidR="00BC0EB7">
        <w:rPr>
          <w:rFonts w:ascii="Arial" w:hAnsi="Arial" w:cs="Arial"/>
          <w:sz w:val="24"/>
          <w:szCs w:val="24"/>
          <w:lang w:val="es-MX"/>
        </w:rPr>
        <w:t>............</w:t>
      </w:r>
      <w:r>
        <w:rPr>
          <w:rFonts w:ascii="Arial" w:hAnsi="Arial" w:cs="Arial"/>
          <w:sz w:val="24"/>
          <w:szCs w:val="24"/>
          <w:lang w:val="es-MX"/>
        </w:rPr>
        <w:t xml:space="preserve"> 2</w:t>
      </w:r>
    </w:p>
    <w:p w:rsidR="00BA5F1E" w:rsidRDefault="00FA3BEA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Objetivo</w:t>
      </w:r>
      <w:r w:rsidR="00BC0EB7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 específico</w:t>
      </w:r>
      <w:r w:rsidR="00BC0EB7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>…………………………………………….…</w:t>
      </w:r>
      <w:r w:rsidR="00BC0EB7">
        <w:rPr>
          <w:rFonts w:ascii="Arial" w:hAnsi="Arial" w:cs="Arial"/>
          <w:sz w:val="24"/>
          <w:szCs w:val="24"/>
          <w:lang w:val="es-MX"/>
        </w:rPr>
        <w:t>........... 2</w:t>
      </w:r>
    </w:p>
    <w:p w:rsidR="00FA3BEA" w:rsidRDefault="00FA3BEA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Justificaci</w:t>
      </w:r>
      <w:r w:rsidR="00BC0EB7">
        <w:rPr>
          <w:rFonts w:ascii="Arial" w:hAnsi="Arial" w:cs="Arial"/>
          <w:sz w:val="24"/>
          <w:szCs w:val="24"/>
          <w:lang w:val="es-MX"/>
        </w:rPr>
        <w:t>ón………………………………………………….……………..… 3</w:t>
      </w:r>
    </w:p>
    <w:p w:rsidR="00FA3BEA" w:rsidRDefault="00BC0EB7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Limitaciones……………………………………...…….………………….…. 3</w:t>
      </w:r>
    </w:p>
    <w:p w:rsidR="00652D29" w:rsidRDefault="00652D29" w:rsidP="00BC0EB7">
      <w:pPr>
        <w:pStyle w:val="Prrafodelista"/>
        <w:ind w:left="1125"/>
        <w:jc w:val="both"/>
        <w:rPr>
          <w:rFonts w:ascii="Arial" w:hAnsi="Arial" w:cs="Arial"/>
          <w:sz w:val="24"/>
          <w:szCs w:val="24"/>
          <w:lang w:val="es-MX"/>
        </w:rPr>
      </w:pPr>
    </w:p>
    <w:p w:rsidR="00FA3BEA" w:rsidRDefault="00BC0EB7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PROPUESTA</w:t>
      </w:r>
      <w:r w:rsidR="00163576">
        <w:rPr>
          <w:rFonts w:ascii="Arial" w:hAnsi="Arial" w:cs="Arial"/>
          <w:sz w:val="24"/>
          <w:szCs w:val="24"/>
          <w:lang w:val="es-MX"/>
        </w:rPr>
        <w:t xml:space="preserve"> DE SOLUCION</w:t>
      </w:r>
    </w:p>
    <w:p w:rsidR="00FA3BEA" w:rsidRDefault="00FA3BEA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Descripción de </w:t>
      </w:r>
      <w:r w:rsidR="00BC0EB7">
        <w:rPr>
          <w:rFonts w:ascii="Arial" w:hAnsi="Arial" w:cs="Arial"/>
          <w:sz w:val="24"/>
          <w:szCs w:val="24"/>
          <w:lang w:val="es-MX"/>
        </w:rPr>
        <w:t>solución……………………………………………………..</w:t>
      </w:r>
      <w:r w:rsidR="008701CD">
        <w:rPr>
          <w:rFonts w:ascii="Arial" w:hAnsi="Arial" w:cs="Arial"/>
          <w:sz w:val="24"/>
          <w:szCs w:val="24"/>
          <w:lang w:val="es-MX"/>
        </w:rPr>
        <w:t xml:space="preserve"> 4</w:t>
      </w:r>
    </w:p>
    <w:p w:rsidR="00652D29" w:rsidRDefault="00652D29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Planeación……………………………………………………………</w:t>
      </w:r>
      <w:r w:rsidR="00BC0EB7">
        <w:rPr>
          <w:rFonts w:ascii="Arial" w:hAnsi="Arial" w:cs="Arial"/>
          <w:sz w:val="24"/>
          <w:szCs w:val="24"/>
          <w:lang w:val="es-MX"/>
        </w:rPr>
        <w:t>............ 4</w:t>
      </w:r>
    </w:p>
    <w:p w:rsidR="00652D29" w:rsidRDefault="00652D29" w:rsidP="00BC0EB7">
      <w:pPr>
        <w:pStyle w:val="Prrafodelista"/>
        <w:ind w:left="1125"/>
        <w:jc w:val="both"/>
        <w:rPr>
          <w:rFonts w:ascii="Arial" w:hAnsi="Arial" w:cs="Arial"/>
          <w:sz w:val="24"/>
          <w:szCs w:val="24"/>
          <w:lang w:val="es-MX"/>
        </w:rPr>
      </w:pPr>
    </w:p>
    <w:p w:rsidR="00652D29" w:rsidRDefault="00652D29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FUNDAMENTACION  TE</w:t>
      </w:r>
      <w:r w:rsidR="00163576">
        <w:rPr>
          <w:rFonts w:ascii="Arial" w:hAnsi="Arial" w:cs="Arial"/>
          <w:sz w:val="24"/>
          <w:szCs w:val="24"/>
          <w:lang w:val="es-MX"/>
        </w:rPr>
        <w:t>ORICA Y/O CONCEPTUAL</w:t>
      </w:r>
    </w:p>
    <w:p w:rsidR="00652D29" w:rsidRDefault="00163576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C</w:t>
      </w:r>
      <w:r w:rsidR="00652D29">
        <w:rPr>
          <w:rFonts w:ascii="Arial" w:hAnsi="Arial" w:cs="Arial"/>
          <w:sz w:val="24"/>
          <w:szCs w:val="24"/>
          <w:lang w:val="es-MX"/>
        </w:rPr>
        <w:t>onceptualización de la catapulta…………………………………</w:t>
      </w:r>
      <w:r w:rsidR="003706A1">
        <w:rPr>
          <w:rFonts w:ascii="Arial" w:hAnsi="Arial" w:cs="Arial"/>
          <w:sz w:val="24"/>
          <w:szCs w:val="24"/>
          <w:lang w:val="es-MX"/>
        </w:rPr>
        <w:t>…........ 6</w:t>
      </w:r>
    </w:p>
    <w:p w:rsidR="00652D29" w:rsidRDefault="008701CD" w:rsidP="00BC0EB7">
      <w:pPr>
        <w:pStyle w:val="Prrafodelista"/>
        <w:numPr>
          <w:ilvl w:val="2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Antecedentes………………………</w:t>
      </w:r>
      <w:r w:rsidR="00652D29">
        <w:rPr>
          <w:rFonts w:ascii="Arial" w:hAnsi="Arial" w:cs="Arial"/>
          <w:sz w:val="24"/>
          <w:szCs w:val="24"/>
          <w:lang w:val="es-MX"/>
        </w:rPr>
        <w:t>……</w:t>
      </w:r>
      <w:r>
        <w:rPr>
          <w:rFonts w:ascii="Arial" w:hAnsi="Arial" w:cs="Arial"/>
          <w:sz w:val="24"/>
          <w:szCs w:val="24"/>
          <w:lang w:val="es-MX"/>
        </w:rPr>
        <w:t>…...</w:t>
      </w:r>
      <w:r w:rsidR="00163576">
        <w:rPr>
          <w:rFonts w:ascii="Arial" w:hAnsi="Arial" w:cs="Arial"/>
          <w:sz w:val="24"/>
          <w:szCs w:val="24"/>
          <w:lang w:val="es-MX"/>
        </w:rPr>
        <w:t>..</w:t>
      </w:r>
      <w:r w:rsidR="00652D29">
        <w:rPr>
          <w:rFonts w:ascii="Arial" w:hAnsi="Arial" w:cs="Arial"/>
          <w:sz w:val="24"/>
          <w:szCs w:val="24"/>
          <w:lang w:val="es-MX"/>
        </w:rPr>
        <w:t>……</w:t>
      </w:r>
      <w:r w:rsidR="006F0C0C">
        <w:rPr>
          <w:rFonts w:ascii="Arial" w:hAnsi="Arial" w:cs="Arial"/>
          <w:sz w:val="24"/>
          <w:szCs w:val="24"/>
          <w:lang w:val="es-MX"/>
        </w:rPr>
        <w:t>.</w:t>
      </w:r>
      <w:r w:rsidR="00652D29">
        <w:rPr>
          <w:rFonts w:ascii="Arial" w:hAnsi="Arial" w:cs="Arial"/>
          <w:sz w:val="24"/>
          <w:szCs w:val="24"/>
          <w:lang w:val="es-MX"/>
        </w:rPr>
        <w:t>……….</w:t>
      </w:r>
      <w:r w:rsidR="00BC0EB7">
        <w:rPr>
          <w:rFonts w:ascii="Arial" w:hAnsi="Arial" w:cs="Arial"/>
          <w:sz w:val="24"/>
          <w:szCs w:val="24"/>
          <w:lang w:val="es-MX"/>
        </w:rPr>
        <w:t>…........ 6</w:t>
      </w:r>
    </w:p>
    <w:p w:rsidR="00652D29" w:rsidRDefault="00163576" w:rsidP="00BC0EB7">
      <w:pPr>
        <w:pStyle w:val="Prrafodelista"/>
        <w:numPr>
          <w:ilvl w:val="2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</w:t>
      </w:r>
      <w:r w:rsidR="008701CD">
        <w:rPr>
          <w:rFonts w:ascii="Arial" w:hAnsi="Arial" w:cs="Arial"/>
          <w:sz w:val="24"/>
          <w:szCs w:val="24"/>
          <w:lang w:val="es-MX"/>
        </w:rPr>
        <w:t>efinición……………………………………...………</w:t>
      </w:r>
      <w:r w:rsidR="006F0C0C">
        <w:rPr>
          <w:rFonts w:ascii="Arial" w:hAnsi="Arial" w:cs="Arial"/>
          <w:sz w:val="24"/>
          <w:szCs w:val="24"/>
          <w:lang w:val="es-MX"/>
        </w:rPr>
        <w:t>.</w:t>
      </w:r>
      <w:r>
        <w:rPr>
          <w:rFonts w:ascii="Arial" w:hAnsi="Arial" w:cs="Arial"/>
          <w:sz w:val="24"/>
          <w:szCs w:val="24"/>
          <w:lang w:val="es-MX"/>
        </w:rPr>
        <w:t>……..</w:t>
      </w:r>
      <w:r w:rsidR="00BC0EB7">
        <w:rPr>
          <w:rFonts w:ascii="Arial" w:hAnsi="Arial" w:cs="Arial"/>
          <w:sz w:val="24"/>
          <w:szCs w:val="24"/>
          <w:lang w:val="es-MX"/>
        </w:rPr>
        <w:t>…........ 6</w:t>
      </w:r>
    </w:p>
    <w:p w:rsidR="00BA5F1E" w:rsidRDefault="00163576" w:rsidP="00BC0EB7">
      <w:pPr>
        <w:pStyle w:val="Prrafodelista"/>
        <w:numPr>
          <w:ilvl w:val="2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</w:t>
      </w:r>
      <w:r w:rsidR="008701CD">
        <w:rPr>
          <w:rFonts w:ascii="Arial" w:hAnsi="Arial" w:cs="Arial"/>
          <w:sz w:val="24"/>
          <w:szCs w:val="24"/>
          <w:lang w:val="es-MX"/>
        </w:rPr>
        <w:t>ipos…………………………………………...………</w:t>
      </w:r>
      <w:r>
        <w:rPr>
          <w:rFonts w:ascii="Arial" w:hAnsi="Arial" w:cs="Arial"/>
          <w:sz w:val="24"/>
          <w:szCs w:val="24"/>
          <w:lang w:val="es-MX"/>
        </w:rPr>
        <w:t>…</w:t>
      </w:r>
      <w:r w:rsidR="006F0C0C">
        <w:rPr>
          <w:rFonts w:ascii="Arial" w:hAnsi="Arial" w:cs="Arial"/>
          <w:sz w:val="24"/>
          <w:szCs w:val="24"/>
          <w:lang w:val="es-MX"/>
        </w:rPr>
        <w:t>.</w:t>
      </w:r>
      <w:r>
        <w:rPr>
          <w:rFonts w:ascii="Arial" w:hAnsi="Arial" w:cs="Arial"/>
          <w:sz w:val="24"/>
          <w:szCs w:val="24"/>
          <w:lang w:val="es-MX"/>
        </w:rPr>
        <w:t>…..</w:t>
      </w:r>
      <w:r w:rsidR="00BC0EB7">
        <w:rPr>
          <w:rFonts w:ascii="Arial" w:hAnsi="Arial" w:cs="Arial"/>
          <w:sz w:val="24"/>
          <w:szCs w:val="24"/>
          <w:lang w:val="es-MX"/>
        </w:rPr>
        <w:t>…........ 6</w:t>
      </w:r>
    </w:p>
    <w:p w:rsidR="00163576" w:rsidRPr="00163576" w:rsidRDefault="00BC0EB7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Fundamentos de M</w:t>
      </w:r>
      <w:r w:rsidR="00163576" w:rsidRPr="00163576">
        <w:rPr>
          <w:rFonts w:ascii="Arial" w:hAnsi="Arial" w:cs="Arial"/>
          <w:sz w:val="24"/>
          <w:szCs w:val="24"/>
          <w:lang w:val="es-MX"/>
        </w:rPr>
        <w:t>atemáticas…</w:t>
      </w:r>
      <w:r w:rsidR="00163576">
        <w:rPr>
          <w:rFonts w:ascii="Arial" w:hAnsi="Arial" w:cs="Arial"/>
          <w:sz w:val="24"/>
          <w:szCs w:val="24"/>
          <w:lang w:val="es-MX"/>
        </w:rPr>
        <w:t>...</w:t>
      </w:r>
      <w:r w:rsidR="008701CD">
        <w:rPr>
          <w:rFonts w:ascii="Arial" w:hAnsi="Arial" w:cs="Arial"/>
          <w:sz w:val="24"/>
          <w:szCs w:val="24"/>
          <w:lang w:val="es-MX"/>
        </w:rPr>
        <w:t>…………………………</w:t>
      </w:r>
      <w:r w:rsidR="00163576" w:rsidRPr="00163576">
        <w:rPr>
          <w:rFonts w:ascii="Arial" w:hAnsi="Arial" w:cs="Arial"/>
          <w:sz w:val="24"/>
          <w:szCs w:val="24"/>
          <w:lang w:val="es-MX"/>
        </w:rPr>
        <w:t>……..</w:t>
      </w:r>
      <w:r>
        <w:rPr>
          <w:rFonts w:ascii="Arial" w:hAnsi="Arial" w:cs="Arial"/>
          <w:sz w:val="24"/>
          <w:szCs w:val="24"/>
          <w:lang w:val="es-MX"/>
        </w:rPr>
        <w:t>…........ 7</w:t>
      </w:r>
    </w:p>
    <w:p w:rsidR="00163576" w:rsidRDefault="00163576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Fundamentos de </w:t>
      </w:r>
      <w:r w:rsidR="00BC0EB7">
        <w:rPr>
          <w:rFonts w:ascii="Arial" w:hAnsi="Arial" w:cs="Arial"/>
          <w:sz w:val="24"/>
          <w:szCs w:val="24"/>
          <w:lang w:val="es-MX"/>
        </w:rPr>
        <w:t>F</w:t>
      </w:r>
      <w:r w:rsidR="008701CD">
        <w:rPr>
          <w:rFonts w:ascii="Arial" w:hAnsi="Arial" w:cs="Arial"/>
          <w:sz w:val="24"/>
          <w:szCs w:val="24"/>
          <w:lang w:val="es-MX"/>
        </w:rPr>
        <w:t>ísica………………</w:t>
      </w:r>
      <w:r w:rsidR="00BC0EB7">
        <w:rPr>
          <w:rFonts w:ascii="Arial" w:hAnsi="Arial" w:cs="Arial"/>
          <w:sz w:val="24"/>
          <w:szCs w:val="24"/>
          <w:lang w:val="es-MX"/>
        </w:rPr>
        <w:t>..</w:t>
      </w:r>
      <w:r w:rsidR="008701CD">
        <w:rPr>
          <w:rFonts w:ascii="Arial" w:hAnsi="Arial" w:cs="Arial"/>
          <w:sz w:val="24"/>
          <w:szCs w:val="24"/>
          <w:lang w:val="es-MX"/>
        </w:rPr>
        <w:t>……………………</w:t>
      </w:r>
      <w:r w:rsidR="006F0C0C">
        <w:rPr>
          <w:rFonts w:ascii="Arial" w:hAnsi="Arial" w:cs="Arial"/>
          <w:sz w:val="24"/>
          <w:szCs w:val="24"/>
          <w:lang w:val="es-MX"/>
        </w:rPr>
        <w:t>.</w:t>
      </w:r>
      <w:r>
        <w:rPr>
          <w:rFonts w:ascii="Arial" w:hAnsi="Arial" w:cs="Arial"/>
          <w:sz w:val="24"/>
          <w:szCs w:val="24"/>
          <w:lang w:val="es-MX"/>
        </w:rPr>
        <w:t>……..</w:t>
      </w:r>
      <w:r w:rsidR="00BC0EB7">
        <w:rPr>
          <w:rFonts w:ascii="Arial" w:hAnsi="Arial" w:cs="Arial"/>
          <w:sz w:val="24"/>
          <w:szCs w:val="24"/>
          <w:lang w:val="es-MX"/>
        </w:rPr>
        <w:t>…........ 7</w:t>
      </w:r>
    </w:p>
    <w:p w:rsidR="00163576" w:rsidRDefault="00163576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Refere</w:t>
      </w:r>
      <w:r w:rsidR="00BC0EB7">
        <w:rPr>
          <w:rFonts w:ascii="Arial" w:hAnsi="Arial" w:cs="Arial"/>
          <w:sz w:val="24"/>
          <w:szCs w:val="24"/>
          <w:lang w:val="es-MX"/>
        </w:rPr>
        <w:t>ntes de  P</w:t>
      </w:r>
      <w:r w:rsidR="008701CD">
        <w:rPr>
          <w:rFonts w:ascii="Arial" w:hAnsi="Arial" w:cs="Arial"/>
          <w:sz w:val="24"/>
          <w:szCs w:val="24"/>
          <w:lang w:val="es-MX"/>
        </w:rPr>
        <w:t>rogramación………………………</w:t>
      </w:r>
      <w:r>
        <w:rPr>
          <w:rFonts w:ascii="Arial" w:hAnsi="Arial" w:cs="Arial"/>
          <w:sz w:val="24"/>
          <w:szCs w:val="24"/>
          <w:lang w:val="es-MX"/>
        </w:rPr>
        <w:t>…</w:t>
      </w:r>
      <w:r w:rsidR="006F0C0C">
        <w:rPr>
          <w:rFonts w:ascii="Arial" w:hAnsi="Arial" w:cs="Arial"/>
          <w:sz w:val="24"/>
          <w:szCs w:val="24"/>
          <w:lang w:val="es-MX"/>
        </w:rPr>
        <w:t>..</w:t>
      </w:r>
      <w:r>
        <w:rPr>
          <w:rFonts w:ascii="Arial" w:hAnsi="Arial" w:cs="Arial"/>
          <w:sz w:val="24"/>
          <w:szCs w:val="24"/>
          <w:lang w:val="es-MX"/>
        </w:rPr>
        <w:t>…</w:t>
      </w:r>
      <w:r w:rsidR="008701CD">
        <w:rPr>
          <w:rFonts w:ascii="Arial" w:hAnsi="Arial" w:cs="Arial"/>
          <w:sz w:val="24"/>
          <w:szCs w:val="24"/>
          <w:lang w:val="es-MX"/>
        </w:rPr>
        <w:t>…..</w:t>
      </w:r>
      <w:r>
        <w:rPr>
          <w:rFonts w:ascii="Arial" w:hAnsi="Arial" w:cs="Arial"/>
          <w:sz w:val="24"/>
          <w:szCs w:val="24"/>
          <w:lang w:val="es-MX"/>
        </w:rPr>
        <w:t>…...</w:t>
      </w:r>
      <w:r w:rsidR="00BC0EB7">
        <w:rPr>
          <w:rFonts w:ascii="Arial" w:hAnsi="Arial" w:cs="Arial"/>
          <w:sz w:val="24"/>
          <w:szCs w:val="24"/>
          <w:lang w:val="es-MX"/>
        </w:rPr>
        <w:t>…........ 7</w:t>
      </w:r>
    </w:p>
    <w:p w:rsidR="00163576" w:rsidRDefault="00163576" w:rsidP="00BC0EB7">
      <w:pPr>
        <w:pStyle w:val="Prrafodelista"/>
        <w:ind w:left="1125"/>
        <w:jc w:val="both"/>
        <w:rPr>
          <w:rFonts w:ascii="Arial" w:hAnsi="Arial" w:cs="Arial"/>
          <w:sz w:val="24"/>
          <w:szCs w:val="24"/>
          <w:lang w:val="es-MX"/>
        </w:rPr>
      </w:pPr>
    </w:p>
    <w:p w:rsidR="00163576" w:rsidRDefault="00163576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MANUAL DE COSTRUCION DEL  ARTEFACTO</w:t>
      </w:r>
    </w:p>
    <w:p w:rsidR="00163576" w:rsidRDefault="008701CD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Materiales…………………………………………………….…</w:t>
      </w:r>
      <w:r w:rsidR="00163576">
        <w:rPr>
          <w:rFonts w:ascii="Arial" w:hAnsi="Arial" w:cs="Arial"/>
          <w:sz w:val="24"/>
          <w:szCs w:val="24"/>
          <w:lang w:val="es-MX"/>
        </w:rPr>
        <w:t>……</w:t>
      </w:r>
      <w:r w:rsidR="00BC0EB7">
        <w:rPr>
          <w:rFonts w:ascii="Arial" w:hAnsi="Arial" w:cs="Arial"/>
          <w:sz w:val="24"/>
          <w:szCs w:val="24"/>
          <w:lang w:val="es-MX"/>
        </w:rPr>
        <w:t>…........ 8</w:t>
      </w:r>
    </w:p>
    <w:p w:rsidR="00163576" w:rsidRDefault="00163576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Procedimiento</w:t>
      </w:r>
      <w:r w:rsidR="008701CD">
        <w:rPr>
          <w:rFonts w:ascii="Arial" w:hAnsi="Arial" w:cs="Arial"/>
          <w:sz w:val="24"/>
          <w:szCs w:val="24"/>
          <w:lang w:val="es-MX"/>
        </w:rPr>
        <w:t xml:space="preserve"> de  construcción…………………….……....</w:t>
      </w:r>
      <w:r>
        <w:rPr>
          <w:rFonts w:ascii="Arial" w:hAnsi="Arial" w:cs="Arial"/>
          <w:sz w:val="24"/>
          <w:szCs w:val="24"/>
          <w:lang w:val="es-MX"/>
        </w:rPr>
        <w:t>……..</w:t>
      </w:r>
      <w:r w:rsidR="00BC0EB7">
        <w:rPr>
          <w:rFonts w:ascii="Arial" w:hAnsi="Arial" w:cs="Arial"/>
          <w:sz w:val="24"/>
          <w:szCs w:val="24"/>
          <w:lang w:val="es-MX"/>
        </w:rPr>
        <w:t>…........ 9</w:t>
      </w:r>
    </w:p>
    <w:p w:rsidR="00163576" w:rsidRDefault="00163576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Procedimiento de medición……………………..</w:t>
      </w:r>
      <w:r w:rsidR="008701CD">
        <w:rPr>
          <w:rFonts w:ascii="Arial" w:hAnsi="Arial" w:cs="Arial"/>
          <w:sz w:val="24"/>
          <w:szCs w:val="24"/>
          <w:lang w:val="es-MX"/>
        </w:rPr>
        <w:t>………..…</w:t>
      </w:r>
      <w:r>
        <w:rPr>
          <w:rFonts w:ascii="Arial" w:hAnsi="Arial" w:cs="Arial"/>
          <w:sz w:val="24"/>
          <w:szCs w:val="24"/>
          <w:lang w:val="es-MX"/>
        </w:rPr>
        <w:t>…….</w:t>
      </w:r>
      <w:r w:rsidR="00BC0EB7">
        <w:rPr>
          <w:rFonts w:ascii="Arial" w:hAnsi="Arial" w:cs="Arial"/>
          <w:sz w:val="24"/>
          <w:szCs w:val="24"/>
          <w:lang w:val="es-MX"/>
        </w:rPr>
        <w:t>…........ 16</w:t>
      </w:r>
    </w:p>
    <w:p w:rsidR="00163576" w:rsidRDefault="00163576" w:rsidP="00BC0EB7">
      <w:pPr>
        <w:pStyle w:val="Prrafodelista"/>
        <w:ind w:left="1125"/>
        <w:jc w:val="both"/>
        <w:rPr>
          <w:rFonts w:ascii="Arial" w:hAnsi="Arial" w:cs="Arial"/>
          <w:sz w:val="24"/>
          <w:szCs w:val="24"/>
          <w:lang w:val="es-MX"/>
        </w:rPr>
      </w:pPr>
    </w:p>
    <w:p w:rsidR="00163576" w:rsidRDefault="00163576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 MANUAL  TECNICO DEL SIMULADOR</w:t>
      </w:r>
    </w:p>
    <w:p w:rsidR="00163576" w:rsidRDefault="008701CD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Diagrama de  flujo…………………………….…</w:t>
      </w:r>
      <w:r w:rsidR="00163576">
        <w:rPr>
          <w:rFonts w:ascii="Arial" w:hAnsi="Arial" w:cs="Arial"/>
          <w:sz w:val="24"/>
          <w:szCs w:val="24"/>
          <w:lang w:val="es-MX"/>
        </w:rPr>
        <w:t>…………………</w:t>
      </w:r>
      <w:r w:rsidR="00BC0EB7">
        <w:rPr>
          <w:rFonts w:ascii="Arial" w:hAnsi="Arial" w:cs="Arial"/>
          <w:sz w:val="24"/>
          <w:szCs w:val="24"/>
          <w:lang w:val="es-MX"/>
        </w:rPr>
        <w:t>…........ 23</w:t>
      </w:r>
    </w:p>
    <w:p w:rsidR="00163576" w:rsidRDefault="008701CD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Pseudocódigo…………………………………….…</w:t>
      </w:r>
      <w:r w:rsidR="00163576">
        <w:rPr>
          <w:rFonts w:ascii="Arial" w:hAnsi="Arial" w:cs="Arial"/>
          <w:sz w:val="24"/>
          <w:szCs w:val="24"/>
          <w:lang w:val="es-MX"/>
        </w:rPr>
        <w:t>……………...</w:t>
      </w:r>
      <w:r w:rsidR="00BC0EB7">
        <w:rPr>
          <w:rFonts w:ascii="Arial" w:hAnsi="Arial" w:cs="Arial"/>
          <w:sz w:val="24"/>
          <w:szCs w:val="24"/>
          <w:lang w:val="es-MX"/>
        </w:rPr>
        <w:t>…........ 24</w:t>
      </w:r>
    </w:p>
    <w:p w:rsidR="00DC4F9B" w:rsidRDefault="00DC4F9B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Dic</w:t>
      </w:r>
      <w:r w:rsidR="008701CD">
        <w:rPr>
          <w:rFonts w:ascii="Arial" w:hAnsi="Arial" w:cs="Arial"/>
          <w:sz w:val="24"/>
          <w:szCs w:val="24"/>
          <w:lang w:val="es-MX"/>
        </w:rPr>
        <w:t>cionario de datos………………………………….…</w:t>
      </w:r>
      <w:r>
        <w:rPr>
          <w:rFonts w:ascii="Arial" w:hAnsi="Arial" w:cs="Arial"/>
          <w:sz w:val="24"/>
          <w:szCs w:val="24"/>
          <w:lang w:val="es-MX"/>
        </w:rPr>
        <w:t>…………</w:t>
      </w:r>
      <w:r w:rsidR="00BC0EB7">
        <w:rPr>
          <w:rFonts w:ascii="Arial" w:hAnsi="Arial" w:cs="Arial"/>
          <w:sz w:val="24"/>
          <w:szCs w:val="24"/>
          <w:lang w:val="es-MX"/>
        </w:rPr>
        <w:t>…........ 25</w:t>
      </w:r>
    </w:p>
    <w:p w:rsidR="00DC4F9B" w:rsidRDefault="008701CD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Código……………………………………………</w:t>
      </w:r>
      <w:r w:rsidR="00DC4F9B">
        <w:rPr>
          <w:rFonts w:ascii="Arial" w:hAnsi="Arial" w:cs="Arial"/>
          <w:sz w:val="24"/>
          <w:szCs w:val="24"/>
          <w:lang w:val="es-MX"/>
        </w:rPr>
        <w:t>……</w:t>
      </w:r>
      <w:r>
        <w:rPr>
          <w:rFonts w:ascii="Arial" w:hAnsi="Arial" w:cs="Arial"/>
          <w:sz w:val="24"/>
          <w:szCs w:val="24"/>
          <w:lang w:val="es-MX"/>
        </w:rPr>
        <w:t>….</w:t>
      </w:r>
      <w:r w:rsidR="00DC4F9B">
        <w:rPr>
          <w:rFonts w:ascii="Arial" w:hAnsi="Arial" w:cs="Arial"/>
          <w:sz w:val="24"/>
          <w:szCs w:val="24"/>
          <w:lang w:val="es-MX"/>
        </w:rPr>
        <w:t>…………</w:t>
      </w:r>
      <w:r w:rsidR="00BC0EB7">
        <w:rPr>
          <w:rFonts w:ascii="Arial" w:hAnsi="Arial" w:cs="Arial"/>
          <w:sz w:val="24"/>
          <w:szCs w:val="24"/>
          <w:lang w:val="es-MX"/>
        </w:rPr>
        <w:t>…........ 26</w:t>
      </w:r>
    </w:p>
    <w:p w:rsidR="00DC4F9B" w:rsidRDefault="00DC4F9B" w:rsidP="00BC0EB7">
      <w:pPr>
        <w:pStyle w:val="Prrafodelista"/>
        <w:ind w:left="1125"/>
        <w:jc w:val="both"/>
        <w:rPr>
          <w:rFonts w:ascii="Arial" w:hAnsi="Arial" w:cs="Arial"/>
          <w:sz w:val="24"/>
          <w:szCs w:val="24"/>
          <w:lang w:val="es-MX"/>
        </w:rPr>
      </w:pPr>
    </w:p>
    <w:p w:rsidR="00DC4F9B" w:rsidRDefault="00DC4F9B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MANUAL DE USUARIO</w:t>
      </w:r>
    </w:p>
    <w:p w:rsidR="00DC4F9B" w:rsidRDefault="00DC4F9B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Manual de usuario </w:t>
      </w:r>
      <w:r w:rsidR="008701CD">
        <w:rPr>
          <w:rFonts w:ascii="Arial" w:hAnsi="Arial" w:cs="Arial"/>
          <w:sz w:val="24"/>
          <w:szCs w:val="24"/>
          <w:lang w:val="es-MX"/>
        </w:rPr>
        <w:t xml:space="preserve"> de la  catapulta……………………….</w:t>
      </w:r>
      <w:r>
        <w:rPr>
          <w:rFonts w:ascii="Arial" w:hAnsi="Arial" w:cs="Arial"/>
          <w:sz w:val="24"/>
          <w:szCs w:val="24"/>
          <w:lang w:val="es-MX"/>
        </w:rPr>
        <w:t>……..</w:t>
      </w:r>
      <w:r w:rsidR="00BC0EB7">
        <w:rPr>
          <w:rFonts w:ascii="Arial" w:hAnsi="Arial" w:cs="Arial"/>
          <w:sz w:val="24"/>
          <w:szCs w:val="24"/>
          <w:lang w:val="es-MX"/>
        </w:rPr>
        <w:t>…........ 29</w:t>
      </w:r>
    </w:p>
    <w:p w:rsidR="00DC4F9B" w:rsidRDefault="00DC4F9B" w:rsidP="00BC0EB7">
      <w:pPr>
        <w:pStyle w:val="Prrafodelista"/>
        <w:numPr>
          <w:ilvl w:val="1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Manual de  </w:t>
      </w:r>
      <w:r w:rsidR="008701CD">
        <w:rPr>
          <w:rFonts w:ascii="Arial" w:hAnsi="Arial" w:cs="Arial"/>
          <w:sz w:val="24"/>
          <w:szCs w:val="24"/>
          <w:lang w:val="es-MX"/>
        </w:rPr>
        <w:t>usuario  del software………………………</w:t>
      </w:r>
      <w:r>
        <w:rPr>
          <w:rFonts w:ascii="Arial" w:hAnsi="Arial" w:cs="Arial"/>
          <w:sz w:val="24"/>
          <w:szCs w:val="24"/>
          <w:lang w:val="es-MX"/>
        </w:rPr>
        <w:t>…</w:t>
      </w:r>
      <w:r w:rsidR="008701CD">
        <w:rPr>
          <w:rFonts w:ascii="Arial" w:hAnsi="Arial" w:cs="Arial"/>
          <w:sz w:val="24"/>
          <w:szCs w:val="24"/>
          <w:lang w:val="es-MX"/>
        </w:rPr>
        <w:t>….</w:t>
      </w:r>
      <w:r>
        <w:rPr>
          <w:rFonts w:ascii="Arial" w:hAnsi="Arial" w:cs="Arial"/>
          <w:sz w:val="24"/>
          <w:szCs w:val="24"/>
          <w:lang w:val="es-MX"/>
        </w:rPr>
        <w:t>…..</w:t>
      </w:r>
      <w:r w:rsidR="00BC0EB7">
        <w:rPr>
          <w:rFonts w:ascii="Arial" w:hAnsi="Arial" w:cs="Arial"/>
          <w:sz w:val="24"/>
          <w:szCs w:val="24"/>
          <w:lang w:val="es-MX"/>
        </w:rPr>
        <w:t>…........ 31</w:t>
      </w:r>
    </w:p>
    <w:p w:rsidR="00DC4F9B" w:rsidRDefault="00DC4F9B" w:rsidP="00BC0EB7">
      <w:pPr>
        <w:pStyle w:val="Prrafodelista"/>
        <w:ind w:left="1125"/>
        <w:jc w:val="both"/>
        <w:rPr>
          <w:rFonts w:ascii="Arial" w:hAnsi="Arial" w:cs="Arial"/>
          <w:sz w:val="24"/>
          <w:szCs w:val="24"/>
          <w:lang w:val="es-MX"/>
        </w:rPr>
      </w:pPr>
    </w:p>
    <w:p w:rsidR="00DC4F9B" w:rsidRDefault="00DC4F9B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REFERENTE  BIBLIOGRAFICOS</w:t>
      </w:r>
      <w:r w:rsidR="00BC0EB7">
        <w:rPr>
          <w:rFonts w:ascii="Arial" w:hAnsi="Arial" w:cs="Arial"/>
          <w:sz w:val="24"/>
          <w:szCs w:val="24"/>
          <w:lang w:val="es-MX"/>
        </w:rPr>
        <w:t>………………………………………........ 32</w:t>
      </w:r>
    </w:p>
    <w:p w:rsidR="00FA3BEA" w:rsidRPr="00DC4F9B" w:rsidRDefault="00DC4F9B" w:rsidP="00BC0EB7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ANEXOS</w:t>
      </w:r>
      <w:r w:rsidR="008701CD">
        <w:rPr>
          <w:rFonts w:ascii="Arial" w:hAnsi="Arial" w:cs="Arial"/>
          <w:sz w:val="24"/>
          <w:szCs w:val="24"/>
          <w:lang w:val="es-MX"/>
        </w:rPr>
        <w:t>……………</w:t>
      </w:r>
      <w:r w:rsidR="00BC0EB7">
        <w:rPr>
          <w:rFonts w:ascii="Arial" w:hAnsi="Arial" w:cs="Arial"/>
          <w:sz w:val="24"/>
          <w:szCs w:val="24"/>
          <w:lang w:val="es-MX"/>
        </w:rPr>
        <w:t>………………………………………………...……........ 33</w:t>
      </w:r>
    </w:p>
    <w:p w:rsidR="001704F7" w:rsidRDefault="00342FC7" w:rsidP="00382C1D">
      <w:pPr>
        <w:pStyle w:val="Ttulo1"/>
        <w:spacing w:before="30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 xml:space="preserve">1. INTRODUCCION </w:t>
      </w:r>
    </w:p>
    <w:p w:rsidR="00134D4A" w:rsidRPr="00134D4A" w:rsidRDefault="00134D4A" w:rsidP="00BC0EB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380CD2">
        <w:rPr>
          <w:rFonts w:ascii="Arial" w:hAnsi="Arial" w:cs="Arial"/>
          <w:sz w:val="24"/>
          <w:szCs w:val="24"/>
          <w:lang w:val="es-MX"/>
        </w:rPr>
        <w:t>El siguiente traba</w:t>
      </w:r>
      <w:r>
        <w:rPr>
          <w:rFonts w:ascii="Arial" w:hAnsi="Arial" w:cs="Arial"/>
          <w:sz w:val="24"/>
          <w:szCs w:val="24"/>
          <w:lang w:val="es-MX"/>
        </w:rPr>
        <w:t>jo tiene  como  objetivo demostrar  las  habilidades  y  destrezas de los alumnos  en la  construcción de una catapulta, la elaboración de un programa simulador y la elaboración de un reporte integrador, por la cual es necesario tener conocimientos  acerca de ello. Posterior mente analizaremos  las clasificaciones, construcción y elaboración del proyecto.</w:t>
      </w:r>
    </w:p>
    <w:p w:rsidR="00AF359B" w:rsidRPr="00CF5591" w:rsidRDefault="00BA5F1E" w:rsidP="00382C1D">
      <w:pPr>
        <w:pStyle w:val="Ttulo1"/>
        <w:spacing w:before="30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1.1. </w:t>
      </w:r>
      <w:r w:rsidR="001F112B" w:rsidRPr="00CF5591">
        <w:rPr>
          <w:rFonts w:ascii="Arial" w:hAnsi="Arial" w:cs="Arial"/>
          <w:sz w:val="24"/>
          <w:szCs w:val="24"/>
          <w:lang w:val="es-MX"/>
        </w:rPr>
        <w:t>Problematización</w:t>
      </w:r>
    </w:p>
    <w:p w:rsidR="00EB4E5C" w:rsidRDefault="001F112B" w:rsidP="00134D4A">
      <w:pPr>
        <w:spacing w:before="30" w:after="30"/>
        <w:jc w:val="both"/>
        <w:rPr>
          <w:rFonts w:ascii="Arial" w:hAnsi="Arial" w:cs="Arial"/>
          <w:sz w:val="24"/>
          <w:szCs w:val="24"/>
          <w:lang w:val="es-MX"/>
        </w:rPr>
      </w:pPr>
      <w:r w:rsidRPr="00DF3B21">
        <w:rPr>
          <w:rFonts w:ascii="Arial" w:hAnsi="Arial" w:cs="Arial"/>
          <w:sz w:val="24"/>
          <w:szCs w:val="24"/>
          <w:lang w:val="es-MX"/>
        </w:rPr>
        <w:t>Actualmente el tenis es un deporte poco practicado, aunque existen espacios espe</w:t>
      </w:r>
      <w:r w:rsidR="00EB4E5C" w:rsidRPr="00DF3B21">
        <w:rPr>
          <w:rFonts w:ascii="Arial" w:hAnsi="Arial" w:cs="Arial"/>
          <w:sz w:val="24"/>
          <w:szCs w:val="24"/>
          <w:lang w:val="es-MX"/>
        </w:rPr>
        <w:t>cializados para este deporte, el problema es el entrenamiento, para principiantes los primeros entrenamientos son con una pared, lo cual se vuelve tedioso e infructífero. Es necesario aumentar el número de herramientas y materiales usados para la práctica del deporte aumentando los medios y métodos de enseñanza, y así promover este deporte como una manera divertida y eficiente de hacer ejercicio.</w:t>
      </w:r>
    </w:p>
    <w:p w:rsidR="005E0CD6" w:rsidRPr="000F247E" w:rsidRDefault="00BA5F1E" w:rsidP="00123208">
      <w:pPr>
        <w:pStyle w:val="Ttulo1"/>
        <w:rPr>
          <w:lang w:val="es-MX"/>
        </w:rPr>
      </w:pPr>
      <w:r>
        <w:rPr>
          <w:rFonts w:eastAsiaTheme="minorHAnsi"/>
          <w:lang w:val="es-MX"/>
        </w:rPr>
        <w:t>1.2</w:t>
      </w:r>
      <w:r w:rsidRPr="00123208">
        <w:rPr>
          <w:rFonts w:ascii="Arial" w:eastAsiaTheme="minorHAnsi" w:hAnsi="Arial" w:cs="Arial"/>
          <w:sz w:val="24"/>
          <w:lang w:val="es-MX"/>
        </w:rPr>
        <w:t xml:space="preserve">. </w:t>
      </w:r>
      <w:r w:rsidR="007E0071" w:rsidRPr="00123208">
        <w:rPr>
          <w:rFonts w:ascii="Arial" w:eastAsiaTheme="minorHAnsi" w:hAnsi="Arial" w:cs="Arial"/>
          <w:sz w:val="24"/>
          <w:lang w:val="es-MX"/>
        </w:rPr>
        <w:t xml:space="preserve">Objetivo  general </w:t>
      </w:r>
    </w:p>
    <w:p w:rsidR="005E0CD6" w:rsidRDefault="005E0CD6" w:rsidP="00382C1D">
      <w:pPr>
        <w:pStyle w:val="Prrafodelista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  <w:lang w:val="es-MX"/>
        </w:rPr>
      </w:pPr>
      <w:r w:rsidRPr="00DF3B21">
        <w:rPr>
          <w:rFonts w:ascii="Arial" w:hAnsi="Arial" w:cs="Arial"/>
          <w:sz w:val="24"/>
          <w:lang w:val="es-MX"/>
        </w:rPr>
        <w:t>Desarrollar una propuesta competente mediante la elaboración de un artefacto y un simulador haciendo uso de l</w:t>
      </w:r>
      <w:r w:rsidR="00BC0EB7">
        <w:rPr>
          <w:rFonts w:ascii="Arial" w:hAnsi="Arial" w:cs="Arial"/>
          <w:sz w:val="24"/>
          <w:lang w:val="es-MX"/>
        </w:rPr>
        <w:t>as destrezas y habilidades de Física, Matemáticas y P</w:t>
      </w:r>
      <w:r w:rsidRPr="00DF3B21">
        <w:rPr>
          <w:rFonts w:ascii="Arial" w:hAnsi="Arial" w:cs="Arial"/>
          <w:sz w:val="24"/>
          <w:lang w:val="es-MX"/>
        </w:rPr>
        <w:t>rogramación.</w:t>
      </w:r>
    </w:p>
    <w:p w:rsidR="00C82D35" w:rsidRPr="00DF3B21" w:rsidRDefault="00C82D35" w:rsidP="00C82D35">
      <w:pPr>
        <w:pStyle w:val="Prrafodelista"/>
        <w:spacing w:before="30" w:after="30"/>
        <w:jc w:val="both"/>
        <w:rPr>
          <w:rFonts w:ascii="Arial" w:hAnsi="Arial" w:cs="Arial"/>
          <w:sz w:val="24"/>
          <w:lang w:val="es-MX"/>
        </w:rPr>
      </w:pPr>
    </w:p>
    <w:p w:rsidR="00C82D35" w:rsidRPr="000F247E" w:rsidRDefault="00A65881" w:rsidP="000F247E">
      <w:pPr>
        <w:pStyle w:val="Ttulo3"/>
        <w:rPr>
          <w:rFonts w:ascii="Arial" w:eastAsiaTheme="minorHAnsi" w:hAnsi="Arial" w:cs="Arial"/>
          <w:caps/>
          <w:sz w:val="24"/>
          <w:lang w:val="es-MX"/>
        </w:rPr>
      </w:pPr>
      <w:r>
        <w:rPr>
          <w:rFonts w:ascii="Arial" w:eastAsiaTheme="minorHAnsi" w:hAnsi="Arial" w:cs="Arial"/>
          <w:sz w:val="24"/>
          <w:lang w:val="es-MX"/>
        </w:rPr>
        <w:t xml:space="preserve">1.3 </w:t>
      </w:r>
      <w:r w:rsidR="00C82D35" w:rsidRPr="000F247E">
        <w:rPr>
          <w:rFonts w:ascii="Arial" w:eastAsiaTheme="minorHAnsi" w:hAnsi="Arial" w:cs="Arial"/>
          <w:sz w:val="24"/>
          <w:lang w:val="es-MX"/>
        </w:rPr>
        <w:t>Objetivos específicos académicos</w:t>
      </w:r>
    </w:p>
    <w:p w:rsidR="005E0CD6" w:rsidRPr="00DF3B21" w:rsidRDefault="005E0CD6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Diferenciar, comparar y hacer uso de las diferentes herramientas de programación</w:t>
      </w:r>
      <w:r w:rsidR="003E3369">
        <w:rPr>
          <w:rFonts w:ascii="Arial" w:hAnsi="Arial" w:cs="Arial"/>
          <w:sz w:val="24"/>
        </w:rPr>
        <w:t>.</w:t>
      </w:r>
    </w:p>
    <w:p w:rsidR="00D33042" w:rsidRPr="00DF3B21" w:rsidRDefault="00D33042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Promover en el estudiante las habilidades de trabajo colaborativo, repartición de responsabilidades y elaboración de proyectos</w:t>
      </w:r>
      <w:r w:rsidR="003E3369">
        <w:rPr>
          <w:rFonts w:ascii="Arial" w:hAnsi="Arial" w:cs="Arial"/>
          <w:sz w:val="24"/>
        </w:rPr>
        <w:t>.</w:t>
      </w:r>
    </w:p>
    <w:p w:rsidR="00D33042" w:rsidRPr="00DF3B21" w:rsidRDefault="00D33042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Comprender y aplicar las destrezas comprendidas en el programa de estudio</w:t>
      </w:r>
      <w:r w:rsidR="003E3369">
        <w:rPr>
          <w:rFonts w:ascii="Arial" w:hAnsi="Arial" w:cs="Arial"/>
          <w:sz w:val="24"/>
        </w:rPr>
        <w:t>.</w:t>
      </w:r>
    </w:p>
    <w:p w:rsidR="00D33042" w:rsidRDefault="00354B29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Motivar al estudiante a encontrar aplicaciones diferentes para artefactos ya existentes</w:t>
      </w:r>
      <w:r w:rsidR="003E3369">
        <w:rPr>
          <w:rFonts w:ascii="Arial" w:hAnsi="Arial" w:cs="Arial"/>
          <w:sz w:val="24"/>
        </w:rPr>
        <w:t>.</w:t>
      </w:r>
    </w:p>
    <w:p w:rsidR="00C82D35" w:rsidRPr="00DF3B21" w:rsidRDefault="00C82D35" w:rsidP="00C82D35">
      <w:pPr>
        <w:pStyle w:val="Listaconvietas"/>
        <w:spacing w:before="30" w:after="30"/>
        <w:ind w:left="720"/>
        <w:jc w:val="both"/>
        <w:rPr>
          <w:rFonts w:ascii="Arial" w:hAnsi="Arial" w:cs="Arial"/>
          <w:sz w:val="24"/>
        </w:rPr>
      </w:pPr>
    </w:p>
    <w:p w:rsidR="00802920" w:rsidRPr="000F247E" w:rsidRDefault="00BA5F1E" w:rsidP="000F247E">
      <w:pPr>
        <w:pStyle w:val="Ttulo3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1.3. </w:t>
      </w:r>
      <w:r w:rsidR="00C82D35" w:rsidRPr="000F247E">
        <w:rPr>
          <w:rFonts w:ascii="Arial" w:hAnsi="Arial" w:cs="Arial"/>
          <w:sz w:val="24"/>
        </w:rPr>
        <w:t>Objetivos específicos del producto</w:t>
      </w:r>
    </w:p>
    <w:p w:rsidR="00521BFE" w:rsidRPr="00DF3B21" w:rsidRDefault="00190B9A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 xml:space="preserve">Proporcionar </w:t>
      </w:r>
      <w:r w:rsidR="00521BFE" w:rsidRPr="00DF3B21">
        <w:rPr>
          <w:rFonts w:ascii="Arial" w:hAnsi="Arial" w:cs="Arial"/>
          <w:sz w:val="24"/>
        </w:rPr>
        <w:t>un modo de entrenamiento independiente</w:t>
      </w:r>
      <w:r w:rsidR="00802920" w:rsidRPr="00DF3B21">
        <w:rPr>
          <w:rFonts w:ascii="Arial" w:hAnsi="Arial" w:cs="Arial"/>
          <w:sz w:val="24"/>
        </w:rPr>
        <w:t xml:space="preserve"> a bajo costo</w:t>
      </w:r>
      <w:r w:rsidR="003E3369">
        <w:rPr>
          <w:rFonts w:ascii="Arial" w:hAnsi="Arial" w:cs="Arial"/>
          <w:sz w:val="24"/>
        </w:rPr>
        <w:t>.</w:t>
      </w:r>
    </w:p>
    <w:p w:rsidR="00802920" w:rsidRPr="00DF3B21" w:rsidRDefault="00802920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Mejorar la recepción de tiros elevados del usuario</w:t>
      </w:r>
      <w:r w:rsidR="003E3369">
        <w:rPr>
          <w:rFonts w:ascii="Arial" w:hAnsi="Arial" w:cs="Arial"/>
          <w:sz w:val="24"/>
        </w:rPr>
        <w:t>.</w:t>
      </w:r>
    </w:p>
    <w:p w:rsidR="00802920" w:rsidRPr="00DF3B21" w:rsidRDefault="00DB6FCA" w:rsidP="00382C1D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Diseñar un método nuevo de entrenamiento de tenis</w:t>
      </w:r>
      <w:r w:rsidR="003E3369">
        <w:rPr>
          <w:rFonts w:ascii="Arial" w:hAnsi="Arial" w:cs="Arial"/>
          <w:sz w:val="24"/>
        </w:rPr>
        <w:t>.</w:t>
      </w:r>
    </w:p>
    <w:p w:rsidR="002F3CAD" w:rsidRPr="00134D4A" w:rsidRDefault="005707E9" w:rsidP="00134D4A">
      <w:pPr>
        <w:pStyle w:val="Listaconvietas"/>
        <w:numPr>
          <w:ilvl w:val="0"/>
          <w:numId w:val="8"/>
        </w:numPr>
        <w:spacing w:before="30" w:after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Difundir el deporte y el ejercicio mediante nuevas herramientas de entrenamiento</w:t>
      </w:r>
      <w:r w:rsidR="003E3369">
        <w:rPr>
          <w:rFonts w:ascii="Arial" w:hAnsi="Arial" w:cs="Arial"/>
          <w:sz w:val="24"/>
        </w:rPr>
        <w:t>.</w:t>
      </w:r>
    </w:p>
    <w:p w:rsidR="003510DE" w:rsidRPr="000F247E" w:rsidRDefault="00BA5F1E" w:rsidP="000F247E">
      <w:pPr>
        <w:pStyle w:val="Ttulo2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1.4. </w:t>
      </w:r>
      <w:r w:rsidR="003510DE" w:rsidRPr="000F247E">
        <w:rPr>
          <w:rFonts w:ascii="Arial" w:hAnsi="Arial" w:cs="Arial"/>
          <w:sz w:val="24"/>
        </w:rPr>
        <w:t>Justificación</w:t>
      </w:r>
    </w:p>
    <w:p w:rsidR="00AF359B" w:rsidRPr="00DF3B21" w:rsidRDefault="00AF359B" w:rsidP="00382C1D">
      <w:pPr>
        <w:spacing w:before="30"/>
        <w:rPr>
          <w:rFonts w:ascii="Arial" w:hAnsi="Arial" w:cs="Arial"/>
        </w:rPr>
      </w:pPr>
    </w:p>
    <w:p w:rsidR="003510DE" w:rsidRPr="00DF3B21" w:rsidRDefault="003510DE" w:rsidP="00382C1D">
      <w:pPr>
        <w:spacing w:before="30"/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ab/>
        <w:t>Este proyecto pretende incrementar el número de métodos de entrenamiento en los deportes, promover el ejercicio y el deporte para personas de todas las ed</w:t>
      </w:r>
      <w:r w:rsidR="00A8158A" w:rsidRPr="00DF3B21">
        <w:rPr>
          <w:rFonts w:ascii="Arial" w:hAnsi="Arial" w:cs="Arial"/>
          <w:sz w:val="24"/>
        </w:rPr>
        <w:t>ades y encontrar nuevos usos para herramientas y artefactos ya existentes.</w:t>
      </w:r>
    </w:p>
    <w:p w:rsidR="00A8158A" w:rsidRPr="00DF3B21" w:rsidRDefault="00A8158A" w:rsidP="00DF3B21">
      <w:pPr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ab/>
        <w:t>Los beneficiados por este proyecto son las personas que encuentran tedioso</w:t>
      </w:r>
      <w:r w:rsidR="003E3369">
        <w:rPr>
          <w:rFonts w:ascii="Arial" w:hAnsi="Arial" w:cs="Arial"/>
          <w:sz w:val="24"/>
        </w:rPr>
        <w:t>s</w:t>
      </w:r>
      <w:r w:rsidRPr="00DF3B21">
        <w:rPr>
          <w:rFonts w:ascii="Arial" w:hAnsi="Arial" w:cs="Arial"/>
          <w:sz w:val="24"/>
        </w:rPr>
        <w:t xml:space="preserve"> los entrenamientos básicos así como entrenadores que necesitan formas nuevas de mantener el interés en el deporte o ejercicios que enseñan.</w:t>
      </w:r>
    </w:p>
    <w:p w:rsidR="00A8158A" w:rsidRPr="00DF3B21" w:rsidRDefault="00A8158A" w:rsidP="00DF3B21">
      <w:pPr>
        <w:jc w:val="both"/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ab/>
        <w:t>Este artefacto tiene bastantes beneficios, como proveer un ejercicio básico para cadera, espalda y piernas, así como su uso en espacios limitados, ocupando poco espacio y de dimensión y peso posibles de llevar a todos lados.</w:t>
      </w:r>
    </w:p>
    <w:p w:rsidR="00A8158A" w:rsidRPr="00DF3B21" w:rsidRDefault="00A8158A" w:rsidP="00DF3B21">
      <w:pPr>
        <w:jc w:val="both"/>
        <w:rPr>
          <w:rFonts w:ascii="Arial" w:hAnsi="Arial" w:cs="Arial"/>
          <w:sz w:val="24"/>
        </w:rPr>
      </w:pPr>
    </w:p>
    <w:p w:rsidR="00A8158A" w:rsidRPr="000F247E" w:rsidRDefault="00BA5F1E" w:rsidP="000F247E">
      <w:pPr>
        <w:pStyle w:val="Ttulo2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1.5. </w:t>
      </w:r>
      <w:r w:rsidR="00A8158A" w:rsidRPr="000F247E">
        <w:rPr>
          <w:rFonts w:ascii="Arial" w:hAnsi="Arial" w:cs="Arial"/>
          <w:sz w:val="24"/>
        </w:rPr>
        <w:t>Limitaciones</w:t>
      </w:r>
    </w:p>
    <w:p w:rsidR="00AF359B" w:rsidRPr="00DF3B21" w:rsidRDefault="00AF359B" w:rsidP="00CE7A4B">
      <w:pPr>
        <w:rPr>
          <w:rFonts w:ascii="Arial" w:hAnsi="Arial" w:cs="Arial"/>
        </w:rPr>
      </w:pPr>
    </w:p>
    <w:p w:rsidR="00A8158A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El artefacto no debe medir más de 40x40x40 cm</w:t>
      </w:r>
      <w:r w:rsidR="003E3369">
        <w:rPr>
          <w:rFonts w:ascii="Arial" w:hAnsi="Arial" w:cs="Arial"/>
          <w:sz w:val="24"/>
        </w:rPr>
        <w:t>.</w:t>
      </w:r>
    </w:p>
    <w:p w:rsidR="00A8158A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Debe ser un artefacto de tipo catapulta</w:t>
      </w:r>
      <w:r w:rsidR="003E3369">
        <w:rPr>
          <w:rFonts w:ascii="Arial" w:hAnsi="Arial" w:cs="Arial"/>
          <w:sz w:val="24"/>
        </w:rPr>
        <w:t>.</w:t>
      </w:r>
    </w:p>
    <w:p w:rsidR="00A8158A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Tiene que lanzar un proyectil de un tamaño no mayor a una pelota de tenis</w:t>
      </w:r>
      <w:r w:rsidR="003E3369">
        <w:rPr>
          <w:rFonts w:ascii="Arial" w:hAnsi="Arial" w:cs="Arial"/>
          <w:sz w:val="24"/>
        </w:rPr>
        <w:t>.</w:t>
      </w:r>
    </w:p>
    <w:p w:rsidR="00A8158A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El presupuesto de construcción no debe superar los $1000 pesos</w:t>
      </w:r>
      <w:r w:rsidR="003E3369">
        <w:rPr>
          <w:rFonts w:ascii="Arial" w:hAnsi="Arial" w:cs="Arial"/>
          <w:sz w:val="24"/>
        </w:rPr>
        <w:t>.</w:t>
      </w:r>
    </w:p>
    <w:p w:rsidR="00A8158A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El proceso no debe durar más de 9 semanas hábiles</w:t>
      </w:r>
      <w:r w:rsidR="003E3369">
        <w:rPr>
          <w:rFonts w:ascii="Arial" w:hAnsi="Arial" w:cs="Arial"/>
          <w:sz w:val="24"/>
        </w:rPr>
        <w:t>.</w:t>
      </w:r>
    </w:p>
    <w:p w:rsidR="00A8158A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>El material debe ser ligero y resistente</w:t>
      </w:r>
      <w:r w:rsidR="003E3369">
        <w:rPr>
          <w:rFonts w:ascii="Arial" w:hAnsi="Arial" w:cs="Arial"/>
          <w:sz w:val="24"/>
        </w:rPr>
        <w:t>.</w:t>
      </w:r>
    </w:p>
    <w:p w:rsidR="00AF359B" w:rsidRPr="00DF3B21" w:rsidRDefault="00A8158A" w:rsidP="00CE7A4B">
      <w:pPr>
        <w:pStyle w:val="Listaconvietas"/>
        <w:numPr>
          <w:ilvl w:val="0"/>
          <w:numId w:val="10"/>
        </w:numPr>
        <w:rPr>
          <w:rFonts w:ascii="Arial" w:hAnsi="Arial" w:cs="Arial"/>
          <w:sz w:val="24"/>
        </w:rPr>
      </w:pPr>
      <w:r w:rsidRPr="00DF3B21">
        <w:rPr>
          <w:rFonts w:ascii="Arial" w:hAnsi="Arial" w:cs="Arial"/>
          <w:sz w:val="24"/>
        </w:rPr>
        <w:t xml:space="preserve">La producción debe consistir </w:t>
      </w:r>
      <w:r w:rsidR="00AF359B" w:rsidRPr="00DF3B21">
        <w:rPr>
          <w:rFonts w:ascii="Arial" w:hAnsi="Arial" w:cs="Arial"/>
          <w:sz w:val="24"/>
        </w:rPr>
        <w:t>de temas académicos de física, matemáticas y programación</w:t>
      </w:r>
      <w:r w:rsidR="003E3369">
        <w:rPr>
          <w:rFonts w:ascii="Arial" w:hAnsi="Arial" w:cs="Arial"/>
          <w:sz w:val="24"/>
        </w:rPr>
        <w:t>.</w:t>
      </w:r>
    </w:p>
    <w:p w:rsidR="00AF359B" w:rsidRPr="00DF3B21" w:rsidRDefault="00AF359B" w:rsidP="00DF3B21">
      <w:pPr>
        <w:pStyle w:val="Listaconvietas"/>
        <w:jc w:val="both"/>
        <w:rPr>
          <w:rFonts w:ascii="Arial" w:hAnsi="Arial" w:cs="Arial"/>
          <w:sz w:val="24"/>
        </w:rPr>
      </w:pPr>
    </w:p>
    <w:p w:rsidR="00A200D3" w:rsidRDefault="00A200D3" w:rsidP="00AF359B">
      <w:pPr>
        <w:pStyle w:val="Ttulo1"/>
        <w:rPr>
          <w:rFonts w:ascii="Arial" w:eastAsiaTheme="minorHAnsi" w:hAnsi="Arial" w:cs="Arial"/>
          <w:color w:val="595959" w:themeColor="text1" w:themeTint="A6"/>
          <w:sz w:val="20"/>
        </w:rPr>
      </w:pPr>
    </w:p>
    <w:p w:rsidR="00A200D3" w:rsidRDefault="00A200D3" w:rsidP="00A200D3"/>
    <w:p w:rsidR="00DA426D" w:rsidRDefault="00DA426D" w:rsidP="00A200D3"/>
    <w:p w:rsidR="00DA426D" w:rsidRDefault="00DA426D" w:rsidP="00A200D3"/>
    <w:p w:rsidR="00DA426D" w:rsidRDefault="00DA426D" w:rsidP="00A200D3"/>
    <w:p w:rsidR="00652D29" w:rsidRDefault="00652D29" w:rsidP="001704F7">
      <w:pPr>
        <w:pStyle w:val="Listaconvietas"/>
        <w:jc w:val="both"/>
        <w:rPr>
          <w:rFonts w:ascii="Arial" w:hAnsi="Arial" w:cs="Arial"/>
          <w:sz w:val="24"/>
          <w:szCs w:val="24"/>
        </w:rPr>
      </w:pPr>
    </w:p>
    <w:p w:rsidR="00652D29" w:rsidRDefault="00652D29" w:rsidP="001704F7">
      <w:pPr>
        <w:pStyle w:val="Listaconvietas"/>
        <w:jc w:val="both"/>
        <w:rPr>
          <w:rFonts w:ascii="Arial" w:hAnsi="Arial" w:cs="Arial"/>
          <w:sz w:val="24"/>
          <w:szCs w:val="24"/>
        </w:rPr>
      </w:pPr>
    </w:p>
    <w:p w:rsidR="00A65881" w:rsidRDefault="00342FC7" w:rsidP="00342FC7">
      <w:pPr>
        <w:pStyle w:val="Ttulo1"/>
        <w:rPr>
          <w:rFonts w:ascii="Arial" w:hAnsi="Arial" w:cs="Arial"/>
          <w:sz w:val="24"/>
          <w:szCs w:val="24"/>
        </w:rPr>
      </w:pPr>
      <w:r w:rsidRPr="00342FC7">
        <w:rPr>
          <w:rFonts w:ascii="Arial" w:hAnsi="Arial" w:cs="Arial"/>
          <w:sz w:val="24"/>
          <w:szCs w:val="24"/>
        </w:rPr>
        <w:lastRenderedPageBreak/>
        <w:t>2. PROPUESTA DE SOLUCION</w:t>
      </w:r>
    </w:p>
    <w:p w:rsidR="00183D85" w:rsidRDefault="00183D85" w:rsidP="00183D85">
      <w:pPr>
        <w:rPr>
          <w:rFonts w:ascii="Arial" w:hAnsi="Arial" w:cs="Arial"/>
          <w:sz w:val="24"/>
        </w:rPr>
      </w:pPr>
      <w:r w:rsidRPr="00183D85">
        <w:rPr>
          <w:rFonts w:ascii="Arial" w:hAnsi="Arial" w:cs="Arial"/>
          <w:sz w:val="24"/>
        </w:rPr>
        <w:t>2.1 Descripción de solución</w:t>
      </w:r>
    </w:p>
    <w:p w:rsidR="00183D85" w:rsidRPr="00183D85" w:rsidRDefault="00183D85" w:rsidP="00183D8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Grafico 1. Diagrama de </w:t>
      </w:r>
      <w:r w:rsidR="00D2038C">
        <w:rPr>
          <w:rFonts w:ascii="Arial" w:hAnsi="Arial" w:cs="Arial"/>
          <w:sz w:val="24"/>
        </w:rPr>
        <w:t>G</w:t>
      </w:r>
      <w:r>
        <w:rPr>
          <w:rFonts w:ascii="Arial" w:hAnsi="Arial" w:cs="Arial"/>
          <w:sz w:val="24"/>
        </w:rPr>
        <w:t>antt</w:t>
      </w:r>
    </w:p>
    <w:p w:rsidR="00BC0EB7" w:rsidRDefault="00BC0EB7" w:rsidP="00183D85">
      <w:pPr>
        <w:jc w:val="center"/>
        <w:rPr>
          <w:rFonts w:ascii="Arial" w:hAnsi="Arial" w:cs="Arial"/>
          <w:sz w:val="24"/>
          <w:szCs w:val="24"/>
        </w:rPr>
      </w:pPr>
      <w:r w:rsidRPr="00A90831">
        <w:rPr>
          <w:noProof/>
          <w:lang w:val="es-MX" w:eastAsia="es-MX"/>
        </w:rPr>
        <w:drawing>
          <wp:inline distT="0" distB="0" distL="0" distR="0" wp14:anchorId="5B38B193" wp14:editId="29013CDB">
            <wp:extent cx="6942017" cy="5267287"/>
            <wp:effectExtent l="0" t="635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5"/>
                    <a:stretch/>
                  </pic:blipFill>
                  <pic:spPr bwMode="auto">
                    <a:xfrm rot="16200000">
                      <a:off x="0" y="0"/>
                      <a:ext cx="6984718" cy="529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Fuente: Elaboración  propia.</w:t>
      </w:r>
    </w:p>
    <w:p w:rsidR="00652D29" w:rsidRDefault="00DC3B18" w:rsidP="001704F7">
      <w:pPr>
        <w:pStyle w:val="Listaconvietas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2.1 </w:t>
      </w:r>
      <w:r w:rsidR="00183D85">
        <w:rPr>
          <w:rFonts w:ascii="Arial" w:hAnsi="Arial" w:cs="Arial"/>
          <w:sz w:val="24"/>
          <w:szCs w:val="24"/>
        </w:rPr>
        <w:t>Planeación</w:t>
      </w:r>
    </w:p>
    <w:p w:rsidR="006E7B58" w:rsidRPr="00C82D35" w:rsidRDefault="006E7B58" w:rsidP="001704F7">
      <w:pPr>
        <w:pStyle w:val="Listaconvietas"/>
        <w:jc w:val="both"/>
        <w:rPr>
          <w:rFonts w:ascii="Arial" w:hAnsi="Arial" w:cs="Arial"/>
          <w:sz w:val="24"/>
          <w:szCs w:val="24"/>
        </w:rPr>
      </w:pPr>
      <w:r w:rsidRPr="00C82D35">
        <w:rPr>
          <w:rFonts w:ascii="Arial" w:hAnsi="Arial" w:cs="Arial"/>
          <w:sz w:val="24"/>
          <w:szCs w:val="24"/>
        </w:rPr>
        <w:t xml:space="preserve">En esta  tabla  podremos observar las  actividades realizadas y el  </w:t>
      </w:r>
      <w:r w:rsidR="001704F7">
        <w:rPr>
          <w:rFonts w:ascii="Arial" w:hAnsi="Arial" w:cs="Arial"/>
          <w:sz w:val="24"/>
          <w:szCs w:val="24"/>
        </w:rPr>
        <w:t>tipo de  organización que  llevó</w:t>
      </w:r>
      <w:r w:rsidRPr="00C82D35">
        <w:rPr>
          <w:rFonts w:ascii="Arial" w:hAnsi="Arial" w:cs="Arial"/>
          <w:sz w:val="24"/>
          <w:szCs w:val="24"/>
        </w:rPr>
        <w:t xml:space="preserve"> el equipo, durante un lapso de  tiempo  sobre  la construcción de dicho artefacto.  Como  se puede  observar en la siguiente  tabla.</w:t>
      </w:r>
    </w:p>
    <w:p w:rsidR="006E7B58" w:rsidRDefault="006E7B58" w:rsidP="003D645A">
      <w:pPr>
        <w:pStyle w:val="Listaconvietas"/>
        <w:jc w:val="center"/>
        <w:rPr>
          <w:rFonts w:ascii="Arial" w:hAnsi="Arial" w:cs="Arial"/>
          <w:sz w:val="24"/>
          <w:szCs w:val="24"/>
        </w:rPr>
      </w:pPr>
    </w:p>
    <w:p w:rsidR="00DA426D" w:rsidRPr="006E7B58" w:rsidRDefault="00DA426D" w:rsidP="006E7B58">
      <w:pPr>
        <w:pStyle w:val="Listaconvietas"/>
        <w:jc w:val="center"/>
        <w:rPr>
          <w:rFonts w:ascii="Arial" w:hAnsi="Arial" w:cs="Arial"/>
          <w:sz w:val="24"/>
          <w:szCs w:val="24"/>
        </w:rPr>
      </w:pPr>
      <w:r w:rsidRPr="00C82D35">
        <w:rPr>
          <w:rFonts w:ascii="Arial" w:hAnsi="Arial" w:cs="Arial"/>
          <w:sz w:val="24"/>
          <w:szCs w:val="24"/>
        </w:rPr>
        <w:t>Tabla 1. Propuestas.</w:t>
      </w:r>
    </w:p>
    <w:tbl>
      <w:tblPr>
        <w:tblStyle w:val="Tabladecuadrcula1clara1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DA426D" w:rsidTr="001704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DA426D" w:rsidP="003D645A">
            <w:pPr>
              <w:pStyle w:val="Listaconvietas"/>
              <w:rPr>
                <w:rFonts w:ascii="Arial" w:hAnsi="Arial" w:cs="Arial"/>
                <w:sz w:val="24"/>
                <w:szCs w:val="24"/>
              </w:rPr>
            </w:pPr>
            <w:r w:rsidRPr="00C82D35">
              <w:rPr>
                <w:rFonts w:ascii="Arial" w:hAnsi="Arial" w:cs="Arial"/>
                <w:sz w:val="24"/>
                <w:szCs w:val="24"/>
              </w:rPr>
              <w:t xml:space="preserve">ACTIVIDADES </w:t>
            </w:r>
          </w:p>
        </w:tc>
        <w:tc>
          <w:tcPr>
            <w:tcW w:w="4414" w:type="dxa"/>
          </w:tcPr>
          <w:p w:rsidR="00DA426D" w:rsidRPr="00C82D35" w:rsidRDefault="00DA426D" w:rsidP="003D645A">
            <w:pPr>
              <w:pStyle w:val="Listaconvietas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C82D35">
              <w:rPr>
                <w:rFonts w:ascii="Arial" w:hAnsi="Arial" w:cs="Arial"/>
                <w:sz w:val="24"/>
                <w:szCs w:val="24"/>
              </w:rPr>
              <w:t xml:space="preserve">DESCRIPCION 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1704F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</w:rPr>
              <w:t>Definición de  proyecto</w:t>
            </w:r>
          </w:p>
        </w:tc>
        <w:tc>
          <w:tcPr>
            <w:tcW w:w="4414" w:type="dxa"/>
          </w:tcPr>
          <w:p w:rsidR="00DA426D" w:rsidRPr="001704F7" w:rsidRDefault="00DA426D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Establecimiento y compresión  de las  bases, producción y resultado final de lo  que se  propone durante  la realización del  proyecto.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DA426D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 xml:space="preserve">Formación 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 xml:space="preserve"> de equipo</w:t>
            </w:r>
          </w:p>
        </w:tc>
        <w:tc>
          <w:tcPr>
            <w:tcW w:w="4414" w:type="dxa"/>
          </w:tcPr>
          <w:p w:rsidR="00DA426D" w:rsidRPr="001704F7" w:rsidRDefault="00DA426D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Selección  de integrantes del  equipo que llevara a cabo la producción del proyecto.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DA426D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 xml:space="preserve">Análisis e investigación 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de la  problemática y conceptos</w:t>
            </w:r>
          </w:p>
        </w:tc>
        <w:tc>
          <w:tcPr>
            <w:tcW w:w="4414" w:type="dxa"/>
          </w:tcPr>
          <w:p w:rsidR="00DA426D" w:rsidRPr="001704F7" w:rsidRDefault="00A04B44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Compresión  e investigación del problema y sus conceptos, los objetos y restricciones, conceptos físicos, matemáticos e  informáticos a utilizar a los  beneficios  y limitaciones de cada opción posible capaz de resolver la problemática.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A04B44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Lluvia de ideas para el diseño, la aplic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ación y el título  del proyecto</w:t>
            </w:r>
          </w:p>
        </w:tc>
        <w:tc>
          <w:tcPr>
            <w:tcW w:w="4414" w:type="dxa"/>
          </w:tcPr>
          <w:p w:rsidR="00DA426D" w:rsidRPr="001704F7" w:rsidRDefault="00A04B44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Propuestas otorgadas por todos los integrantes del  equipo para determinar  los métodos  a trabajar antes de  empezar, de la lista completa, eliminado  por las  limitaciones o los  beneficios, para realizar la sección unánime de algunas de las  ideas.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A04B44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Selecc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ión de  la propuesta del diseño</w:t>
            </w:r>
          </w:p>
        </w:tc>
        <w:tc>
          <w:tcPr>
            <w:tcW w:w="4414" w:type="dxa"/>
          </w:tcPr>
          <w:p w:rsidR="00DA426D" w:rsidRPr="001704F7" w:rsidRDefault="00015A9E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Selección</w:t>
            </w:r>
            <w:r w:rsidR="00A04B44" w:rsidRPr="001704F7">
              <w:rPr>
                <w:rFonts w:ascii="Arial" w:hAnsi="Arial" w:cs="Arial"/>
              </w:rPr>
              <w:t xml:space="preserve">  de una de las propuestas </w:t>
            </w:r>
            <w:r w:rsidRPr="001704F7">
              <w:rPr>
                <w:rFonts w:ascii="Arial" w:hAnsi="Arial" w:cs="Arial"/>
              </w:rPr>
              <w:t>para el diseño  y la construcción  del  artefacto, en donde  se  justifique la eliminación de las ideas y  la  selección  a utilizas.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015A9E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selección  de la  propuesta  para la aplicación</w:t>
            </w:r>
          </w:p>
        </w:tc>
        <w:tc>
          <w:tcPr>
            <w:tcW w:w="4414" w:type="dxa"/>
          </w:tcPr>
          <w:p w:rsidR="00DA426D" w:rsidRPr="001704F7" w:rsidRDefault="00015A9E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Selección  de una de las propuestas para la aplicación del  artefacto  y elaboración de informes en dónde se justifique la eliminación de las ideas y la selección de la idea  a utilizar.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015A9E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 xml:space="preserve">Selección </w:t>
            </w:r>
            <w:r w:rsidR="00CF3EB7" w:rsidRPr="00C82D35">
              <w:rPr>
                <w:rFonts w:ascii="Arial" w:hAnsi="Arial" w:cs="Arial"/>
                <w:b w:val="0"/>
                <w:sz w:val="24"/>
                <w:szCs w:val="24"/>
              </w:rPr>
              <w:t xml:space="preserve">del </w:t>
            </w:r>
            <w:r w:rsidR="003D645A" w:rsidRPr="00C82D35">
              <w:rPr>
                <w:rFonts w:ascii="Arial" w:hAnsi="Arial" w:cs="Arial"/>
                <w:b w:val="0"/>
                <w:sz w:val="24"/>
                <w:szCs w:val="24"/>
              </w:rPr>
              <w:t>título</w:t>
            </w:r>
          </w:p>
        </w:tc>
        <w:tc>
          <w:tcPr>
            <w:tcW w:w="4414" w:type="dxa"/>
          </w:tcPr>
          <w:p w:rsidR="00DA426D" w:rsidRPr="001704F7" w:rsidRDefault="00015A9E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 xml:space="preserve">Seleccionar una de las propuestas para el  </w:t>
            </w:r>
            <w:r w:rsidR="00CF3EB7" w:rsidRPr="001704F7">
              <w:rPr>
                <w:rFonts w:ascii="Arial" w:hAnsi="Arial" w:cs="Arial"/>
              </w:rPr>
              <w:t>título</w:t>
            </w:r>
            <w:r w:rsidRPr="001704F7">
              <w:rPr>
                <w:rFonts w:ascii="Arial" w:hAnsi="Arial" w:cs="Arial"/>
              </w:rPr>
              <w:t xml:space="preserve">  del proyecto y  elaboración de informes en donde se justifique la eliminación de las id</w:t>
            </w:r>
            <w:r w:rsidR="00CF3EB7" w:rsidRPr="001704F7">
              <w:rPr>
                <w:rFonts w:ascii="Arial" w:hAnsi="Arial" w:cs="Arial"/>
              </w:rPr>
              <w:t>eas y selección  a utilizar</w:t>
            </w:r>
            <w:r w:rsidRPr="001704F7">
              <w:rPr>
                <w:rFonts w:ascii="Arial" w:hAnsi="Arial" w:cs="Arial"/>
              </w:rPr>
              <w:t>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CF3EB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E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laboración de la  bitácora</w:t>
            </w:r>
          </w:p>
        </w:tc>
        <w:tc>
          <w:tcPr>
            <w:tcW w:w="4414" w:type="dxa"/>
          </w:tcPr>
          <w:p w:rsidR="001704F7" w:rsidRPr="00183D85" w:rsidRDefault="00CF3EB7" w:rsidP="00183D85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Creación de  un documento en el cual se guarda las fechas y los aportes al proyecto  realizados por los  siguientes del  equipo durante la realización del proyecto.</w:t>
            </w:r>
            <w:r w:rsidR="00813179">
              <w:tab/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CF3EB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lastRenderedPageBreak/>
              <w:t xml:space="preserve">Repartición  de 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actividades y responsabilidades</w:t>
            </w:r>
          </w:p>
        </w:tc>
        <w:tc>
          <w:tcPr>
            <w:tcW w:w="4414" w:type="dxa"/>
          </w:tcPr>
          <w:p w:rsidR="00DA426D" w:rsidRPr="001704F7" w:rsidRDefault="00CF3EB7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Entre los integrantes del equipo se reparten las  actividades   equitativamente, teniendo  en cuenta las  posibilidades de cada uno.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CF3EB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Pro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puesta de  estimación de tiempo</w:t>
            </w:r>
          </w:p>
        </w:tc>
        <w:tc>
          <w:tcPr>
            <w:tcW w:w="4414" w:type="dxa"/>
          </w:tcPr>
          <w:p w:rsidR="00DA426D" w:rsidRPr="001704F7" w:rsidRDefault="00CF3EB7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Elaboración de grafico para estimar el tiempo  de cada actividad y el tiempo  total del proyecto,  así como mencionar a los responsables de cada actividad.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9E5729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Plan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eación de diseño del  artefacto</w:t>
            </w:r>
          </w:p>
        </w:tc>
        <w:tc>
          <w:tcPr>
            <w:tcW w:w="4414" w:type="dxa"/>
          </w:tcPr>
          <w:p w:rsidR="00DA426D" w:rsidRPr="001704F7" w:rsidRDefault="009E5729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Establecimiento del tiempo y el método para la elaboración del artefacto.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9E5729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>Plan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eación del diseño  del software</w:t>
            </w:r>
          </w:p>
        </w:tc>
        <w:tc>
          <w:tcPr>
            <w:tcW w:w="4414" w:type="dxa"/>
          </w:tcPr>
          <w:p w:rsidR="00DA426D" w:rsidRPr="001704F7" w:rsidRDefault="009E5729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Establecimiento del tiempo y el método para la elaboración del software.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9E5729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 w:rsidRPr="00C82D35">
              <w:rPr>
                <w:rFonts w:ascii="Arial" w:hAnsi="Arial" w:cs="Arial"/>
                <w:b w:val="0"/>
                <w:sz w:val="24"/>
                <w:szCs w:val="24"/>
              </w:rPr>
              <w:t xml:space="preserve">Planeación </w:t>
            </w:r>
            <w:r w:rsidR="001704F7">
              <w:rPr>
                <w:rFonts w:ascii="Arial" w:hAnsi="Arial" w:cs="Arial"/>
                <w:b w:val="0"/>
                <w:sz w:val="24"/>
                <w:szCs w:val="24"/>
              </w:rPr>
              <w:t>de la adquisición de evidencias</w:t>
            </w:r>
          </w:p>
        </w:tc>
        <w:tc>
          <w:tcPr>
            <w:tcW w:w="4414" w:type="dxa"/>
          </w:tcPr>
          <w:p w:rsidR="00DA426D" w:rsidRPr="001704F7" w:rsidRDefault="009E5729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Establecimiento del tiempo  y el método  para documentar las evidencias de construcción  y elaboración  del  artefacto y  el software.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1704F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</w:rPr>
              <w:t>Construcción del  artefacto</w:t>
            </w:r>
          </w:p>
        </w:tc>
        <w:tc>
          <w:tcPr>
            <w:tcW w:w="4414" w:type="dxa"/>
          </w:tcPr>
          <w:p w:rsidR="00DA426D" w:rsidRPr="001704F7" w:rsidRDefault="009E5729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Elaboración del artefacto y adquisición de evidencias de su construcción.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1704F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</w:rPr>
              <w:t>Prueba del  artefacto</w:t>
            </w:r>
          </w:p>
        </w:tc>
        <w:tc>
          <w:tcPr>
            <w:tcW w:w="4414" w:type="dxa"/>
          </w:tcPr>
          <w:p w:rsidR="00DA426D" w:rsidRPr="001704F7" w:rsidRDefault="003D645A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Usos del  software y adquisición de evidencias de las  pruebas.</w:t>
            </w:r>
          </w:p>
        </w:tc>
      </w:tr>
      <w:tr w:rsidR="00DA426D" w:rsidTr="001704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:rsidR="00DA426D" w:rsidRPr="00C82D35" w:rsidRDefault="001704F7" w:rsidP="003D645A">
            <w:pPr>
              <w:pStyle w:val="Listaconvietas"/>
              <w:rPr>
                <w:rFonts w:ascii="Arial" w:hAnsi="Arial" w:cs="Arial"/>
                <w:b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</w:rPr>
              <w:t>Tipo de preparación</w:t>
            </w:r>
          </w:p>
        </w:tc>
        <w:tc>
          <w:tcPr>
            <w:tcW w:w="4414" w:type="dxa"/>
          </w:tcPr>
          <w:p w:rsidR="00DA426D" w:rsidRPr="001704F7" w:rsidRDefault="003D645A" w:rsidP="001704F7">
            <w:pPr>
              <w:pStyle w:val="Listaconvietas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1704F7">
              <w:rPr>
                <w:rFonts w:ascii="Arial" w:hAnsi="Arial" w:cs="Arial"/>
              </w:rPr>
              <w:t>Tiempo estimado  para preparar el artefacto y el software para su uso frecuente a un público y  un jurado, para  determinar  su  confiabilidad.</w:t>
            </w:r>
          </w:p>
        </w:tc>
      </w:tr>
    </w:tbl>
    <w:p w:rsidR="00B62E1B" w:rsidRPr="001704F7" w:rsidRDefault="00183D85" w:rsidP="00B62E1B">
      <w:pPr>
        <w:tabs>
          <w:tab w:val="center" w:pos="4419"/>
        </w:tabs>
        <w:jc w:val="center"/>
        <w:rPr>
          <w:rFonts w:ascii="Arial" w:hAnsi="Arial" w:cs="Arial"/>
          <w:sz w:val="24"/>
          <w:szCs w:val="24"/>
        </w:rPr>
        <w:sectPr w:rsidR="00B62E1B" w:rsidRPr="001704F7" w:rsidSect="001C2763">
          <w:footerReference w:type="default" r:id="rId15"/>
          <w:pgSz w:w="12240" w:h="15840" w:code="1"/>
          <w:pgMar w:top="1418" w:right="1701" w:bottom="1418" w:left="1701" w:header="1417" w:footer="1417" w:gutter="0"/>
          <w:pgNumType w:start="0"/>
          <w:cols w:space="720"/>
          <w:titlePg/>
          <w:docGrid w:linePitch="360"/>
        </w:sect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6A3817" w:rsidRPr="00342FC7" w:rsidRDefault="00DC3B18" w:rsidP="00342FC7">
      <w:pPr>
        <w:pStyle w:val="Ttulo1"/>
        <w:rPr>
          <w:rFonts w:ascii="Arial" w:hAnsi="Arial" w:cs="Arial"/>
          <w:sz w:val="24"/>
          <w:szCs w:val="24"/>
        </w:rPr>
      </w:pPr>
      <w:r>
        <w:lastRenderedPageBreak/>
        <w:t>3</w:t>
      </w:r>
      <w:r w:rsidR="00BA5F1E">
        <w:t xml:space="preserve">. </w:t>
      </w:r>
      <w:r w:rsidR="00342FC7">
        <w:rPr>
          <w:rFonts w:ascii="Arial" w:hAnsi="Arial" w:cs="Arial"/>
          <w:sz w:val="24"/>
          <w:szCs w:val="24"/>
        </w:rPr>
        <w:t>FUNDAMENTACIION TEORICA</w:t>
      </w:r>
    </w:p>
    <w:p w:rsidR="006A3817" w:rsidRPr="006A3817" w:rsidRDefault="00DC3B18" w:rsidP="00544E07">
      <w:pPr>
        <w:pStyle w:val="Ttulo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3.1 </w:t>
      </w:r>
      <w:r w:rsidR="006A3817" w:rsidRPr="00C82D35">
        <w:rPr>
          <w:rFonts w:ascii="Arial" w:hAnsi="Arial" w:cs="Arial"/>
          <w:sz w:val="24"/>
          <w:szCs w:val="24"/>
        </w:rPr>
        <w:t>¿Qué es una catapulta y de donde</w:t>
      </w:r>
      <w:r w:rsidR="006A3817" w:rsidRPr="006A3817">
        <w:rPr>
          <w:rFonts w:ascii="Arial" w:hAnsi="Arial" w:cs="Arial"/>
          <w:sz w:val="24"/>
          <w:szCs w:val="24"/>
        </w:rPr>
        <w:t xml:space="preserve">  proviene?</w:t>
      </w:r>
    </w:p>
    <w:p w:rsidR="006A3817" w:rsidRPr="00215301" w:rsidRDefault="006A3817" w:rsidP="00F92EA2">
      <w:pPr>
        <w:pStyle w:val="NormalWeb"/>
        <w:shd w:val="clear" w:color="auto" w:fill="FFFFFF"/>
        <w:spacing w:before="120" w:beforeAutospacing="0" w:after="0" w:afterAutospacing="0"/>
        <w:jc w:val="both"/>
        <w:rPr>
          <w:rFonts w:ascii="Arial" w:hAnsi="Arial" w:cs="Arial"/>
          <w:color w:val="595959" w:themeColor="text1" w:themeTint="A6"/>
        </w:rPr>
      </w:pPr>
      <w:r w:rsidRPr="00215301">
        <w:rPr>
          <w:rFonts w:ascii="Arial" w:hAnsi="Arial" w:cs="Arial"/>
          <w:color w:val="595959" w:themeColor="text1" w:themeTint="A6"/>
        </w:rPr>
        <w:t>Una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r w:rsidRPr="00215301">
        <w:rPr>
          <w:rFonts w:ascii="Arial" w:hAnsi="Arial" w:cs="Arial"/>
          <w:bCs/>
          <w:color w:val="595959" w:themeColor="text1" w:themeTint="A6"/>
        </w:rPr>
        <w:t>catapulta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r w:rsidRPr="00215301">
        <w:rPr>
          <w:rFonts w:ascii="Arial" w:hAnsi="Arial" w:cs="Arial"/>
          <w:color w:val="595959" w:themeColor="text1" w:themeTint="A6"/>
        </w:rPr>
        <w:t>es un instrumento militar utilizado en la antigüedad para el lanzamiento a distancia de grandes objetos a modo de proyectiles. Fue inventada  por los griegos y posteriormente mejorada por  romanos, y fue muy empleada en la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hyperlink r:id="rId16" w:tooltip="Edad Media" w:history="1">
        <w:r w:rsidRPr="00215301">
          <w:rPr>
            <w:rStyle w:val="Hipervnculo"/>
            <w:rFonts w:ascii="Arial" w:eastAsiaTheme="majorEastAsia" w:hAnsi="Arial" w:cs="Arial"/>
            <w:color w:val="595959" w:themeColor="text1" w:themeTint="A6"/>
            <w:u w:val="none"/>
          </w:rPr>
          <w:t>Edad Media</w:t>
        </w:r>
      </w:hyperlink>
      <w:r w:rsidRPr="00215301">
        <w:rPr>
          <w:rFonts w:ascii="Arial" w:hAnsi="Arial" w:cs="Arial"/>
          <w:color w:val="595959" w:themeColor="text1" w:themeTint="A6"/>
        </w:rPr>
        <w:t>.</w:t>
      </w:r>
    </w:p>
    <w:p w:rsidR="006A3817" w:rsidRPr="00215301" w:rsidRDefault="006A3817" w:rsidP="00F92EA2">
      <w:pPr>
        <w:pStyle w:val="NormalWeb"/>
        <w:shd w:val="clear" w:color="auto" w:fill="FFFFFF"/>
        <w:spacing w:before="120" w:beforeAutospacing="0" w:after="0" w:afterAutospacing="0"/>
        <w:jc w:val="both"/>
        <w:rPr>
          <w:rFonts w:ascii="Arial" w:hAnsi="Arial" w:cs="Arial"/>
          <w:color w:val="595959" w:themeColor="text1" w:themeTint="A6"/>
        </w:rPr>
      </w:pPr>
      <w:r w:rsidRPr="00215301">
        <w:rPr>
          <w:rFonts w:ascii="Arial" w:hAnsi="Arial" w:cs="Arial"/>
          <w:color w:val="595959" w:themeColor="text1" w:themeTint="A6"/>
        </w:rPr>
        <w:t>Fue creada principalmente para derribar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hyperlink r:id="rId17" w:tooltip="Muralla" w:history="1">
        <w:r w:rsidRPr="00215301">
          <w:rPr>
            <w:rStyle w:val="Hipervnculo"/>
            <w:rFonts w:ascii="Arial" w:eastAsiaTheme="majorEastAsia" w:hAnsi="Arial" w:cs="Arial"/>
            <w:color w:val="595959" w:themeColor="text1" w:themeTint="A6"/>
            <w:u w:val="none"/>
          </w:rPr>
          <w:t>murallas</w:t>
        </w:r>
      </w:hyperlink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r w:rsidRPr="00215301">
        <w:rPr>
          <w:rFonts w:ascii="Arial" w:hAnsi="Arial" w:cs="Arial"/>
          <w:color w:val="595959" w:themeColor="text1" w:themeTint="A6"/>
        </w:rPr>
        <w:t>enemigas y tomar por asalto los castillos. Se dice que los primeros en usarla con este fin fueron los griegos. Eran dichas  armas de bloqueo militar que fueron utilizadas en las guerras y conflictos de la Edad Media. Las primeras catapultas se empleaban a distancias muy extensas, lo que hacía muy difícil su construcción y posterior uso. Esto obligó a los creadores e ingenieros a trabajar en su forma, peso, tamaño, diseño y movilidad, pues eran armas necesarias en los grandes combates.</w:t>
      </w:r>
    </w:p>
    <w:p w:rsidR="006A3817" w:rsidRPr="00215301" w:rsidRDefault="006A3817" w:rsidP="00F92EA2">
      <w:pPr>
        <w:pStyle w:val="NormalWeb"/>
        <w:shd w:val="clear" w:color="auto" w:fill="FFFFFF"/>
        <w:spacing w:before="120" w:beforeAutospacing="0" w:after="0" w:afterAutospacing="0"/>
        <w:jc w:val="both"/>
        <w:rPr>
          <w:rFonts w:ascii="Arial" w:hAnsi="Arial" w:cs="Arial"/>
          <w:color w:val="595959" w:themeColor="text1" w:themeTint="A6"/>
        </w:rPr>
      </w:pPr>
      <w:r w:rsidRPr="00215301">
        <w:rPr>
          <w:rFonts w:ascii="Arial" w:hAnsi="Arial" w:cs="Arial"/>
          <w:color w:val="595959" w:themeColor="text1" w:themeTint="A6"/>
        </w:rPr>
        <w:t>También se conoce a estos aparatos con el nombre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hyperlink r:id="rId18" w:tooltip="Latín" w:history="1">
        <w:r w:rsidRPr="00215301">
          <w:rPr>
            <w:rStyle w:val="Hipervnculo"/>
            <w:rFonts w:ascii="Arial" w:eastAsiaTheme="majorEastAsia" w:hAnsi="Arial" w:cs="Arial"/>
            <w:color w:val="595959" w:themeColor="text1" w:themeTint="A6"/>
            <w:u w:val="none"/>
          </w:rPr>
          <w:t>latino</w:t>
        </w:r>
      </w:hyperlink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r w:rsidRPr="00215301">
        <w:rPr>
          <w:rFonts w:ascii="Arial" w:hAnsi="Arial" w:cs="Arial"/>
          <w:i/>
          <w:iCs/>
          <w:color w:val="595959" w:themeColor="text1" w:themeTint="A6"/>
        </w:rPr>
        <w:t>velopoietica</w:t>
      </w:r>
      <w:r w:rsidRPr="00215301">
        <w:rPr>
          <w:rFonts w:ascii="Arial" w:hAnsi="Arial" w:cs="Arial"/>
          <w:color w:val="595959" w:themeColor="text1" w:themeTint="A6"/>
        </w:rPr>
        <w:t>. Los modelos más grandes estaban montados sobre fuertes plataformas de madera; el gatillo o impulsor de este tipo de ballesta se tensaba mediante cuerdas hasta quedar sujeto con un gancho. Otro tipo de catapulta aplicaba el principio de torsión para lanzar piedras u objetos pesados sobre murallas y fosos: unas cuerdas enrolladas con tornos para echar hacia atrás el mecanismo impulsor. También se utilizaban catapultas más pequ</w:t>
      </w:r>
      <w:r w:rsidR="00D90765">
        <w:rPr>
          <w:rFonts w:ascii="Arial" w:hAnsi="Arial" w:cs="Arial"/>
          <w:color w:val="595959" w:themeColor="text1" w:themeTint="A6"/>
        </w:rPr>
        <w:t>eñas, que eran portátiles.</w:t>
      </w:r>
      <w:r w:rsidR="00D90765" w:rsidRPr="00215301">
        <w:rPr>
          <w:rFonts w:ascii="Arial" w:hAnsi="Arial" w:cs="Arial"/>
          <w:color w:val="595959" w:themeColor="text1" w:themeTint="A6"/>
        </w:rPr>
        <w:t xml:space="preserve"> </w:t>
      </w:r>
    </w:p>
    <w:p w:rsidR="006A3817" w:rsidRPr="00215301" w:rsidRDefault="006A3817" w:rsidP="00F92EA2">
      <w:pPr>
        <w:pStyle w:val="NormalWeb"/>
        <w:shd w:val="clear" w:color="auto" w:fill="FFFFFF"/>
        <w:spacing w:before="120" w:beforeAutospacing="0" w:after="0" w:afterAutospacing="0"/>
        <w:jc w:val="both"/>
        <w:rPr>
          <w:rFonts w:ascii="Arial" w:hAnsi="Arial" w:cs="Arial"/>
          <w:color w:val="595959" w:themeColor="text1" w:themeTint="A6"/>
        </w:rPr>
      </w:pPr>
      <w:r w:rsidRPr="00215301">
        <w:rPr>
          <w:rFonts w:ascii="Arial" w:hAnsi="Arial" w:cs="Arial"/>
          <w:color w:val="595959" w:themeColor="text1" w:themeTint="A6"/>
        </w:rPr>
        <w:t>Las catapultas más primitivas disponían de un brazo con forma de cuchara en el extremo para situar y lanzar el proyectil, pero las últimas versiones antes de la aparición de la pólvora usaban una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hyperlink r:id="rId19" w:tooltip="Honda (arma)" w:history="1">
        <w:r w:rsidRPr="00215301">
          <w:rPr>
            <w:rStyle w:val="Hipervnculo"/>
            <w:rFonts w:ascii="Arial" w:eastAsiaTheme="majorEastAsia" w:hAnsi="Arial" w:cs="Arial"/>
            <w:color w:val="595959" w:themeColor="text1" w:themeTint="A6"/>
            <w:u w:val="none"/>
          </w:rPr>
          <w:t>honda</w:t>
        </w:r>
      </w:hyperlink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r w:rsidRPr="00215301">
        <w:rPr>
          <w:rFonts w:ascii="Arial" w:hAnsi="Arial" w:cs="Arial"/>
          <w:color w:val="595959" w:themeColor="text1" w:themeTint="A6"/>
        </w:rPr>
        <w:t>para lanzar el proyectil.</w:t>
      </w:r>
    </w:p>
    <w:p w:rsidR="006A3817" w:rsidRPr="00215301" w:rsidRDefault="006A3817" w:rsidP="00F92EA2">
      <w:pPr>
        <w:pStyle w:val="NormalWeb"/>
        <w:shd w:val="clear" w:color="auto" w:fill="FFFFFF"/>
        <w:spacing w:before="120" w:beforeAutospacing="0" w:after="0" w:afterAutospacing="0"/>
        <w:jc w:val="both"/>
        <w:rPr>
          <w:rFonts w:ascii="Arial" w:hAnsi="Arial" w:cs="Arial"/>
          <w:color w:val="595959" w:themeColor="text1" w:themeTint="A6"/>
        </w:rPr>
      </w:pPr>
      <w:r w:rsidRPr="00215301">
        <w:rPr>
          <w:rFonts w:ascii="Arial" w:hAnsi="Arial" w:cs="Arial"/>
          <w:color w:val="595959" w:themeColor="text1" w:themeTint="A6"/>
        </w:rPr>
        <w:t>El tipo más eficaz de catapulta era el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hyperlink r:id="rId20" w:tooltip="Fundíbulo" w:history="1">
        <w:r w:rsidRPr="00215301">
          <w:rPr>
            <w:rStyle w:val="Hipervnculo"/>
            <w:rFonts w:ascii="Arial" w:eastAsiaTheme="majorEastAsia" w:hAnsi="Arial" w:cs="Arial"/>
            <w:color w:val="595959" w:themeColor="text1" w:themeTint="A6"/>
            <w:u w:val="none"/>
          </w:rPr>
          <w:t>trabuquete</w:t>
        </w:r>
      </w:hyperlink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r w:rsidRPr="00215301">
        <w:rPr>
          <w:rFonts w:ascii="Arial" w:hAnsi="Arial" w:cs="Arial"/>
          <w:color w:val="595959" w:themeColor="text1" w:themeTint="A6"/>
        </w:rPr>
        <w:t>o</w:t>
      </w:r>
      <w:r w:rsidRPr="00215301">
        <w:rPr>
          <w:rStyle w:val="apple-converted-space"/>
          <w:rFonts w:ascii="Arial" w:eastAsiaTheme="majorEastAsia" w:hAnsi="Arial" w:cs="Arial"/>
          <w:color w:val="595959" w:themeColor="text1" w:themeTint="A6"/>
        </w:rPr>
        <w:t> </w:t>
      </w:r>
      <w:hyperlink r:id="rId21" w:tooltip="Almajaneque" w:history="1">
        <w:r w:rsidRPr="00215301">
          <w:rPr>
            <w:rStyle w:val="Hipervnculo"/>
            <w:rFonts w:ascii="Arial" w:eastAsiaTheme="majorEastAsia" w:hAnsi="Arial" w:cs="Arial"/>
            <w:color w:val="595959" w:themeColor="text1" w:themeTint="A6"/>
            <w:u w:val="none"/>
          </w:rPr>
          <w:t>almajaneque</w:t>
        </w:r>
      </w:hyperlink>
      <w:r w:rsidRPr="00215301">
        <w:rPr>
          <w:rFonts w:ascii="Arial" w:hAnsi="Arial" w:cs="Arial"/>
          <w:color w:val="595959" w:themeColor="text1" w:themeTint="A6"/>
        </w:rPr>
        <w:t>, que funcionaba mediante la fuerza de la gravedad. Un contrapeso se izaba mediante unas cuerdas, y una vez situado el proyectil, se soltaban las cuerdas y el contrapeso, más pesado que dicho proyectil, lo lanzaba;</w:t>
      </w:r>
    </w:p>
    <w:p w:rsidR="006A3817" w:rsidRPr="00215301" w:rsidRDefault="00D90765" w:rsidP="00F92EA2">
      <w:pPr>
        <w:pStyle w:val="NormalWeb"/>
        <w:shd w:val="clear" w:color="auto" w:fill="FFFFFF"/>
        <w:spacing w:before="120" w:beforeAutospacing="0" w:after="0" w:afterAutospacing="0"/>
        <w:jc w:val="both"/>
        <w:rPr>
          <w:rFonts w:ascii="Arial" w:hAnsi="Arial" w:cs="Arial"/>
          <w:color w:val="595959" w:themeColor="text1" w:themeTint="A6"/>
        </w:rPr>
      </w:pPr>
      <w:r>
        <w:rPr>
          <w:rFonts w:ascii="Arial" w:hAnsi="Arial" w:cs="Arial"/>
          <w:color w:val="595959" w:themeColor="text1" w:themeTint="A6"/>
        </w:rPr>
        <w:t xml:space="preserve">Con  base en </w:t>
      </w:r>
      <w:r w:rsidR="006A3817" w:rsidRPr="00215301">
        <w:rPr>
          <w:rFonts w:ascii="Arial" w:hAnsi="Arial" w:cs="Arial"/>
          <w:color w:val="595959" w:themeColor="text1" w:themeTint="A6"/>
        </w:rPr>
        <w:t>el concepto  de  la  catapulta  es  muy  importante recalcar y tomar en cuenta  de las materias  aplicadas en  la ejecución y elaboración,  para tener  un  tiro  exacto, por ello  aplicamos las matemáticas, física y programación.</w:t>
      </w:r>
    </w:p>
    <w:p w:rsidR="006A3817" w:rsidRPr="00D90765" w:rsidRDefault="006A3817" w:rsidP="00F92EA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15301">
        <w:rPr>
          <w:rFonts w:ascii="Arial" w:hAnsi="Arial" w:cs="Arial"/>
          <w:sz w:val="24"/>
          <w:szCs w:val="24"/>
        </w:rPr>
        <w:t xml:space="preserve">En  el equipo elegimos la catapulta de torsión, </w:t>
      </w:r>
      <w:r w:rsidR="00F92EA2">
        <w:rPr>
          <w:rFonts w:ascii="Arial" w:hAnsi="Arial" w:cs="Arial"/>
          <w:sz w:val="24"/>
          <w:szCs w:val="24"/>
        </w:rPr>
        <w:t>las cuales</w:t>
      </w:r>
      <w:r w:rsidRPr="00215301">
        <w:rPr>
          <w:rFonts w:ascii="Arial" w:hAnsi="Arial" w:cs="Arial"/>
          <w:sz w:val="24"/>
          <w:szCs w:val="24"/>
        </w:rPr>
        <w:t xml:space="preserve"> </w:t>
      </w:r>
      <w:r w:rsidRPr="00215301">
        <w:rPr>
          <w:rFonts w:ascii="Arial" w:eastAsia="Times New Roman" w:hAnsi="Arial" w:cs="Arial"/>
          <w:sz w:val="24"/>
          <w:szCs w:val="24"/>
          <w:lang w:val="es-MX" w:eastAsia="es-MX"/>
        </w:rPr>
        <w:t>son perfectas para explica</w:t>
      </w:r>
      <w:r w:rsidR="00F92EA2">
        <w:rPr>
          <w:rFonts w:ascii="Arial" w:eastAsia="Times New Roman" w:hAnsi="Arial" w:cs="Arial"/>
          <w:sz w:val="24"/>
          <w:szCs w:val="24"/>
          <w:lang w:val="es-MX" w:eastAsia="es-MX"/>
        </w:rPr>
        <w:t>r los movimientos parabólicos, é</w:t>
      </w:r>
      <w:r w:rsidRPr="00215301">
        <w:rPr>
          <w:rFonts w:ascii="Arial" w:eastAsia="Times New Roman" w:hAnsi="Arial" w:cs="Arial"/>
          <w:sz w:val="24"/>
          <w:szCs w:val="24"/>
          <w:lang w:val="es-MX" w:eastAsia="es-MX"/>
        </w:rPr>
        <w:t xml:space="preserve">stas lanzan proyectiles con un ángulo con la horizontal, con una velocidad inicial o velocidad en X que siempre es constante, el proyectil también tiene una velocidad en Y que es independiente </w:t>
      </w:r>
      <w:r w:rsidR="00544E07" w:rsidRPr="00215301">
        <w:rPr>
          <w:rFonts w:ascii="Arial" w:eastAsia="Times New Roman" w:hAnsi="Arial" w:cs="Arial"/>
          <w:sz w:val="24"/>
          <w:szCs w:val="24"/>
          <w:lang w:val="es-MX" w:eastAsia="es-MX"/>
        </w:rPr>
        <w:t>a la</w:t>
      </w:r>
      <w:r w:rsidRPr="00215301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velocidad en X, el cuerpo tiene una altura máxima, un alcance máximo y un tiempo de vuelo</w:t>
      </w:r>
      <w:r w:rsidR="00D2038C" w:rsidRPr="00215301">
        <w:rPr>
          <w:rFonts w:ascii="Arial" w:eastAsia="Times New Roman" w:hAnsi="Arial" w:cs="Arial"/>
          <w:sz w:val="24"/>
          <w:szCs w:val="24"/>
          <w:lang w:val="es-MX" w:eastAsia="es-MX"/>
        </w:rPr>
        <w:t>.</w:t>
      </w:r>
      <w:r w:rsidR="00D2038C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[</w:t>
      </w:r>
      <w:r w:rsidR="00134D4A">
        <w:rPr>
          <w:rFonts w:ascii="Arial" w:eastAsia="Times New Roman" w:hAnsi="Arial" w:cs="Arial"/>
          <w:sz w:val="24"/>
          <w:szCs w:val="24"/>
          <w:lang w:val="es-MX" w:eastAsia="es-MX"/>
        </w:rPr>
        <w:t>1]</w:t>
      </w:r>
    </w:p>
    <w:p w:rsidR="006A3817" w:rsidRDefault="006A3817" w:rsidP="00544E07">
      <w:pPr>
        <w:pStyle w:val="NormalWeb"/>
        <w:shd w:val="clear" w:color="auto" w:fill="FFFFFF"/>
        <w:spacing w:before="120" w:beforeAutospacing="0" w:after="120" w:afterAutospacing="0" w:line="258" w:lineRule="atLeast"/>
        <w:jc w:val="both"/>
        <w:rPr>
          <w:rFonts w:ascii="Arial" w:hAnsi="Arial" w:cs="Arial"/>
          <w:sz w:val="20"/>
          <w:szCs w:val="20"/>
        </w:rPr>
      </w:pPr>
    </w:p>
    <w:p w:rsidR="00813179" w:rsidRDefault="00813179" w:rsidP="00544E07">
      <w:pPr>
        <w:pStyle w:val="NormalWeb"/>
        <w:shd w:val="clear" w:color="auto" w:fill="FFFFFF"/>
        <w:spacing w:before="120" w:beforeAutospacing="0" w:after="120" w:afterAutospacing="0" w:line="258" w:lineRule="atLeast"/>
        <w:jc w:val="both"/>
        <w:rPr>
          <w:rFonts w:ascii="Arial" w:hAnsi="Arial" w:cs="Arial"/>
          <w:sz w:val="20"/>
          <w:szCs w:val="20"/>
        </w:rPr>
      </w:pPr>
    </w:p>
    <w:p w:rsidR="00813179" w:rsidRPr="00134D4A" w:rsidRDefault="00813179" w:rsidP="00544E07">
      <w:pPr>
        <w:pStyle w:val="NormalWeb"/>
        <w:shd w:val="clear" w:color="auto" w:fill="FFFFFF"/>
        <w:spacing w:before="120" w:beforeAutospacing="0" w:after="120" w:afterAutospacing="0" w:line="258" w:lineRule="atLeast"/>
        <w:jc w:val="both"/>
        <w:rPr>
          <w:rFonts w:ascii="Arial" w:hAnsi="Arial" w:cs="Arial"/>
          <w:sz w:val="20"/>
          <w:szCs w:val="20"/>
        </w:rPr>
      </w:pPr>
    </w:p>
    <w:p w:rsidR="006A3817" w:rsidRPr="00813179" w:rsidRDefault="00134D4A" w:rsidP="00544E07">
      <w:pPr>
        <w:pStyle w:val="NormalWeb"/>
        <w:shd w:val="clear" w:color="auto" w:fill="FFFFFF"/>
        <w:spacing w:before="120" w:beforeAutospacing="0" w:after="120" w:afterAutospacing="0" w:line="258" w:lineRule="atLeast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u w:val="single"/>
        </w:rPr>
        <w:t xml:space="preserve">[1] </w:t>
      </w:r>
      <w:r w:rsidRPr="00134D4A">
        <w:rPr>
          <w:rFonts w:ascii="Arial" w:hAnsi="Arial" w:cs="Arial"/>
          <w:sz w:val="20"/>
          <w:szCs w:val="20"/>
          <w:u w:val="single"/>
        </w:rPr>
        <w:t>http://angeelamurcia30.blogspot.mx/2013/02/clasificacion-de-las-catapultas.html</w:t>
      </w:r>
      <w:r w:rsidR="00813179">
        <w:rPr>
          <w:rFonts w:ascii="Arial" w:hAnsi="Arial" w:cs="Arial"/>
          <w:sz w:val="20"/>
          <w:szCs w:val="20"/>
        </w:rPr>
        <w:t>.</w:t>
      </w:r>
    </w:p>
    <w:p w:rsidR="006A3817" w:rsidRPr="006A3817" w:rsidRDefault="006A3817" w:rsidP="00544E07">
      <w:pPr>
        <w:pStyle w:val="Ttulo2"/>
        <w:jc w:val="both"/>
        <w:rPr>
          <w:rFonts w:ascii="Arial" w:hAnsi="Arial" w:cs="Arial"/>
          <w:sz w:val="24"/>
          <w:szCs w:val="24"/>
        </w:rPr>
      </w:pPr>
      <w:r w:rsidRPr="006A3817">
        <w:rPr>
          <w:rFonts w:ascii="Arial" w:hAnsi="Arial" w:cs="Arial"/>
          <w:sz w:val="24"/>
          <w:szCs w:val="24"/>
        </w:rPr>
        <w:lastRenderedPageBreak/>
        <w:t>Modelos y características:</w:t>
      </w:r>
    </w:p>
    <w:p w:rsidR="00215301" w:rsidRDefault="00215301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</w:p>
    <w:p w:rsidR="006A3817" w:rsidRPr="006A3817" w:rsidRDefault="006A3817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  <w:r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Catapultas De Tensión</w:t>
      </w:r>
    </w:p>
    <w:p w:rsidR="006A3817" w:rsidRPr="00215301" w:rsidRDefault="006A3817" w:rsidP="00544E0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215301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 xml:space="preserve">Son las que funcionan gracias a que almacenan su energía, al ser tensado un arco de metal, madera o cuerno y fueron las primeras en hacer su aparición, ya que descienden directamente de los arcos manuales. </w:t>
      </w:r>
      <w:r w:rsidR="003E66DA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[1]</w:t>
      </w:r>
    </w:p>
    <w:p w:rsidR="00215301" w:rsidRDefault="00215301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</w:p>
    <w:p w:rsidR="006A3817" w:rsidRPr="006A3817" w:rsidRDefault="006A3817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  <w:r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Catapultas De Torsión</w:t>
      </w:r>
    </w:p>
    <w:p w:rsidR="006A3817" w:rsidRPr="006A3817" w:rsidRDefault="006A3817" w:rsidP="00544E0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6A3817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Son aquellas que son accionadas gracias a la fuerza almacenada al "torcer", una madeja de cuerdas, tendones o crin de caballo, según la época de que se trate. Los romanos fueron los perfeccionistas de este tipo de catapulta. Algunos ejemplos de este tipo son: Las ballestas romanas, los Onagros, el escorpión, etc.</w:t>
      </w:r>
      <w:r w:rsidR="003E66DA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 xml:space="preserve"> [1]</w:t>
      </w:r>
    </w:p>
    <w:p w:rsidR="00215301" w:rsidRDefault="00215301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</w:p>
    <w:p w:rsidR="006A3817" w:rsidRPr="006A3817" w:rsidRDefault="006A3817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  <w:r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Catapulta De Contrapeso</w:t>
      </w:r>
    </w:p>
    <w:p w:rsidR="006A3817" w:rsidRPr="006A3817" w:rsidRDefault="006A3817" w:rsidP="00544E0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6A3817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Fue un invento aparentemente reciente; por lo menos eso dicen algunos autores, sin embargo no todos coinciden en ello. Esta catapulta funcionaba a base de un contrapeso, con una masa muy superior al peso del proyectil, en el caso del Trebuchet con una relación que variaba de 80 a 100 veces. La ventaja de este tipo de máquina de guerra, con respecto a las anteriores, es que podía almacenar la energía sin cambios ni fugas.</w:t>
      </w:r>
      <w:r w:rsidR="003E66DA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 xml:space="preserve"> [1]</w:t>
      </w:r>
    </w:p>
    <w:p w:rsidR="00215301" w:rsidRDefault="00215301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</w:p>
    <w:p w:rsidR="006A3817" w:rsidRPr="006A3817" w:rsidRDefault="006A3817" w:rsidP="00544E07">
      <w:pPr>
        <w:pStyle w:val="Ttulo3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  <w:r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Catapulta De Tracción</w:t>
      </w:r>
    </w:p>
    <w:p w:rsidR="006A3817" w:rsidRPr="006A3817" w:rsidRDefault="006A3817" w:rsidP="00544E0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</w:pPr>
      <w:r w:rsidRPr="006A3817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 xml:space="preserve">Fue un invento de los chinos que llamaron hsuan feng, utilizada aproximadamente en el año 200 de nuestra era. Es funciona a base del impulso humano y su principio es muy parecido al del </w:t>
      </w:r>
      <w:r w:rsidR="00544E07" w:rsidRPr="006A3817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Trebuchet</w:t>
      </w:r>
      <w:r w:rsidRPr="006A3817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>; es decir, utilizan la palanca y la honda para aumentar la fuerza de salida del proyectil. Esta catapulta fue sin duda el antepasado del Trebuchet, ya que es natural su evolución.</w:t>
      </w:r>
      <w:r w:rsidR="003E66DA">
        <w:rPr>
          <w:rFonts w:ascii="Arial" w:eastAsia="Times New Roman" w:hAnsi="Arial" w:cs="Arial"/>
          <w:sz w:val="24"/>
          <w:szCs w:val="24"/>
          <w:shd w:val="clear" w:color="auto" w:fill="FFFFFF"/>
          <w:lang w:val="es-MX" w:eastAsia="es-MX"/>
        </w:rPr>
        <w:t xml:space="preserve"> [1]</w:t>
      </w:r>
    </w:p>
    <w:p w:rsidR="00215301" w:rsidRDefault="00215301" w:rsidP="00544E07">
      <w:pPr>
        <w:pStyle w:val="Ttulo2"/>
        <w:jc w:val="both"/>
        <w:rPr>
          <w:rFonts w:ascii="Arial" w:hAnsi="Arial" w:cs="Arial"/>
          <w:sz w:val="24"/>
          <w:szCs w:val="24"/>
          <w:lang w:val="es-MX"/>
        </w:rPr>
      </w:pPr>
    </w:p>
    <w:p w:rsidR="00215301" w:rsidRDefault="00215301" w:rsidP="00544E07">
      <w:pPr>
        <w:pStyle w:val="Ttulo2"/>
        <w:jc w:val="both"/>
        <w:rPr>
          <w:rFonts w:ascii="Arial" w:hAnsi="Arial" w:cs="Arial"/>
          <w:sz w:val="24"/>
          <w:szCs w:val="24"/>
          <w:lang w:val="es-MX"/>
        </w:rPr>
      </w:pPr>
    </w:p>
    <w:p w:rsidR="00813179" w:rsidRDefault="00813179" w:rsidP="00813179">
      <w:pPr>
        <w:rPr>
          <w:lang w:val="es-MX"/>
        </w:rPr>
      </w:pPr>
    </w:p>
    <w:p w:rsidR="00813179" w:rsidRPr="00813179" w:rsidRDefault="00813179" w:rsidP="00813179">
      <w:pPr>
        <w:rPr>
          <w:lang w:val="es-MX"/>
        </w:rPr>
      </w:pPr>
    </w:p>
    <w:p w:rsidR="00215301" w:rsidRDefault="00215301" w:rsidP="00544E07">
      <w:pPr>
        <w:pStyle w:val="Ttulo2"/>
        <w:jc w:val="both"/>
        <w:rPr>
          <w:rFonts w:ascii="Arial" w:hAnsi="Arial" w:cs="Arial"/>
          <w:sz w:val="24"/>
          <w:szCs w:val="24"/>
          <w:lang w:val="es-MX"/>
        </w:rPr>
      </w:pPr>
    </w:p>
    <w:p w:rsidR="00215301" w:rsidRPr="00813179" w:rsidRDefault="003E66DA" w:rsidP="00813179">
      <w:pPr>
        <w:spacing w:before="0" w:line="259" w:lineRule="auto"/>
        <w:rPr>
          <w:rFonts w:ascii="Arial" w:hAnsi="Arial" w:cs="Arial"/>
          <w:szCs w:val="24"/>
        </w:rPr>
      </w:pPr>
      <w:r w:rsidRPr="001704F7">
        <w:rPr>
          <w:rFonts w:ascii="Arial" w:hAnsi="Arial" w:cs="Arial"/>
          <w:szCs w:val="24"/>
          <w:u w:val="single"/>
        </w:rPr>
        <w:t>[1] http://angeelamurcia30.blogspot.mx/2013/02/clasificacion-de-las-catapultas.html</w:t>
      </w:r>
      <w:r w:rsidRPr="001704F7">
        <w:rPr>
          <w:rFonts w:ascii="Arial" w:hAnsi="Arial" w:cs="Arial"/>
          <w:szCs w:val="24"/>
        </w:rPr>
        <w:t>.</w:t>
      </w:r>
    </w:p>
    <w:p w:rsidR="006A3817" w:rsidRPr="006A3817" w:rsidRDefault="00F92EA2" w:rsidP="00544E07">
      <w:pPr>
        <w:pStyle w:val="Ttulo2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conceptos aplicados</w:t>
      </w:r>
    </w:p>
    <w:p w:rsidR="003E66DA" w:rsidRPr="003E66DA" w:rsidRDefault="00342FC7" w:rsidP="003E66DA">
      <w:pPr>
        <w:pStyle w:val="Ttulo3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3.2</w:t>
      </w:r>
      <w:r w:rsidR="006A3817" w:rsidRPr="006A3817">
        <w:rPr>
          <w:rFonts w:ascii="Arial" w:hAnsi="Arial" w:cs="Arial"/>
          <w:sz w:val="24"/>
          <w:szCs w:val="24"/>
          <w:lang w:val="es-MX"/>
        </w:rPr>
        <w:t xml:space="preserve"> Matemáticas</w:t>
      </w:r>
    </w:p>
    <w:p w:rsidR="006A3817" w:rsidRPr="006A3817" w:rsidRDefault="006A3817" w:rsidP="00544E07">
      <w:pPr>
        <w:pStyle w:val="Prrafodelista"/>
        <w:numPr>
          <w:ilvl w:val="0"/>
          <w:numId w:val="20"/>
        </w:numPr>
        <w:spacing w:before="0" w:after="200" w:line="276" w:lineRule="auto"/>
        <w:jc w:val="both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215301">
        <w:rPr>
          <w:rFonts w:ascii="Arial" w:hAnsi="Arial" w:cs="Arial"/>
          <w:sz w:val="24"/>
          <w:szCs w:val="24"/>
          <w:lang w:val="es-MX"/>
        </w:rPr>
        <w:t>Reconocimiento de  modelos matemáticos:</w:t>
      </w:r>
      <w:r w:rsidRPr="00215301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son aproximaciones más o menos adecuados a la realidad, están estrechamente relacionados con la experiencia y la percepción.</w:t>
      </w:r>
    </w:p>
    <w:p w:rsidR="003E66DA" w:rsidRPr="003E66DA" w:rsidRDefault="006A3817" w:rsidP="003E66DA">
      <w:pPr>
        <w:pStyle w:val="NormalWeb"/>
        <w:shd w:val="clear" w:color="auto" w:fill="FFFFFF"/>
        <w:spacing w:before="120" w:beforeAutospacing="0" w:after="120" w:afterAutospacing="0" w:line="258" w:lineRule="atLeast"/>
        <w:ind w:left="1080"/>
        <w:jc w:val="both"/>
        <w:rPr>
          <w:rFonts w:ascii="Arial" w:eastAsiaTheme="majorEastAsia" w:hAnsi="Arial" w:cs="Arial"/>
          <w:color w:val="595959" w:themeColor="text1" w:themeTint="A6"/>
        </w:rPr>
      </w:pPr>
      <w:r w:rsidRPr="00215301">
        <w:rPr>
          <w:rFonts w:ascii="Arial" w:hAnsi="Arial" w:cs="Arial"/>
          <w:color w:val="595959" w:themeColor="text1" w:themeTint="A6"/>
          <w:lang w:val="es-MX"/>
        </w:rPr>
        <w:t>Reconocimiento de variables  y  constantes:</w:t>
      </w:r>
      <w:r w:rsidRPr="00215301">
        <w:rPr>
          <w:rStyle w:val="Ttulo1Car"/>
          <w:rFonts w:ascii="Arial" w:hAnsi="Arial" w:cs="Arial"/>
          <w:color w:val="595959" w:themeColor="text1" w:themeTint="A6"/>
          <w:sz w:val="24"/>
        </w:rPr>
        <w:t xml:space="preserve"> Es la </w:t>
      </w:r>
      <w:r w:rsidRPr="00215301">
        <w:rPr>
          <w:rStyle w:val="ya-q-full-text"/>
          <w:rFonts w:ascii="Arial" w:eastAsiaTheme="majorEastAsia" w:hAnsi="Arial" w:cs="Arial"/>
          <w:color w:val="595959" w:themeColor="text1" w:themeTint="A6"/>
        </w:rPr>
        <w:t xml:space="preserve"> que no depende de ninguna variable, y la podemos representar como una función matemática de la forma: F(x)=a donde a pertenecer a los números reales y es una constante</w:t>
      </w:r>
      <w:r w:rsidR="00D2038C">
        <w:rPr>
          <w:rStyle w:val="ya-q-full-text"/>
          <w:rFonts w:ascii="Arial" w:eastAsiaTheme="majorEastAsia" w:hAnsi="Arial" w:cs="Arial"/>
          <w:color w:val="595959" w:themeColor="text1" w:themeTint="A6"/>
        </w:rPr>
        <w:t>. [</w:t>
      </w:r>
      <w:r w:rsidR="00183D85">
        <w:rPr>
          <w:rStyle w:val="ya-q-full-text"/>
          <w:rFonts w:ascii="Arial" w:eastAsiaTheme="majorEastAsia" w:hAnsi="Arial" w:cs="Arial"/>
          <w:color w:val="595959" w:themeColor="text1" w:themeTint="A6"/>
        </w:rPr>
        <w:t>2</w:t>
      </w:r>
      <w:r w:rsidR="005A5D26">
        <w:rPr>
          <w:rStyle w:val="ya-q-full-text"/>
          <w:rFonts w:ascii="Arial" w:eastAsiaTheme="majorEastAsia" w:hAnsi="Arial" w:cs="Arial"/>
          <w:color w:val="595959" w:themeColor="text1" w:themeTint="A6"/>
        </w:rPr>
        <w:t>]</w:t>
      </w:r>
    </w:p>
    <w:p w:rsidR="006A3817" w:rsidRDefault="00342FC7" w:rsidP="00544E07">
      <w:pPr>
        <w:pStyle w:val="Ttulo3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3.3 </w:t>
      </w:r>
      <w:r w:rsidR="00215301">
        <w:rPr>
          <w:rFonts w:ascii="Arial" w:hAnsi="Arial" w:cs="Arial"/>
          <w:sz w:val="24"/>
          <w:szCs w:val="24"/>
          <w:lang w:val="es-MX"/>
        </w:rPr>
        <w:t>Física</w:t>
      </w:r>
    </w:p>
    <w:p w:rsidR="003E66DA" w:rsidRPr="003E66DA" w:rsidRDefault="00D2038C" w:rsidP="003E66DA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En  palabras del </w:t>
      </w:r>
      <w:r w:rsidRPr="00DF3FE2">
        <w:rPr>
          <w:rFonts w:ascii="Arial" w:hAnsi="Arial" w:cs="Arial"/>
          <w:sz w:val="24"/>
          <w:szCs w:val="24"/>
        </w:rPr>
        <w:t>Tippens</w:t>
      </w:r>
      <w:r>
        <w:rPr>
          <w:rFonts w:ascii="Arial" w:hAnsi="Arial" w:cs="Arial"/>
          <w:sz w:val="24"/>
          <w:szCs w:val="24"/>
        </w:rPr>
        <w:t xml:space="preserve"> (2011</w:t>
      </w:r>
      <w:bookmarkStart w:id="2" w:name="_GoBack"/>
      <w:bookmarkEnd w:id="2"/>
      <w:r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  <w:lang w:val="es-MX"/>
        </w:rPr>
        <w:t>:</w:t>
      </w:r>
    </w:p>
    <w:p w:rsidR="006A3817" w:rsidRPr="00215301" w:rsidRDefault="006A3817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color w:val="595959" w:themeColor="text1" w:themeTint="A6"/>
          <w:lang w:val="es-MX"/>
        </w:rPr>
      </w:pPr>
      <w:r w:rsidRPr="00215301">
        <w:rPr>
          <w:rFonts w:ascii="Arial" w:hAnsi="Arial" w:cs="Arial"/>
          <w:color w:val="595959" w:themeColor="text1" w:themeTint="A6"/>
          <w:lang w:val="es-MX"/>
        </w:rPr>
        <w:t>Ecuación en  rapidez y  velocidad en línea recta: Es la  trayectoria recta, la magnitud de la rapidez y velocidad.</w:t>
      </w:r>
    </w:p>
    <w:p w:rsidR="003E66DA" w:rsidRPr="001A240F" w:rsidRDefault="006A3817" w:rsidP="001A240F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color w:val="595959" w:themeColor="text1" w:themeTint="A6"/>
          <w:lang w:val="es-MX"/>
        </w:rPr>
      </w:pPr>
      <w:r w:rsidRPr="00215301">
        <w:rPr>
          <w:rFonts w:ascii="Arial" w:hAnsi="Arial" w:cs="Arial"/>
          <w:color w:val="595959" w:themeColor="text1" w:themeTint="A6"/>
          <w:lang w:val="es-MX"/>
        </w:rPr>
        <w:t xml:space="preserve">Tiro parabólico: Es el </w:t>
      </w:r>
      <w:r w:rsidRPr="00215301">
        <w:rPr>
          <w:rStyle w:val="apple-style-span"/>
          <w:rFonts w:ascii="Arial" w:eastAsiaTheme="majorEastAsia" w:hAnsi="Arial" w:cs="Arial"/>
          <w:color w:val="595959" w:themeColor="text1" w:themeTint="A6"/>
        </w:rPr>
        <w:t>movimiento realizado por un cuerpo en dos dimensiones o sobre un plano,</w:t>
      </w:r>
      <w:r w:rsidRPr="00215301">
        <w:rPr>
          <w:rStyle w:val="Ttulo1Car"/>
          <w:rFonts w:ascii="Arial" w:hAnsi="Arial" w:cs="Arial"/>
          <w:color w:val="595959" w:themeColor="text1" w:themeTint="A6"/>
          <w:sz w:val="24"/>
        </w:rPr>
        <w:t xml:space="preserve"> se podría decir que es la res</w:t>
      </w:r>
      <w:r w:rsidRPr="00215301">
        <w:rPr>
          <w:rStyle w:val="apple-style-span"/>
          <w:rFonts w:ascii="Arial" w:eastAsiaTheme="majorEastAsia" w:hAnsi="Arial" w:cs="Arial"/>
          <w:color w:val="595959" w:themeColor="text1" w:themeTint="A6"/>
        </w:rPr>
        <w:t>ultante de la suma vectorial del movimiento horizontal uniforme y de un movimiento vertical rectilíneo uniformemente variado.</w:t>
      </w:r>
      <w:r w:rsidR="001A240F">
        <w:rPr>
          <w:rStyle w:val="apple-style-span"/>
          <w:rFonts w:ascii="Arial" w:eastAsiaTheme="majorEastAsia" w:hAnsi="Arial" w:cs="Arial"/>
          <w:color w:val="595959" w:themeColor="text1" w:themeTint="A6"/>
        </w:rPr>
        <w:t xml:space="preserve"> (</w:t>
      </w:r>
      <w:r w:rsidR="009A4AC1">
        <w:rPr>
          <w:rStyle w:val="apple-style-span"/>
          <w:rFonts w:ascii="Arial" w:eastAsiaTheme="majorEastAsia" w:hAnsi="Arial" w:cs="Arial"/>
          <w:color w:val="595959" w:themeColor="text1" w:themeTint="A6"/>
        </w:rPr>
        <w:t>pág.</w:t>
      </w:r>
      <w:r w:rsidR="001A240F">
        <w:rPr>
          <w:rStyle w:val="apple-style-span"/>
          <w:rFonts w:ascii="Arial" w:eastAsiaTheme="majorEastAsia" w:hAnsi="Arial" w:cs="Arial"/>
          <w:color w:val="595959" w:themeColor="text1" w:themeTint="A6"/>
        </w:rPr>
        <w:t xml:space="preserve"> 3)</w:t>
      </w:r>
    </w:p>
    <w:p w:rsidR="006A3817" w:rsidRPr="003E66DA" w:rsidRDefault="006A3817" w:rsidP="003E66DA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color w:val="595959" w:themeColor="text1" w:themeTint="A6"/>
        </w:rPr>
      </w:pPr>
    </w:p>
    <w:p w:rsidR="006A3817" w:rsidRPr="006A3817" w:rsidRDefault="00342FC7" w:rsidP="00544E07">
      <w:pPr>
        <w:pStyle w:val="Ttulo3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3.4 </w:t>
      </w:r>
      <w:r w:rsidR="00215301">
        <w:rPr>
          <w:rFonts w:ascii="Arial" w:hAnsi="Arial" w:cs="Arial"/>
          <w:sz w:val="24"/>
          <w:szCs w:val="24"/>
          <w:lang w:val="es-MX"/>
        </w:rPr>
        <w:t>Programación</w:t>
      </w:r>
    </w:p>
    <w:p w:rsidR="006A3817" w:rsidRPr="00215301" w:rsidRDefault="006A3817" w:rsidP="00544E07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 w:line="258" w:lineRule="atLeast"/>
        <w:jc w:val="both"/>
        <w:rPr>
          <w:rFonts w:ascii="Arial" w:hAnsi="Arial" w:cs="Arial"/>
          <w:color w:val="595959" w:themeColor="text1" w:themeTint="A6"/>
          <w:lang w:val="es-MX"/>
        </w:rPr>
      </w:pPr>
      <w:r w:rsidRPr="00215301">
        <w:rPr>
          <w:rFonts w:ascii="Arial" w:hAnsi="Arial" w:cs="Arial"/>
          <w:color w:val="595959" w:themeColor="text1" w:themeTint="A6"/>
          <w:lang w:val="es-MX"/>
        </w:rPr>
        <w:t>Ciclos anidados:</w:t>
      </w:r>
      <w:r w:rsidRPr="00215301">
        <w:rPr>
          <w:rStyle w:val="Ttulo1Car"/>
          <w:rFonts w:ascii="Arial" w:hAnsi="Arial" w:cs="Arial"/>
          <w:color w:val="595959" w:themeColor="text1" w:themeTint="A6"/>
          <w:sz w:val="24"/>
        </w:rPr>
        <w:t xml:space="preserve"> </w:t>
      </w:r>
      <w:r w:rsidRPr="00215301">
        <w:rPr>
          <w:rStyle w:val="ya-q-full-text"/>
          <w:rFonts w:ascii="Arial" w:eastAsiaTheme="majorEastAsia" w:hAnsi="Arial" w:cs="Arial"/>
          <w:color w:val="595959" w:themeColor="text1" w:themeTint="A6"/>
        </w:rPr>
        <w:t>Es poner uno dentro de otro y pu</w:t>
      </w:r>
      <w:r w:rsidR="00F92EA2">
        <w:rPr>
          <w:rStyle w:val="ya-q-full-text"/>
          <w:rFonts w:ascii="Arial" w:eastAsiaTheme="majorEastAsia" w:hAnsi="Arial" w:cs="Arial"/>
          <w:color w:val="595959" w:themeColor="text1" w:themeTint="A6"/>
        </w:rPr>
        <w:t>ede ser con cualquier sentencia. E</w:t>
      </w:r>
      <w:r w:rsidRPr="00215301">
        <w:rPr>
          <w:rStyle w:val="ya-q-full-text"/>
          <w:rFonts w:ascii="Arial" w:eastAsiaTheme="majorEastAsia" w:hAnsi="Arial" w:cs="Arial"/>
          <w:color w:val="595959" w:themeColor="text1" w:themeTint="A6"/>
        </w:rPr>
        <w:t>l más común es if con else if cuando hace muchos else if, por  lo  tanto nos  serviría para la ejecución de  la simulación del proyectil.</w:t>
      </w:r>
    </w:p>
    <w:p w:rsidR="006A3817" w:rsidRDefault="006A3817" w:rsidP="001A240F">
      <w:pPr>
        <w:pStyle w:val="Prrafodelista"/>
        <w:spacing w:before="0" w:after="200" w:line="276" w:lineRule="auto"/>
        <w:jc w:val="both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215301">
        <w:rPr>
          <w:rFonts w:ascii="Arial" w:hAnsi="Arial" w:cs="Arial"/>
          <w:sz w:val="24"/>
          <w:szCs w:val="24"/>
          <w:lang w:val="es-MX"/>
        </w:rPr>
        <w:t>Algoritmos:</w:t>
      </w:r>
      <w:r w:rsidRPr="00215301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Se trata de una serie de instrucciones o reglas establecidas que, por medio de una sucesión de pasos, permiten arribar a un resultado o solución</w:t>
      </w:r>
      <w:r w:rsidR="00D2038C" w:rsidRPr="00215301">
        <w:rPr>
          <w:rFonts w:ascii="Arial" w:eastAsia="Times New Roman" w:hAnsi="Arial" w:cs="Arial"/>
          <w:sz w:val="24"/>
          <w:szCs w:val="24"/>
          <w:lang w:val="es-MX" w:eastAsia="es-MX"/>
        </w:rPr>
        <w:t>.</w:t>
      </w:r>
      <w:r w:rsidR="00D2038C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[</w:t>
      </w:r>
      <w:r w:rsidR="00183D85">
        <w:rPr>
          <w:rFonts w:ascii="Arial" w:eastAsia="Times New Roman" w:hAnsi="Arial" w:cs="Arial"/>
          <w:sz w:val="24"/>
          <w:szCs w:val="24"/>
          <w:lang w:val="es-MX" w:eastAsia="es-MX"/>
        </w:rPr>
        <w:t>3</w:t>
      </w:r>
      <w:r w:rsidR="005A5D26">
        <w:rPr>
          <w:rFonts w:ascii="Arial" w:eastAsia="Times New Roman" w:hAnsi="Arial" w:cs="Arial"/>
          <w:sz w:val="24"/>
          <w:szCs w:val="24"/>
          <w:lang w:val="es-MX" w:eastAsia="es-MX"/>
        </w:rPr>
        <w:t>]</w:t>
      </w:r>
    </w:p>
    <w:p w:rsidR="003B515F" w:rsidRDefault="003B515F" w:rsidP="003B515F">
      <w:pPr>
        <w:spacing w:before="0" w:after="200" w:line="276" w:lineRule="auto"/>
        <w:jc w:val="both"/>
        <w:rPr>
          <w:rFonts w:ascii="Arial" w:eastAsia="Times New Roman" w:hAnsi="Arial" w:cs="Arial"/>
          <w:sz w:val="24"/>
          <w:szCs w:val="24"/>
          <w:lang w:val="es-MX" w:eastAsia="es-MX"/>
        </w:rPr>
      </w:pPr>
    </w:p>
    <w:p w:rsidR="005A5D26" w:rsidRDefault="005A5D26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lang w:val="es-MX" w:eastAsia="es-MX"/>
        </w:rPr>
      </w:pPr>
    </w:p>
    <w:p w:rsidR="005A5D26" w:rsidRDefault="005A5D26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lang w:val="es-MX" w:eastAsia="es-MX"/>
        </w:rPr>
      </w:pPr>
    </w:p>
    <w:p w:rsidR="005A5D26" w:rsidRDefault="005A5D26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lang w:val="es-MX" w:eastAsia="es-MX"/>
        </w:rPr>
      </w:pPr>
    </w:p>
    <w:p w:rsidR="005A5D26" w:rsidRDefault="005A5D26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lang w:val="es-MX" w:eastAsia="es-MX"/>
        </w:rPr>
      </w:pPr>
    </w:p>
    <w:p w:rsidR="005A5D26" w:rsidRDefault="005A5D26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lang w:val="es-MX" w:eastAsia="es-MX"/>
        </w:rPr>
      </w:pPr>
    </w:p>
    <w:p w:rsidR="005A5D26" w:rsidRDefault="005A5D26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lang w:val="es-MX" w:eastAsia="es-MX"/>
        </w:rPr>
      </w:pPr>
    </w:p>
    <w:p w:rsidR="005A5D26" w:rsidRDefault="00183D85" w:rsidP="005A5D26">
      <w:pPr>
        <w:pStyle w:val="NormalWeb"/>
        <w:shd w:val="clear" w:color="auto" w:fill="FFFFFF"/>
        <w:spacing w:before="120" w:beforeAutospacing="0" w:after="120" w:afterAutospacing="0" w:line="258" w:lineRule="atLeast"/>
        <w:ind w:left="720"/>
        <w:jc w:val="both"/>
        <w:rPr>
          <w:rFonts w:ascii="Arial" w:hAnsi="Arial" w:cs="Arial"/>
          <w:sz w:val="20"/>
          <w:u w:val="single"/>
        </w:rPr>
      </w:pPr>
      <w:r>
        <w:rPr>
          <w:rFonts w:ascii="Arial" w:hAnsi="Arial" w:cs="Arial"/>
          <w:sz w:val="20"/>
          <w:lang w:val="es-MX" w:eastAsia="es-MX"/>
        </w:rPr>
        <w:t>[2</w:t>
      </w:r>
      <w:r w:rsidR="005A5D26" w:rsidRPr="005A5D26">
        <w:rPr>
          <w:rFonts w:ascii="Arial" w:hAnsi="Arial" w:cs="Arial"/>
          <w:sz w:val="20"/>
          <w:lang w:val="es-MX" w:eastAsia="es-MX"/>
        </w:rPr>
        <w:t>]</w:t>
      </w:r>
      <w:hyperlink r:id="rId22" w:history="1">
        <w:r w:rsidR="005A5D26" w:rsidRPr="005A5D26">
          <w:rPr>
            <w:rStyle w:val="Hipervnculo"/>
            <w:rFonts w:ascii="Arial" w:hAnsi="Arial" w:cs="Arial"/>
            <w:color w:val="auto"/>
            <w:sz w:val="20"/>
          </w:rPr>
          <w:t>http://www.edu.mec.gub.uy/biblioteca_digital/libros/anonimos/Anonimo%20-%20Historia%20de%20las%20Matematicas.pdf</w:t>
        </w:r>
      </w:hyperlink>
      <w:r w:rsidR="005A5D26" w:rsidRPr="005A5D26">
        <w:rPr>
          <w:rFonts w:ascii="Arial" w:hAnsi="Arial" w:cs="Arial"/>
          <w:sz w:val="20"/>
          <w:u w:val="single"/>
        </w:rPr>
        <w:t>;</w:t>
      </w:r>
    </w:p>
    <w:p w:rsidR="005A5D26" w:rsidRPr="005A5D26" w:rsidRDefault="005A5D26" w:rsidP="005A5D26">
      <w:pPr>
        <w:pStyle w:val="Prrafodelista"/>
        <w:spacing w:before="0" w:after="200" w:line="276" w:lineRule="auto"/>
        <w:jc w:val="both"/>
        <w:rPr>
          <w:rFonts w:ascii="Arial" w:eastAsia="Times New Roman" w:hAnsi="Arial" w:cs="Arial"/>
          <w:lang w:val="es-MX" w:eastAsia="es-MX"/>
        </w:rPr>
      </w:pPr>
      <w:r w:rsidRPr="005A5D26">
        <w:rPr>
          <w:rFonts w:ascii="Arial" w:hAnsi="Arial" w:cs="Arial"/>
          <w:lang w:val="es-MX" w:eastAsia="es-MX"/>
        </w:rPr>
        <w:t>[</w:t>
      </w:r>
      <w:r w:rsidR="00183D85">
        <w:rPr>
          <w:rFonts w:ascii="Arial" w:hAnsi="Arial" w:cs="Arial"/>
          <w:lang w:val="es-MX" w:eastAsia="es-MX"/>
        </w:rPr>
        <w:t>3</w:t>
      </w:r>
      <w:r w:rsidRPr="005A5D26">
        <w:rPr>
          <w:rFonts w:ascii="Arial" w:hAnsi="Arial" w:cs="Arial"/>
          <w:lang w:val="es-MX" w:eastAsia="es-MX"/>
        </w:rPr>
        <w:t>]</w:t>
      </w:r>
      <w:hyperlink r:id="rId23" w:history="1">
        <w:r w:rsidRPr="005A5D26">
          <w:rPr>
            <w:rStyle w:val="Hipervnculo"/>
            <w:rFonts w:ascii="Arial" w:hAnsi="Arial" w:cs="Arial"/>
            <w:color w:val="auto"/>
          </w:rPr>
          <w:t>http://ggyma.geo.ucm.es/docencia/documentos/informatica/Informatica_5.pdf</w:t>
        </w:r>
      </w:hyperlink>
      <w:r w:rsidRPr="005A5D26">
        <w:rPr>
          <w:rFonts w:ascii="Arial" w:hAnsi="Arial" w:cs="Arial"/>
        </w:rPr>
        <w:t>;</w:t>
      </w:r>
    </w:p>
    <w:p w:rsidR="00BB5164" w:rsidRPr="00E864D3" w:rsidRDefault="008F70F1" w:rsidP="00E864D3">
      <w:pPr>
        <w:pStyle w:val="Ttulo1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  <w:lang w:val="es-MX" w:eastAsia="es-MX"/>
        </w:rPr>
        <w:lastRenderedPageBreak/>
        <w:t xml:space="preserve">4. </w:t>
      </w:r>
      <w:r w:rsidR="00BB5164" w:rsidRPr="00E864D3">
        <w:rPr>
          <w:rFonts w:ascii="Arial" w:eastAsia="Times New Roman" w:hAnsi="Arial" w:cs="Arial"/>
          <w:sz w:val="24"/>
          <w:szCs w:val="24"/>
          <w:lang w:val="es-MX" w:eastAsia="es-MX"/>
        </w:rPr>
        <w:t>M</w:t>
      </w:r>
      <w:r w:rsidR="00616C8C">
        <w:rPr>
          <w:rFonts w:ascii="Arial" w:eastAsia="Times New Roman" w:hAnsi="Arial" w:cs="Arial"/>
          <w:sz w:val="24"/>
          <w:szCs w:val="24"/>
          <w:lang w:val="es-MX" w:eastAsia="es-MX"/>
        </w:rPr>
        <w:t>ANUAL DE CONSTRUCION  DEL ARTEFACTO</w:t>
      </w:r>
    </w:p>
    <w:p w:rsidR="008F70F1" w:rsidRDefault="005A5D26" w:rsidP="008F70F1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Para llegar</w:t>
      </w:r>
      <w:r w:rsidR="008449DB">
        <w:rPr>
          <w:rFonts w:ascii="Arial" w:hAnsi="Arial" w:cs="Arial"/>
          <w:sz w:val="24"/>
          <w:lang w:val="es-MX" w:eastAsia="es-MX"/>
        </w:rPr>
        <w:t xml:space="preserve"> a construir  una catapulta es necesario </w:t>
      </w:r>
      <w:r>
        <w:rPr>
          <w:rFonts w:ascii="Arial" w:hAnsi="Arial" w:cs="Arial"/>
          <w:sz w:val="24"/>
          <w:lang w:val="es-MX" w:eastAsia="es-MX"/>
        </w:rPr>
        <w:t>seguir</w:t>
      </w:r>
      <w:r w:rsidR="008449DB">
        <w:rPr>
          <w:rFonts w:ascii="Arial" w:hAnsi="Arial" w:cs="Arial"/>
          <w:sz w:val="24"/>
          <w:lang w:val="es-MX" w:eastAsia="es-MX"/>
        </w:rPr>
        <w:t xml:space="preserve"> </w:t>
      </w:r>
      <w:r>
        <w:rPr>
          <w:rFonts w:ascii="Arial" w:hAnsi="Arial" w:cs="Arial"/>
          <w:sz w:val="24"/>
          <w:lang w:val="es-MX" w:eastAsia="es-MX"/>
        </w:rPr>
        <w:t xml:space="preserve">un número </w:t>
      </w:r>
      <w:r w:rsidR="008449DB">
        <w:rPr>
          <w:rFonts w:ascii="Arial" w:hAnsi="Arial" w:cs="Arial"/>
          <w:sz w:val="24"/>
          <w:lang w:val="es-MX" w:eastAsia="es-MX"/>
        </w:rPr>
        <w:t>de in</w:t>
      </w:r>
      <w:r>
        <w:rPr>
          <w:rFonts w:ascii="Arial" w:hAnsi="Arial" w:cs="Arial"/>
          <w:sz w:val="24"/>
          <w:lang w:val="es-MX" w:eastAsia="es-MX"/>
        </w:rPr>
        <w:t>s</w:t>
      </w:r>
      <w:r w:rsidR="008449DB">
        <w:rPr>
          <w:rFonts w:ascii="Arial" w:hAnsi="Arial" w:cs="Arial"/>
          <w:sz w:val="24"/>
          <w:lang w:val="es-MX" w:eastAsia="es-MX"/>
        </w:rPr>
        <w:t>tru</w:t>
      </w:r>
      <w:r>
        <w:rPr>
          <w:rFonts w:ascii="Arial" w:hAnsi="Arial" w:cs="Arial"/>
          <w:sz w:val="24"/>
          <w:lang w:val="es-MX" w:eastAsia="es-MX"/>
        </w:rPr>
        <w:t>cc</w:t>
      </w:r>
      <w:r w:rsidR="008449DB">
        <w:rPr>
          <w:rFonts w:ascii="Arial" w:hAnsi="Arial" w:cs="Arial"/>
          <w:sz w:val="24"/>
          <w:lang w:val="es-MX" w:eastAsia="es-MX"/>
        </w:rPr>
        <w:t>iones claras y precisas para lograr dicho objetivo, por lo tanto te presentaremos una serie de paso</w:t>
      </w:r>
      <w:r>
        <w:rPr>
          <w:rFonts w:ascii="Arial" w:hAnsi="Arial" w:cs="Arial"/>
          <w:sz w:val="24"/>
          <w:lang w:val="es-MX" w:eastAsia="es-MX"/>
        </w:rPr>
        <w:t>s</w:t>
      </w:r>
      <w:r w:rsidR="008449DB">
        <w:rPr>
          <w:rFonts w:ascii="Arial" w:hAnsi="Arial" w:cs="Arial"/>
          <w:sz w:val="24"/>
          <w:lang w:val="es-MX" w:eastAsia="es-MX"/>
        </w:rPr>
        <w:t xml:space="preserve"> </w:t>
      </w:r>
      <w:r w:rsidR="001028F7">
        <w:rPr>
          <w:rFonts w:ascii="Arial" w:hAnsi="Arial" w:cs="Arial"/>
          <w:sz w:val="24"/>
          <w:lang w:val="es-MX" w:eastAsia="es-MX"/>
        </w:rPr>
        <w:t>para lograr la construcción de la catapulta. Para ello necesitar</w:t>
      </w:r>
      <w:r>
        <w:rPr>
          <w:rFonts w:ascii="Arial" w:hAnsi="Arial" w:cs="Arial"/>
          <w:sz w:val="24"/>
          <w:lang w:val="es-MX" w:eastAsia="es-MX"/>
        </w:rPr>
        <w:t>á</w:t>
      </w:r>
      <w:r w:rsidR="001028F7">
        <w:rPr>
          <w:rFonts w:ascii="Arial" w:hAnsi="Arial" w:cs="Arial"/>
          <w:sz w:val="24"/>
          <w:lang w:val="es-MX" w:eastAsia="es-MX"/>
        </w:rPr>
        <w:t xml:space="preserve">s </w:t>
      </w:r>
      <w:r>
        <w:rPr>
          <w:rFonts w:ascii="Arial" w:hAnsi="Arial" w:cs="Arial"/>
          <w:sz w:val="24"/>
          <w:lang w:val="es-MX" w:eastAsia="es-MX"/>
        </w:rPr>
        <w:t xml:space="preserve">los materiales </w:t>
      </w:r>
      <w:r w:rsidR="0026090E">
        <w:rPr>
          <w:rFonts w:ascii="Arial" w:hAnsi="Arial" w:cs="Arial"/>
          <w:sz w:val="24"/>
          <w:lang w:val="es-MX" w:eastAsia="es-MX"/>
        </w:rPr>
        <w:t>mencionados</w:t>
      </w:r>
      <w:r>
        <w:rPr>
          <w:rFonts w:ascii="Arial" w:hAnsi="Arial" w:cs="Arial"/>
          <w:sz w:val="24"/>
          <w:lang w:val="es-MX" w:eastAsia="es-MX"/>
        </w:rPr>
        <w:t xml:space="preserve"> en la</w:t>
      </w:r>
      <w:r w:rsidR="001028F7">
        <w:rPr>
          <w:rFonts w:ascii="Arial" w:hAnsi="Arial" w:cs="Arial"/>
          <w:sz w:val="24"/>
          <w:lang w:val="es-MX" w:eastAsia="es-MX"/>
        </w:rPr>
        <w:t xml:space="preserve"> tabla</w:t>
      </w:r>
      <w:r w:rsidR="001200DC">
        <w:rPr>
          <w:rFonts w:ascii="Arial" w:hAnsi="Arial" w:cs="Arial"/>
          <w:sz w:val="24"/>
          <w:lang w:val="es-MX" w:eastAsia="es-MX"/>
        </w:rPr>
        <w:t xml:space="preserve"> 2</w:t>
      </w:r>
      <w:r w:rsidR="001028F7">
        <w:rPr>
          <w:rFonts w:ascii="Arial" w:hAnsi="Arial" w:cs="Arial"/>
          <w:sz w:val="24"/>
          <w:lang w:val="es-MX" w:eastAsia="es-MX"/>
        </w:rPr>
        <w:t xml:space="preserve">. Puedes </w:t>
      </w:r>
      <w:r w:rsidR="00897279">
        <w:rPr>
          <w:rFonts w:ascii="Arial" w:hAnsi="Arial" w:cs="Arial"/>
          <w:sz w:val="24"/>
          <w:lang w:val="es-MX" w:eastAsia="es-MX"/>
        </w:rPr>
        <w:t>ver la</w:t>
      </w:r>
      <w:r w:rsidR="00E67AE3">
        <w:rPr>
          <w:rFonts w:ascii="Arial" w:hAnsi="Arial" w:cs="Arial"/>
          <w:sz w:val="24"/>
          <w:lang w:val="es-MX" w:eastAsia="es-MX"/>
        </w:rPr>
        <w:t>s</w:t>
      </w:r>
      <w:r w:rsidR="001028F7">
        <w:rPr>
          <w:rFonts w:ascii="Arial" w:hAnsi="Arial" w:cs="Arial"/>
          <w:sz w:val="24"/>
          <w:lang w:val="es-MX" w:eastAsia="es-MX"/>
        </w:rPr>
        <w:t xml:space="preserve"> materias como se aprecia en la figura 1.</w:t>
      </w:r>
    </w:p>
    <w:p w:rsidR="00183D85" w:rsidRDefault="008F70F1" w:rsidP="008F70F1">
      <w:pPr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4.1 </w:t>
      </w:r>
      <w:r w:rsidR="00183D85">
        <w:rPr>
          <w:rFonts w:ascii="Arial" w:hAnsi="Arial" w:cs="Arial"/>
          <w:sz w:val="24"/>
          <w:lang w:val="es-MX" w:eastAsia="es-MX"/>
        </w:rPr>
        <w:t>Materiales</w:t>
      </w:r>
    </w:p>
    <w:p w:rsidR="00DB3F86" w:rsidRDefault="008F70F1" w:rsidP="008F70F1">
      <w:pPr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                                      </w:t>
      </w:r>
      <w:r w:rsidR="001200DC">
        <w:rPr>
          <w:rFonts w:ascii="Arial" w:hAnsi="Arial" w:cs="Arial"/>
          <w:sz w:val="24"/>
          <w:lang w:val="es-MX" w:eastAsia="es-MX"/>
        </w:rPr>
        <w:t>Tabla 2</w:t>
      </w:r>
      <w:r w:rsidR="0026090E">
        <w:rPr>
          <w:rFonts w:ascii="Arial" w:hAnsi="Arial" w:cs="Arial"/>
          <w:sz w:val="24"/>
          <w:lang w:val="es-MX" w:eastAsia="es-MX"/>
        </w:rPr>
        <w:t xml:space="preserve">. </w:t>
      </w:r>
      <w:r w:rsidR="00183D85">
        <w:rPr>
          <w:rFonts w:ascii="Arial" w:hAnsi="Arial" w:cs="Arial"/>
          <w:sz w:val="24"/>
          <w:lang w:val="es-MX" w:eastAsia="es-MX"/>
        </w:rPr>
        <w:t>Lista de materiales</w:t>
      </w:r>
    </w:p>
    <w:tbl>
      <w:tblPr>
        <w:tblW w:w="657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68"/>
        <w:gridCol w:w="2834"/>
        <w:gridCol w:w="1868"/>
      </w:tblGrid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3F86" w:rsidRPr="00183D85" w:rsidRDefault="000C03B3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C</w:t>
            </w:r>
            <w:r w:rsidR="00DB3F86"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antidad</w:t>
            </w:r>
          </w:p>
        </w:tc>
        <w:tc>
          <w:tcPr>
            <w:tcW w:w="2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descripción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medidas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12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clavos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1in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14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clavos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2in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tornillo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1in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3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piezas  de madera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4x4x20cm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2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piezas de madera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16x4x20cm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pieza de madera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20x4x2cm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pieza de madera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23x20x2cm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pieza de madera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32x4x2cm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lazo de tendedero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3 m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2038C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m</w:t>
            </w: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o</w:t>
            </w: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t</w:t>
            </w: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o-tool Dremel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 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broca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1/4 in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taladro 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 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broca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1/2 in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martillo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 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4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ganchos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 </w:t>
            </w:r>
          </w:p>
        </w:tc>
      </w:tr>
      <w:tr w:rsidR="00DB3F86" w:rsidRPr="00DB3F86" w:rsidTr="00DB3F86">
        <w:trPr>
          <w:trHeight w:val="339"/>
          <w:jc w:val="center"/>
        </w:trPr>
        <w:tc>
          <w:tcPr>
            <w:tcW w:w="18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paquete de  ligas</w:t>
            </w:r>
          </w:p>
        </w:tc>
        <w:tc>
          <w:tcPr>
            <w:tcW w:w="1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3F86" w:rsidRPr="00183D85" w:rsidRDefault="00DB3F86" w:rsidP="00DB3F86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 w:rsidRPr="00183D85">
              <w:rPr>
                <w:rFonts w:ascii="Arial" w:eastAsia="Times New Roman" w:hAnsi="Arial" w:cs="Arial"/>
                <w:color w:val="000000"/>
                <w:lang w:val="es-MX" w:eastAsia="es-MX"/>
              </w:rPr>
              <w:t>N° 18</w:t>
            </w:r>
          </w:p>
        </w:tc>
      </w:tr>
    </w:tbl>
    <w:p w:rsidR="0026090E" w:rsidRDefault="0026090E" w:rsidP="00183D8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C77347" w:rsidRDefault="001028F7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1. Materiales de construcción</w:t>
      </w:r>
    </w:p>
    <w:p w:rsidR="00C77347" w:rsidRDefault="006B34E0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186179" cy="158400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dc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179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E3" w:rsidRDefault="00E90B84" w:rsidP="00DB3F86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</w:t>
      </w:r>
      <w:r w:rsidR="00C77347">
        <w:rPr>
          <w:rFonts w:ascii="Arial" w:hAnsi="Arial" w:cs="Arial"/>
          <w:sz w:val="24"/>
          <w:lang w:val="es-MX" w:eastAsia="es-MX"/>
        </w:rPr>
        <w:t>laboración  propia</w:t>
      </w:r>
    </w:p>
    <w:p w:rsidR="008F70F1" w:rsidRDefault="008F70F1" w:rsidP="008F70F1">
      <w:pPr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>4.2 Procedimiento  de  construcción.</w:t>
      </w:r>
    </w:p>
    <w:p w:rsidR="00E67AE3" w:rsidRDefault="00E90B84" w:rsidP="00CA0CB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Paso 1</w:t>
      </w:r>
      <w:r w:rsidR="009A4AC1">
        <w:rPr>
          <w:rFonts w:ascii="Arial" w:hAnsi="Arial" w:cs="Arial"/>
          <w:sz w:val="24"/>
          <w:lang w:val="es-MX" w:eastAsia="es-MX"/>
        </w:rPr>
        <w:t>: Preparación</w:t>
      </w:r>
      <w:r w:rsidR="00C82D35">
        <w:rPr>
          <w:rFonts w:ascii="Arial" w:hAnsi="Arial" w:cs="Arial"/>
          <w:sz w:val="24"/>
          <w:lang w:val="es-MX" w:eastAsia="es-MX"/>
        </w:rPr>
        <w:t xml:space="preserve"> de material</w:t>
      </w:r>
      <w:r w:rsidR="00C77347">
        <w:rPr>
          <w:rFonts w:ascii="Arial" w:hAnsi="Arial" w:cs="Arial"/>
          <w:sz w:val="24"/>
          <w:lang w:val="es-MX" w:eastAsia="es-MX"/>
        </w:rPr>
        <w:t>.</w:t>
      </w:r>
    </w:p>
    <w:p w:rsidR="00CA0CB8" w:rsidRDefault="00CA0CB8" w:rsidP="008F70F1">
      <w:pPr>
        <w:rPr>
          <w:rFonts w:ascii="Arial" w:hAnsi="Arial" w:cs="Arial"/>
          <w:sz w:val="24"/>
          <w:lang w:val="es-MX" w:eastAsia="es-MX"/>
        </w:rPr>
      </w:pPr>
    </w:p>
    <w:p w:rsidR="00C77347" w:rsidRDefault="00C77347" w:rsidP="0026090E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Cortar la pieza de 23x20x2 cm a la mitad y diagonalmente, para obtener 2 </w:t>
      </w:r>
      <w:r w:rsidR="0026090E">
        <w:rPr>
          <w:rFonts w:ascii="Arial" w:hAnsi="Arial" w:cs="Arial"/>
          <w:sz w:val="24"/>
          <w:lang w:val="es-MX" w:eastAsia="es-MX"/>
        </w:rPr>
        <w:t>piezas triangulares que se usará</w:t>
      </w:r>
      <w:r>
        <w:rPr>
          <w:rFonts w:ascii="Arial" w:hAnsi="Arial" w:cs="Arial"/>
          <w:sz w:val="24"/>
          <w:lang w:val="es-MX" w:eastAsia="es-MX"/>
        </w:rPr>
        <w:t>n como el s</w:t>
      </w:r>
      <w:r w:rsidR="0057073C">
        <w:rPr>
          <w:rFonts w:ascii="Arial" w:hAnsi="Arial" w:cs="Arial"/>
          <w:sz w:val="24"/>
          <w:lang w:val="es-MX" w:eastAsia="es-MX"/>
        </w:rPr>
        <w:t>oporte e</w:t>
      </w:r>
      <w:r w:rsidR="00237D99">
        <w:rPr>
          <w:rFonts w:ascii="Arial" w:hAnsi="Arial" w:cs="Arial"/>
          <w:sz w:val="24"/>
          <w:lang w:val="es-MX" w:eastAsia="es-MX"/>
        </w:rPr>
        <w:t>xterno de la catapulta, como se</w:t>
      </w:r>
      <w:r w:rsidR="0057073C">
        <w:rPr>
          <w:rFonts w:ascii="Arial" w:hAnsi="Arial" w:cs="Arial"/>
          <w:sz w:val="24"/>
          <w:lang w:val="es-MX" w:eastAsia="es-MX"/>
        </w:rPr>
        <w:t xml:space="preserve"> </w:t>
      </w:r>
      <w:r w:rsidR="006A6A88">
        <w:rPr>
          <w:rFonts w:ascii="Arial" w:hAnsi="Arial" w:cs="Arial"/>
          <w:sz w:val="24"/>
          <w:lang w:val="es-MX" w:eastAsia="es-MX"/>
        </w:rPr>
        <w:t>aprecia</w:t>
      </w:r>
      <w:r w:rsidR="006B34E0">
        <w:rPr>
          <w:rFonts w:ascii="Arial" w:hAnsi="Arial" w:cs="Arial"/>
          <w:sz w:val="24"/>
          <w:lang w:val="es-MX" w:eastAsia="es-MX"/>
        </w:rPr>
        <w:t xml:space="preserve"> en la figura 2</w:t>
      </w:r>
      <w:r w:rsidR="006A6A88">
        <w:rPr>
          <w:rFonts w:ascii="Arial" w:hAnsi="Arial" w:cs="Arial"/>
          <w:sz w:val="24"/>
          <w:lang w:val="es-MX" w:eastAsia="es-MX"/>
        </w:rPr>
        <w:t>.</w:t>
      </w:r>
    </w:p>
    <w:p w:rsidR="00FF7438" w:rsidRDefault="00FF7438" w:rsidP="00FF743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2. Cortar  pieza</w:t>
      </w:r>
    </w:p>
    <w:p w:rsidR="00FF7438" w:rsidRDefault="00FF7438" w:rsidP="00FF743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293FE884" wp14:editId="13C7E6CC">
            <wp:extent cx="2198306" cy="1584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6-04-27-22-44-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06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438" w:rsidRDefault="00FF7438" w:rsidP="00FF743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 propia</w:t>
      </w:r>
    </w:p>
    <w:p w:rsidR="00FF7438" w:rsidRDefault="00FF7438" w:rsidP="0026090E">
      <w:pPr>
        <w:jc w:val="both"/>
        <w:rPr>
          <w:rFonts w:ascii="Arial" w:hAnsi="Arial" w:cs="Arial"/>
          <w:sz w:val="24"/>
          <w:lang w:val="es-MX" w:eastAsia="es-MX"/>
        </w:rPr>
      </w:pPr>
    </w:p>
    <w:p w:rsidR="00C77347" w:rsidRDefault="00C77347" w:rsidP="0026090E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Marcar en las 2 piezas de 40x4x2 cm a 15 cm de uno de los extremos.</w:t>
      </w:r>
    </w:p>
    <w:p w:rsidR="00C77347" w:rsidRDefault="00237D99" w:rsidP="00FF7438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Marcar</w:t>
      </w:r>
      <w:r w:rsidR="00C77347">
        <w:rPr>
          <w:rFonts w:ascii="Arial" w:hAnsi="Arial" w:cs="Arial"/>
          <w:sz w:val="24"/>
          <w:lang w:val="es-MX" w:eastAsia="es-MX"/>
        </w:rPr>
        <w:t xml:space="preserve"> en uno de l</w:t>
      </w:r>
      <w:r w:rsidR="0026090E">
        <w:rPr>
          <w:rFonts w:ascii="Arial" w:hAnsi="Arial" w:cs="Arial"/>
          <w:sz w:val="24"/>
          <w:lang w:val="es-MX" w:eastAsia="es-MX"/>
        </w:rPr>
        <w:t>os lados el lugar donde pasará</w:t>
      </w:r>
      <w:r w:rsidR="00C77347">
        <w:rPr>
          <w:rFonts w:ascii="Arial" w:hAnsi="Arial" w:cs="Arial"/>
          <w:sz w:val="24"/>
          <w:lang w:val="es-MX" w:eastAsia="es-MX"/>
        </w:rPr>
        <w:t>n los clavos en todas las piezas y los lugares por donde pasará la cuerda, como se observa en l</w:t>
      </w:r>
      <w:r>
        <w:rPr>
          <w:rFonts w:ascii="Arial" w:hAnsi="Arial" w:cs="Arial"/>
          <w:sz w:val="24"/>
          <w:lang w:val="es-MX" w:eastAsia="es-MX"/>
        </w:rPr>
        <w:t>a figura 3</w:t>
      </w:r>
      <w:r w:rsidR="00C77347">
        <w:rPr>
          <w:rFonts w:ascii="Arial" w:hAnsi="Arial" w:cs="Arial"/>
          <w:sz w:val="24"/>
          <w:lang w:val="es-MX" w:eastAsia="es-MX"/>
        </w:rPr>
        <w:t>.</w:t>
      </w:r>
    </w:p>
    <w:p w:rsidR="001028F7" w:rsidRDefault="001028F7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E96722" w:rsidRDefault="00237D99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3</w:t>
      </w:r>
      <w:r w:rsidR="001028F7">
        <w:rPr>
          <w:rFonts w:ascii="Arial" w:hAnsi="Arial" w:cs="Arial"/>
          <w:sz w:val="24"/>
          <w:lang w:val="es-MX" w:eastAsia="es-MX"/>
        </w:rPr>
        <w:t xml:space="preserve">.  </w:t>
      </w:r>
      <w:r w:rsidR="0026090E">
        <w:rPr>
          <w:rFonts w:ascii="Arial" w:hAnsi="Arial" w:cs="Arial"/>
          <w:sz w:val="24"/>
          <w:lang w:val="es-MX" w:eastAsia="es-MX"/>
        </w:rPr>
        <w:t>Marcar uno de sus lados</w:t>
      </w:r>
    </w:p>
    <w:p w:rsidR="00C77347" w:rsidRDefault="00E96722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204401" cy="1584000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dc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401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CC" w:rsidRDefault="0026090E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043CCC" w:rsidRDefault="00043CCC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FF7438" w:rsidRDefault="00FF7438" w:rsidP="00F32114">
      <w:pPr>
        <w:rPr>
          <w:rFonts w:ascii="Arial" w:hAnsi="Arial" w:cs="Arial"/>
          <w:sz w:val="24"/>
          <w:lang w:val="es-MX" w:eastAsia="es-MX"/>
        </w:rPr>
      </w:pPr>
    </w:p>
    <w:p w:rsidR="00E67AE3" w:rsidRDefault="008B73A3" w:rsidP="00CA0CB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 xml:space="preserve">Paso </w:t>
      </w:r>
      <w:r w:rsidR="00D618A7">
        <w:rPr>
          <w:rFonts w:ascii="Arial" w:hAnsi="Arial" w:cs="Arial"/>
          <w:sz w:val="24"/>
          <w:lang w:val="es-MX" w:eastAsia="es-MX"/>
        </w:rPr>
        <w:t>2</w:t>
      </w:r>
      <w:r w:rsidR="001028F7">
        <w:rPr>
          <w:rFonts w:ascii="Arial" w:hAnsi="Arial" w:cs="Arial"/>
          <w:sz w:val="24"/>
          <w:lang w:val="es-MX" w:eastAsia="es-MX"/>
        </w:rPr>
        <w:t xml:space="preserve">. </w:t>
      </w:r>
      <w:r w:rsidR="00D618A7">
        <w:rPr>
          <w:rFonts w:ascii="Arial" w:hAnsi="Arial" w:cs="Arial"/>
          <w:sz w:val="24"/>
          <w:lang w:val="es-MX" w:eastAsia="es-MX"/>
        </w:rPr>
        <w:t xml:space="preserve"> Asegurar los  soportes laterales.</w:t>
      </w:r>
    </w:p>
    <w:p w:rsidR="00CA0CB8" w:rsidRDefault="00CA0CB8" w:rsidP="00CA0CB8">
      <w:pPr>
        <w:jc w:val="center"/>
        <w:rPr>
          <w:rFonts w:ascii="Arial" w:hAnsi="Arial" w:cs="Arial"/>
          <w:sz w:val="24"/>
          <w:lang w:val="es-MX" w:eastAsia="es-MX"/>
        </w:rPr>
      </w:pPr>
    </w:p>
    <w:p w:rsidR="00D618A7" w:rsidRDefault="00D618A7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Colocar  uno de</w:t>
      </w:r>
      <w:r w:rsidR="00237D99">
        <w:rPr>
          <w:rFonts w:ascii="Arial" w:hAnsi="Arial" w:cs="Arial"/>
          <w:sz w:val="24"/>
          <w:lang w:val="es-MX" w:eastAsia="es-MX"/>
        </w:rPr>
        <w:t xml:space="preserve"> </w:t>
      </w:r>
      <w:r>
        <w:rPr>
          <w:rFonts w:ascii="Arial" w:hAnsi="Arial" w:cs="Arial"/>
          <w:sz w:val="24"/>
          <w:lang w:val="es-MX" w:eastAsia="es-MX"/>
        </w:rPr>
        <w:t xml:space="preserve">los triángulos  sobre la  pieza de 2x4x40 cm asegurándose  que  el lado  más  largo  del triángulo sea paralelo a la  marca  </w:t>
      </w:r>
      <w:r w:rsidR="00E96722">
        <w:rPr>
          <w:rFonts w:ascii="Arial" w:hAnsi="Arial" w:cs="Arial"/>
          <w:sz w:val="24"/>
          <w:lang w:val="es-MX" w:eastAsia="es-MX"/>
        </w:rPr>
        <w:t>anteriormente.</w:t>
      </w:r>
    </w:p>
    <w:p w:rsidR="00D618A7" w:rsidRDefault="00D618A7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Martillar  los clavos  en los  extremos del  triángulo que se encuentra  encima  de la otra  pi</w:t>
      </w:r>
      <w:r w:rsidR="00E96722">
        <w:rPr>
          <w:rFonts w:ascii="Arial" w:hAnsi="Arial" w:cs="Arial"/>
          <w:sz w:val="24"/>
          <w:lang w:val="es-MX" w:eastAsia="es-MX"/>
        </w:rPr>
        <w:t xml:space="preserve">eza  para asegurar  su posición, </w:t>
      </w:r>
      <w:r w:rsidR="00237D99">
        <w:rPr>
          <w:rFonts w:ascii="Arial" w:hAnsi="Arial" w:cs="Arial"/>
          <w:sz w:val="24"/>
          <w:lang w:val="es-MX" w:eastAsia="es-MX"/>
        </w:rPr>
        <w:t>como se  ilustra en  la figura 4</w:t>
      </w:r>
      <w:r w:rsidR="00E96722">
        <w:rPr>
          <w:rFonts w:ascii="Arial" w:hAnsi="Arial" w:cs="Arial"/>
          <w:sz w:val="24"/>
          <w:lang w:val="es-MX" w:eastAsia="es-MX"/>
        </w:rPr>
        <w:t>.</w:t>
      </w:r>
    </w:p>
    <w:p w:rsidR="00D618A7" w:rsidRDefault="00D618A7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Realizar los  pasos  anteriores con  las  piezas  restantes.</w:t>
      </w:r>
    </w:p>
    <w:p w:rsidR="00E67AE3" w:rsidRDefault="00E67AE3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D618A7" w:rsidRDefault="00D618A7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</w:t>
      </w:r>
      <w:r w:rsidR="00E96722">
        <w:rPr>
          <w:rFonts w:ascii="Arial" w:hAnsi="Arial" w:cs="Arial"/>
          <w:sz w:val="24"/>
          <w:lang w:val="es-MX" w:eastAsia="es-MX"/>
        </w:rPr>
        <w:t>ura</w:t>
      </w:r>
      <w:r w:rsidR="00237D99">
        <w:rPr>
          <w:rFonts w:ascii="Arial" w:hAnsi="Arial" w:cs="Arial"/>
          <w:sz w:val="24"/>
          <w:lang w:val="es-MX" w:eastAsia="es-MX"/>
        </w:rPr>
        <w:t xml:space="preserve"> 4</w:t>
      </w:r>
      <w:r w:rsidR="001028F7">
        <w:rPr>
          <w:rFonts w:ascii="Arial" w:hAnsi="Arial" w:cs="Arial"/>
          <w:sz w:val="24"/>
          <w:lang w:val="es-MX" w:eastAsia="es-MX"/>
        </w:rPr>
        <w:t xml:space="preserve">. </w:t>
      </w:r>
      <w:r w:rsidR="00183D85">
        <w:rPr>
          <w:rFonts w:ascii="Arial" w:hAnsi="Arial" w:cs="Arial"/>
          <w:sz w:val="24"/>
          <w:lang w:val="es-MX" w:eastAsia="es-MX"/>
        </w:rPr>
        <w:t>Asegurar los extremos</w:t>
      </w:r>
    </w:p>
    <w:p w:rsidR="00E96722" w:rsidRDefault="00E96722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198306" cy="1584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dc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06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3" w:rsidRDefault="00183D85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E67AE3" w:rsidRDefault="00E67AE3" w:rsidP="00237D99">
      <w:pPr>
        <w:rPr>
          <w:rFonts w:ascii="Arial" w:hAnsi="Arial" w:cs="Arial"/>
          <w:sz w:val="24"/>
          <w:lang w:val="es-MX" w:eastAsia="es-MX"/>
        </w:rPr>
      </w:pPr>
    </w:p>
    <w:p w:rsidR="00E67AE3" w:rsidRDefault="00D618A7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Pas</w:t>
      </w:r>
      <w:r w:rsidR="008B73A3">
        <w:rPr>
          <w:rFonts w:ascii="Arial" w:hAnsi="Arial" w:cs="Arial"/>
          <w:sz w:val="24"/>
          <w:lang w:val="es-MX" w:eastAsia="es-MX"/>
        </w:rPr>
        <w:t xml:space="preserve">o </w:t>
      </w:r>
      <w:r>
        <w:rPr>
          <w:rFonts w:ascii="Arial" w:hAnsi="Arial" w:cs="Arial"/>
          <w:sz w:val="24"/>
          <w:lang w:val="es-MX" w:eastAsia="es-MX"/>
        </w:rPr>
        <w:t>3</w:t>
      </w:r>
      <w:r w:rsidR="008B73A3">
        <w:rPr>
          <w:rFonts w:ascii="Arial" w:hAnsi="Arial" w:cs="Arial"/>
          <w:sz w:val="24"/>
          <w:lang w:val="es-MX" w:eastAsia="es-MX"/>
        </w:rPr>
        <w:t xml:space="preserve">: </w:t>
      </w:r>
      <w:r>
        <w:rPr>
          <w:rFonts w:ascii="Arial" w:hAnsi="Arial" w:cs="Arial"/>
          <w:sz w:val="24"/>
          <w:lang w:val="es-MX" w:eastAsia="es-MX"/>
        </w:rPr>
        <w:t>Arma caras  laterales del artefacto.</w:t>
      </w:r>
    </w:p>
    <w:p w:rsidR="00CA0CB8" w:rsidRDefault="00CA0CB8" w:rsidP="00237D99">
      <w:pPr>
        <w:jc w:val="center"/>
        <w:rPr>
          <w:rFonts w:ascii="Arial" w:hAnsi="Arial" w:cs="Arial"/>
          <w:sz w:val="24"/>
          <w:lang w:val="es-MX" w:eastAsia="es-MX"/>
        </w:rPr>
      </w:pPr>
    </w:p>
    <w:p w:rsidR="00D618A7" w:rsidRDefault="00D618A7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Perfora</w:t>
      </w:r>
      <w:r w:rsidR="00237D99">
        <w:rPr>
          <w:rFonts w:ascii="Arial" w:hAnsi="Arial" w:cs="Arial"/>
          <w:sz w:val="24"/>
          <w:lang w:val="es-MX" w:eastAsia="es-MX"/>
        </w:rPr>
        <w:t>r  las  guías  por donde  pasará</w:t>
      </w:r>
      <w:r>
        <w:rPr>
          <w:rFonts w:ascii="Arial" w:hAnsi="Arial" w:cs="Arial"/>
          <w:sz w:val="24"/>
          <w:lang w:val="es-MX" w:eastAsia="es-MX"/>
        </w:rPr>
        <w:t>n  los clavos</w:t>
      </w:r>
      <w:r w:rsidR="004B6683">
        <w:rPr>
          <w:rFonts w:ascii="Arial" w:hAnsi="Arial" w:cs="Arial"/>
          <w:sz w:val="24"/>
          <w:lang w:val="es-MX" w:eastAsia="es-MX"/>
        </w:rPr>
        <w:t xml:space="preserve"> en  las 2 piezas de 20x4x2 </w:t>
      </w:r>
      <w:r w:rsidR="00237D99">
        <w:rPr>
          <w:rFonts w:ascii="Arial" w:hAnsi="Arial" w:cs="Arial"/>
          <w:sz w:val="24"/>
          <w:lang w:val="es-MX" w:eastAsia="es-MX"/>
        </w:rPr>
        <w:t>cm, como  se  ve en la  figura 5</w:t>
      </w:r>
      <w:r w:rsidR="004B6683">
        <w:rPr>
          <w:rFonts w:ascii="Arial" w:hAnsi="Arial" w:cs="Arial"/>
          <w:sz w:val="24"/>
          <w:lang w:val="es-MX" w:eastAsia="es-MX"/>
        </w:rPr>
        <w:t>.</w:t>
      </w:r>
    </w:p>
    <w:p w:rsidR="00237D99" w:rsidRDefault="00183D85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5. Perforar guías</w:t>
      </w: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036289C2" wp14:editId="764B955D">
            <wp:extent cx="2204401" cy="1584000"/>
            <wp:effectExtent l="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6-04-27-23-47-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401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99" w:rsidRDefault="00183D85" w:rsidP="00CA0CB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8B73A3" w:rsidRDefault="00D618A7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 xml:space="preserve">Colocar  la pieza  de 20x4x2 cm  sobre la </w:t>
      </w:r>
      <w:r w:rsidR="002B2A2D">
        <w:rPr>
          <w:rFonts w:ascii="Arial" w:hAnsi="Arial" w:cs="Arial"/>
          <w:sz w:val="24"/>
          <w:lang w:val="es-MX" w:eastAsia="es-MX"/>
        </w:rPr>
        <w:t>marca  dela pieza  de 40x4x2 cm asegurándose de quedar  paralelo con  el  lado  de la  pieza tri</w:t>
      </w:r>
      <w:r w:rsidR="00CA0CB8">
        <w:rPr>
          <w:rFonts w:ascii="Arial" w:hAnsi="Arial" w:cs="Arial"/>
          <w:sz w:val="24"/>
          <w:lang w:val="es-MX" w:eastAsia="es-MX"/>
        </w:rPr>
        <w:t>angular anteriormente asegurada (Repetir los paso anteriores  para el otro  conjunto de  piezas).</w:t>
      </w:r>
      <w:r w:rsidR="008B73A3">
        <w:rPr>
          <w:rFonts w:ascii="Arial" w:hAnsi="Arial" w:cs="Arial"/>
          <w:sz w:val="24"/>
          <w:lang w:val="es-MX" w:eastAsia="es-MX"/>
        </w:rPr>
        <w:t xml:space="preserve"> </w:t>
      </w:r>
      <w:r w:rsidR="00CA0CB8">
        <w:rPr>
          <w:rFonts w:ascii="Arial" w:hAnsi="Arial" w:cs="Arial"/>
          <w:sz w:val="24"/>
          <w:lang w:val="es-MX" w:eastAsia="es-MX"/>
        </w:rPr>
        <w:t>Como</w:t>
      </w:r>
      <w:r w:rsidR="008B73A3">
        <w:rPr>
          <w:rFonts w:ascii="Arial" w:hAnsi="Arial" w:cs="Arial"/>
          <w:sz w:val="24"/>
          <w:lang w:val="es-MX" w:eastAsia="es-MX"/>
        </w:rPr>
        <w:t xml:space="preserve">  se  p</w:t>
      </w:r>
      <w:r w:rsidR="00237D99">
        <w:rPr>
          <w:rFonts w:ascii="Arial" w:hAnsi="Arial" w:cs="Arial"/>
          <w:sz w:val="24"/>
          <w:lang w:val="es-MX" w:eastAsia="es-MX"/>
        </w:rPr>
        <w:t>uede  apreciar en la  figura 6</w:t>
      </w:r>
      <w:r w:rsidR="008B73A3">
        <w:rPr>
          <w:rFonts w:ascii="Arial" w:hAnsi="Arial" w:cs="Arial"/>
          <w:sz w:val="24"/>
          <w:lang w:val="es-MX" w:eastAsia="es-MX"/>
        </w:rPr>
        <w:t>.</w:t>
      </w:r>
    </w:p>
    <w:p w:rsidR="00FF7438" w:rsidRDefault="00FF7438" w:rsidP="00237D99">
      <w:pPr>
        <w:jc w:val="center"/>
        <w:rPr>
          <w:rFonts w:ascii="Arial" w:hAnsi="Arial" w:cs="Arial"/>
          <w:sz w:val="24"/>
          <w:lang w:val="es-MX" w:eastAsia="es-MX"/>
        </w:rPr>
      </w:pP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Figura 6.  </w:t>
      </w:r>
      <w:r w:rsidR="00CA0CB8">
        <w:rPr>
          <w:rFonts w:ascii="Arial" w:hAnsi="Arial" w:cs="Arial"/>
          <w:sz w:val="24"/>
          <w:lang w:val="es-MX" w:eastAsia="es-MX"/>
        </w:rPr>
        <w:t xml:space="preserve">Martillar  los </w:t>
      </w:r>
      <w:r w:rsidR="00183D85">
        <w:rPr>
          <w:rFonts w:ascii="Arial" w:hAnsi="Arial" w:cs="Arial"/>
          <w:sz w:val="24"/>
          <w:lang w:val="es-MX" w:eastAsia="es-MX"/>
        </w:rPr>
        <w:t>clavos de  in siguiendo la guía</w:t>
      </w: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61F7882A" wp14:editId="702FA705">
            <wp:extent cx="2187834" cy="1584000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6-04-27-23-46-0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834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99" w:rsidRDefault="00183D85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 propia</w:t>
      </w:r>
    </w:p>
    <w:p w:rsidR="00E67AE3" w:rsidRDefault="00E67AE3" w:rsidP="00CA0CB8">
      <w:pPr>
        <w:rPr>
          <w:rFonts w:ascii="Arial" w:hAnsi="Arial" w:cs="Arial"/>
          <w:sz w:val="24"/>
          <w:lang w:val="es-MX" w:eastAsia="es-MX"/>
        </w:rPr>
      </w:pPr>
    </w:p>
    <w:p w:rsidR="00CF5591" w:rsidRDefault="00043CCC" w:rsidP="00FF743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Paso 4: Arma la base.</w:t>
      </w:r>
    </w:p>
    <w:p w:rsidR="00CA0CB8" w:rsidRDefault="00CA0CB8" w:rsidP="00FF7438">
      <w:pPr>
        <w:jc w:val="center"/>
        <w:rPr>
          <w:rFonts w:ascii="Arial" w:hAnsi="Arial" w:cs="Arial"/>
          <w:sz w:val="24"/>
          <w:lang w:val="es-MX" w:eastAsia="es-MX"/>
        </w:rPr>
      </w:pPr>
    </w:p>
    <w:p w:rsidR="00043CCC" w:rsidRDefault="00043CCC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Perforar las  guías de  los clavos en  los extremos  de las piezas  40x4x2 cm,  como  puedes ver en la  figura  </w:t>
      </w:r>
      <w:r w:rsidR="00237D99">
        <w:rPr>
          <w:rFonts w:ascii="Arial" w:hAnsi="Arial" w:cs="Arial"/>
          <w:sz w:val="24"/>
          <w:lang w:val="es-MX" w:eastAsia="es-MX"/>
        </w:rPr>
        <w:t>7</w:t>
      </w:r>
      <w:r>
        <w:rPr>
          <w:rFonts w:ascii="Arial" w:hAnsi="Arial" w:cs="Arial"/>
          <w:sz w:val="24"/>
          <w:lang w:val="es-MX" w:eastAsia="es-MX"/>
        </w:rPr>
        <w:t>.</w:t>
      </w:r>
    </w:p>
    <w:p w:rsidR="00FF7438" w:rsidRDefault="00FF7438" w:rsidP="00237D99">
      <w:pPr>
        <w:jc w:val="both"/>
        <w:rPr>
          <w:rFonts w:ascii="Arial" w:hAnsi="Arial" w:cs="Arial"/>
          <w:sz w:val="24"/>
          <w:lang w:val="es-MX" w:eastAsia="es-MX"/>
        </w:rPr>
      </w:pP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7.</w:t>
      </w:r>
      <w:r w:rsidR="001200DC">
        <w:rPr>
          <w:rFonts w:ascii="Arial" w:hAnsi="Arial" w:cs="Arial"/>
          <w:sz w:val="24"/>
          <w:lang w:val="es-MX" w:eastAsia="es-MX"/>
        </w:rPr>
        <w:t xml:space="preserve"> Perforación de</w:t>
      </w:r>
      <w:r>
        <w:rPr>
          <w:rFonts w:ascii="Arial" w:hAnsi="Arial" w:cs="Arial"/>
          <w:sz w:val="24"/>
          <w:lang w:val="es-MX" w:eastAsia="es-MX"/>
        </w:rPr>
        <w:t xml:space="preserve"> guías de </w:t>
      </w:r>
      <w:r w:rsidR="001200DC">
        <w:rPr>
          <w:rFonts w:ascii="Arial" w:hAnsi="Arial" w:cs="Arial"/>
          <w:sz w:val="24"/>
          <w:lang w:val="es-MX" w:eastAsia="es-MX"/>
        </w:rPr>
        <w:t xml:space="preserve">los </w:t>
      </w:r>
      <w:r w:rsidR="00183D85">
        <w:rPr>
          <w:rFonts w:ascii="Arial" w:hAnsi="Arial" w:cs="Arial"/>
          <w:sz w:val="24"/>
          <w:lang w:val="es-MX" w:eastAsia="es-MX"/>
        </w:rPr>
        <w:t>clavos</w:t>
      </w: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4A4A8795" wp14:editId="28404376">
            <wp:extent cx="2505001" cy="18000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6-04-27-23-45-4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0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99" w:rsidRDefault="00183D85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237D99" w:rsidRDefault="00237D99" w:rsidP="00237D99">
      <w:pPr>
        <w:jc w:val="both"/>
        <w:rPr>
          <w:rFonts w:ascii="Arial" w:hAnsi="Arial" w:cs="Arial"/>
          <w:sz w:val="24"/>
          <w:lang w:val="es-MX" w:eastAsia="es-MX"/>
        </w:rPr>
      </w:pPr>
    </w:p>
    <w:p w:rsidR="00E67AE3" w:rsidRDefault="00043CCC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 xml:space="preserve">Colocar las  piezas de 16x4x2 cm en los extremos </w:t>
      </w:r>
      <w:r w:rsidR="001205DA">
        <w:rPr>
          <w:rFonts w:ascii="Arial" w:hAnsi="Arial" w:cs="Arial"/>
          <w:sz w:val="24"/>
          <w:lang w:val="es-MX" w:eastAsia="es-MX"/>
        </w:rPr>
        <w:t>de las  piezas 40x4x2 cm, co</w:t>
      </w:r>
      <w:r w:rsidR="00237D99">
        <w:rPr>
          <w:rFonts w:ascii="Arial" w:hAnsi="Arial" w:cs="Arial"/>
          <w:sz w:val="24"/>
          <w:lang w:val="es-MX" w:eastAsia="es-MX"/>
        </w:rPr>
        <w:t>mo se  muestra en la  figura 8</w:t>
      </w:r>
      <w:r w:rsidR="001205DA">
        <w:rPr>
          <w:rFonts w:ascii="Arial" w:hAnsi="Arial" w:cs="Arial"/>
          <w:sz w:val="24"/>
          <w:lang w:val="es-MX" w:eastAsia="es-MX"/>
        </w:rPr>
        <w:t>.</w:t>
      </w:r>
      <w:r w:rsidR="00E67AE3">
        <w:rPr>
          <w:rFonts w:ascii="Arial" w:hAnsi="Arial" w:cs="Arial"/>
          <w:sz w:val="24"/>
          <w:lang w:val="es-MX" w:eastAsia="es-MX"/>
        </w:rPr>
        <w:t xml:space="preserve"> </w:t>
      </w:r>
      <w:r>
        <w:rPr>
          <w:rFonts w:ascii="Arial" w:hAnsi="Arial" w:cs="Arial"/>
          <w:sz w:val="24"/>
          <w:lang w:val="es-MX" w:eastAsia="es-MX"/>
        </w:rPr>
        <w:t>Martillar clavos en cada  extremo para terminar de armar la base.</w:t>
      </w:r>
    </w:p>
    <w:p w:rsidR="004127D5" w:rsidRDefault="004127D5" w:rsidP="00CF5591">
      <w:pPr>
        <w:rPr>
          <w:rFonts w:ascii="Arial" w:hAnsi="Arial" w:cs="Arial"/>
          <w:sz w:val="24"/>
          <w:lang w:val="es-MX" w:eastAsia="es-MX"/>
        </w:rPr>
      </w:pPr>
    </w:p>
    <w:p w:rsidR="001205DA" w:rsidRDefault="00237D99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8</w:t>
      </w:r>
      <w:r w:rsidR="001205DA">
        <w:rPr>
          <w:rFonts w:ascii="Arial" w:hAnsi="Arial" w:cs="Arial"/>
          <w:sz w:val="24"/>
          <w:lang w:val="es-MX" w:eastAsia="es-MX"/>
        </w:rPr>
        <w:t>.</w:t>
      </w:r>
      <w:r>
        <w:rPr>
          <w:rFonts w:ascii="Arial" w:hAnsi="Arial" w:cs="Arial"/>
          <w:sz w:val="24"/>
          <w:lang w:val="es-MX" w:eastAsia="es-MX"/>
        </w:rPr>
        <w:t xml:space="preserve"> </w:t>
      </w:r>
      <w:r w:rsidR="001200DC">
        <w:rPr>
          <w:rFonts w:ascii="Arial" w:hAnsi="Arial" w:cs="Arial"/>
          <w:sz w:val="24"/>
          <w:lang w:val="es-MX" w:eastAsia="es-MX"/>
        </w:rPr>
        <w:t>Terminación de la base</w:t>
      </w:r>
    </w:p>
    <w:p w:rsidR="001205DA" w:rsidRDefault="001205DA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465408" cy="176171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dc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967" cy="176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DA" w:rsidRDefault="00040B6E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</w:t>
      </w:r>
      <w:r w:rsidR="00183D85">
        <w:rPr>
          <w:rFonts w:ascii="Arial" w:hAnsi="Arial" w:cs="Arial"/>
          <w:sz w:val="24"/>
          <w:lang w:val="es-MX" w:eastAsia="es-MX"/>
        </w:rPr>
        <w:t>laboración propia</w:t>
      </w:r>
    </w:p>
    <w:p w:rsidR="00CF5591" w:rsidRDefault="00CF5591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CF5591" w:rsidRDefault="001205DA" w:rsidP="00CA0CB8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Paso 5: Colocar el poste de paro.</w:t>
      </w:r>
    </w:p>
    <w:p w:rsidR="00CA0CB8" w:rsidRDefault="00CA0CB8" w:rsidP="00CA0CB8">
      <w:pPr>
        <w:jc w:val="center"/>
        <w:rPr>
          <w:rFonts w:ascii="Arial" w:hAnsi="Arial" w:cs="Arial"/>
          <w:sz w:val="24"/>
          <w:lang w:val="es-MX" w:eastAsia="es-MX"/>
        </w:rPr>
      </w:pPr>
    </w:p>
    <w:p w:rsidR="00CF5591" w:rsidRDefault="00237D99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Colocar la pieza de 20x4x2 sobre las</w:t>
      </w:r>
      <w:r w:rsidR="001205DA">
        <w:rPr>
          <w:rFonts w:ascii="Arial" w:hAnsi="Arial" w:cs="Arial"/>
          <w:sz w:val="24"/>
          <w:lang w:val="es-MX" w:eastAsia="es-MX"/>
        </w:rPr>
        <w:t xml:space="preserve"> piezas triangulares, de tal</w:t>
      </w:r>
      <w:r>
        <w:rPr>
          <w:rFonts w:ascii="Arial" w:hAnsi="Arial" w:cs="Arial"/>
          <w:sz w:val="24"/>
          <w:lang w:val="es-MX" w:eastAsia="es-MX"/>
        </w:rPr>
        <w:t xml:space="preserve"> forma que la cara superior sea paralela con el</w:t>
      </w:r>
      <w:r w:rsidR="001205DA">
        <w:rPr>
          <w:rFonts w:ascii="Arial" w:hAnsi="Arial" w:cs="Arial"/>
          <w:sz w:val="24"/>
          <w:lang w:val="es-MX" w:eastAsia="es-MX"/>
        </w:rPr>
        <w:t xml:space="preserve"> vertical del triángulo, como se aprecia en </w:t>
      </w:r>
      <w:r>
        <w:rPr>
          <w:rFonts w:ascii="Arial" w:hAnsi="Arial" w:cs="Arial"/>
          <w:sz w:val="24"/>
          <w:lang w:val="es-MX" w:eastAsia="es-MX"/>
        </w:rPr>
        <w:t>la figura  9</w:t>
      </w:r>
      <w:r w:rsidR="001205DA">
        <w:rPr>
          <w:rFonts w:ascii="Arial" w:hAnsi="Arial" w:cs="Arial"/>
          <w:sz w:val="24"/>
          <w:lang w:val="es-MX" w:eastAsia="es-MX"/>
        </w:rPr>
        <w:t>.</w:t>
      </w:r>
    </w:p>
    <w:p w:rsidR="00CF5591" w:rsidRDefault="00CF5591" w:rsidP="00661255">
      <w:pPr>
        <w:rPr>
          <w:rFonts w:ascii="Arial" w:hAnsi="Arial" w:cs="Arial"/>
          <w:sz w:val="24"/>
          <w:lang w:val="es-MX" w:eastAsia="es-MX"/>
        </w:rPr>
      </w:pPr>
    </w:p>
    <w:p w:rsidR="001205DA" w:rsidRDefault="00237D99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9</w:t>
      </w:r>
      <w:r w:rsidR="001205DA">
        <w:rPr>
          <w:rFonts w:ascii="Arial" w:hAnsi="Arial" w:cs="Arial"/>
          <w:sz w:val="24"/>
          <w:lang w:val="es-MX" w:eastAsia="es-MX"/>
        </w:rPr>
        <w:t>.</w:t>
      </w:r>
      <w:r w:rsidR="00CF5591">
        <w:rPr>
          <w:rFonts w:ascii="Arial" w:hAnsi="Arial" w:cs="Arial"/>
          <w:sz w:val="24"/>
          <w:lang w:val="es-MX" w:eastAsia="es-MX"/>
        </w:rPr>
        <w:t xml:space="preserve"> Coloca</w:t>
      </w:r>
      <w:r>
        <w:rPr>
          <w:rFonts w:ascii="Arial" w:hAnsi="Arial" w:cs="Arial"/>
          <w:sz w:val="24"/>
          <w:lang w:val="es-MX" w:eastAsia="es-MX"/>
        </w:rPr>
        <w:t>ción de</w:t>
      </w:r>
      <w:r w:rsidR="00CF5591">
        <w:rPr>
          <w:rFonts w:ascii="Arial" w:hAnsi="Arial" w:cs="Arial"/>
          <w:sz w:val="24"/>
          <w:lang w:val="es-MX" w:eastAsia="es-MX"/>
        </w:rPr>
        <w:t xml:space="preserve"> la pieza </w:t>
      </w:r>
      <w:r w:rsidR="001200DC">
        <w:rPr>
          <w:rFonts w:ascii="Arial" w:hAnsi="Arial" w:cs="Arial"/>
          <w:sz w:val="24"/>
          <w:lang w:val="es-MX" w:eastAsia="es-MX"/>
        </w:rPr>
        <w:t>de pa</w:t>
      </w:r>
      <w:r w:rsidR="00CF5591">
        <w:rPr>
          <w:rFonts w:ascii="Arial" w:hAnsi="Arial" w:cs="Arial"/>
          <w:sz w:val="24"/>
          <w:lang w:val="es-MX" w:eastAsia="es-MX"/>
        </w:rPr>
        <w:t>r</w:t>
      </w:r>
      <w:r w:rsidR="001200DC">
        <w:rPr>
          <w:rFonts w:ascii="Arial" w:hAnsi="Arial" w:cs="Arial"/>
          <w:sz w:val="24"/>
          <w:lang w:val="es-MX" w:eastAsia="es-MX"/>
        </w:rPr>
        <w:t>o</w:t>
      </w:r>
    </w:p>
    <w:p w:rsidR="00CF5591" w:rsidRDefault="001205DA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193290" cy="14668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6-04-28-00-21-3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08" cy="14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DA" w:rsidRDefault="00183D85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 propia</w:t>
      </w:r>
    </w:p>
    <w:p w:rsidR="0044453D" w:rsidRDefault="0044453D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237D99" w:rsidRDefault="00237D99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CA0CB8" w:rsidRDefault="00CA0CB8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CF5591" w:rsidRDefault="00A62761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>Paso 6: Atar el  brazo.</w:t>
      </w:r>
    </w:p>
    <w:p w:rsidR="00CF5591" w:rsidRDefault="00CF5591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44453D" w:rsidRDefault="00A62761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Perforar el  brazo para crear el espacio del  mismo. Perforar las piezas triangulares a una  distancia prudente para permitir e</w:t>
      </w:r>
      <w:r w:rsidR="0044453D">
        <w:rPr>
          <w:rFonts w:ascii="Arial" w:hAnsi="Arial" w:cs="Arial"/>
          <w:sz w:val="24"/>
          <w:lang w:val="es-MX" w:eastAsia="es-MX"/>
        </w:rPr>
        <w:t xml:space="preserve">l movimiento completo del brazo, como  se  puede  ver  la  figura </w:t>
      </w:r>
      <w:r w:rsidR="00237D99">
        <w:rPr>
          <w:rFonts w:ascii="Arial" w:hAnsi="Arial" w:cs="Arial"/>
          <w:sz w:val="24"/>
          <w:lang w:val="es-MX" w:eastAsia="es-MX"/>
        </w:rPr>
        <w:t>10</w:t>
      </w:r>
      <w:r w:rsidR="0044453D">
        <w:rPr>
          <w:rFonts w:ascii="Arial" w:hAnsi="Arial" w:cs="Arial"/>
          <w:sz w:val="24"/>
          <w:lang w:val="es-MX" w:eastAsia="es-MX"/>
        </w:rPr>
        <w:t>.</w:t>
      </w:r>
    </w:p>
    <w:p w:rsidR="00237D99" w:rsidRDefault="00237D99" w:rsidP="00237D99">
      <w:pPr>
        <w:jc w:val="both"/>
        <w:rPr>
          <w:rFonts w:ascii="Arial" w:hAnsi="Arial" w:cs="Arial"/>
          <w:sz w:val="24"/>
          <w:lang w:val="es-MX" w:eastAsia="es-MX"/>
        </w:rPr>
      </w:pP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10. Perfora</w:t>
      </w:r>
      <w:r w:rsidR="00183D85">
        <w:rPr>
          <w:rFonts w:ascii="Arial" w:hAnsi="Arial" w:cs="Arial"/>
          <w:sz w:val="24"/>
          <w:lang w:val="es-MX" w:eastAsia="es-MX"/>
        </w:rPr>
        <w:t>ción de las piezas triangulares</w:t>
      </w:r>
    </w:p>
    <w:p w:rsidR="00237D99" w:rsidRDefault="00237D99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3F80190F" wp14:editId="304E3B7A">
            <wp:extent cx="2204401" cy="1584000"/>
            <wp:effectExtent l="0" t="0" r="571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6-04-28-00-34-4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401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99" w:rsidRDefault="00183D85" w:rsidP="00237D99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237D99" w:rsidRDefault="00237D99" w:rsidP="00237D99">
      <w:pPr>
        <w:jc w:val="both"/>
        <w:rPr>
          <w:rFonts w:ascii="Arial" w:hAnsi="Arial" w:cs="Arial"/>
          <w:sz w:val="24"/>
          <w:lang w:val="es-MX" w:eastAsia="es-MX"/>
        </w:rPr>
      </w:pPr>
    </w:p>
    <w:p w:rsidR="00CF5591" w:rsidRDefault="00A62761" w:rsidP="00237D99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Amarar un extremo con la  cuerda a un soporte atravesar la cuerda por los  laterales y  el  brazo, dar  vueltas en el  otro  soporte y esta  vez pasarlo por debajo del  brazo,  dar una vuelta en el  primer  soporte y esta vez pasar  la cuerda por encima del brazo, realizar  esta ocasión</w:t>
      </w:r>
      <w:r w:rsidR="0044453D">
        <w:rPr>
          <w:rFonts w:ascii="Arial" w:hAnsi="Arial" w:cs="Arial"/>
          <w:sz w:val="24"/>
          <w:lang w:val="es-MX" w:eastAsia="es-MX"/>
        </w:rPr>
        <w:t xml:space="preserve"> las veces que  sea necesaria, como  se  puede aprecia en la figura  </w:t>
      </w:r>
      <w:r w:rsidR="00237D99">
        <w:rPr>
          <w:rFonts w:ascii="Arial" w:hAnsi="Arial" w:cs="Arial"/>
          <w:sz w:val="24"/>
          <w:lang w:val="es-MX" w:eastAsia="es-MX"/>
        </w:rPr>
        <w:t>11</w:t>
      </w:r>
      <w:r w:rsidR="0044453D">
        <w:rPr>
          <w:rFonts w:ascii="Arial" w:hAnsi="Arial" w:cs="Arial"/>
          <w:sz w:val="24"/>
          <w:lang w:val="es-MX" w:eastAsia="es-MX"/>
        </w:rPr>
        <w:t>.</w:t>
      </w:r>
    </w:p>
    <w:p w:rsidR="00CF5591" w:rsidRDefault="00CF5591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44453D" w:rsidRDefault="00237D99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1</w:t>
      </w:r>
      <w:r w:rsidR="0044453D">
        <w:rPr>
          <w:rFonts w:ascii="Arial" w:hAnsi="Arial" w:cs="Arial"/>
          <w:sz w:val="24"/>
          <w:lang w:val="es-MX" w:eastAsia="es-MX"/>
        </w:rPr>
        <w:t>1.</w:t>
      </w:r>
      <w:r w:rsidR="00CF5591">
        <w:rPr>
          <w:rFonts w:ascii="Arial" w:hAnsi="Arial" w:cs="Arial"/>
          <w:sz w:val="24"/>
          <w:lang w:val="es-MX" w:eastAsia="es-MX"/>
        </w:rPr>
        <w:t xml:space="preserve"> </w:t>
      </w:r>
      <w:r w:rsidR="00FF7438">
        <w:rPr>
          <w:rFonts w:ascii="Arial" w:hAnsi="Arial" w:cs="Arial"/>
          <w:sz w:val="24"/>
          <w:lang w:val="es-MX" w:eastAsia="es-MX"/>
        </w:rPr>
        <w:t>Sujeción de</w:t>
      </w:r>
      <w:r w:rsidR="00183D85">
        <w:rPr>
          <w:rFonts w:ascii="Arial" w:hAnsi="Arial" w:cs="Arial"/>
          <w:sz w:val="24"/>
          <w:lang w:val="es-MX" w:eastAsia="es-MX"/>
        </w:rPr>
        <w:t xml:space="preserve"> la cuerda  sobre cada extremo</w:t>
      </w:r>
    </w:p>
    <w:p w:rsidR="0044453D" w:rsidRDefault="006C4299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369422" cy="15840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6-04-28-00-45-5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422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2D" w:rsidRDefault="00183D85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 propia</w:t>
      </w:r>
    </w:p>
    <w:p w:rsidR="00237D99" w:rsidRDefault="00237D99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6C4299" w:rsidRDefault="00FF7438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>Paso 7: P</w:t>
      </w:r>
      <w:r w:rsidR="006C4299">
        <w:rPr>
          <w:rFonts w:ascii="Arial" w:hAnsi="Arial" w:cs="Arial"/>
          <w:sz w:val="24"/>
          <w:lang w:val="es-MX" w:eastAsia="es-MX"/>
        </w:rPr>
        <w:t>roteger el poste de paro.</w:t>
      </w:r>
    </w:p>
    <w:p w:rsidR="00CF5591" w:rsidRDefault="00CF5591" w:rsidP="00FF7438">
      <w:pPr>
        <w:jc w:val="both"/>
        <w:rPr>
          <w:rFonts w:ascii="Arial" w:hAnsi="Arial" w:cs="Arial"/>
          <w:sz w:val="24"/>
          <w:lang w:val="es-MX" w:eastAsia="es-MX"/>
        </w:rPr>
      </w:pPr>
    </w:p>
    <w:p w:rsidR="006C4299" w:rsidRDefault="006C4299" w:rsidP="00FF7438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Enrollar la cuerda  sobrante sobre  el poste  de paro  de  tal manera que se  cree una capa  de protecci</w:t>
      </w:r>
      <w:r w:rsidR="001E7D8C">
        <w:rPr>
          <w:rFonts w:ascii="Arial" w:hAnsi="Arial" w:cs="Arial"/>
          <w:sz w:val="24"/>
          <w:lang w:val="es-MX" w:eastAsia="es-MX"/>
        </w:rPr>
        <w:t>ón contra  el  golpe  de  brazo, como se  puede  ver  en la  figura  12.</w:t>
      </w:r>
    </w:p>
    <w:p w:rsidR="001E7D8C" w:rsidRDefault="001E7D8C" w:rsidP="001E7D8C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12. Enrollar la</w:t>
      </w:r>
      <w:r w:rsidR="00183D85">
        <w:rPr>
          <w:rFonts w:ascii="Arial" w:hAnsi="Arial" w:cs="Arial"/>
          <w:sz w:val="24"/>
          <w:lang w:val="es-MX" w:eastAsia="es-MX"/>
        </w:rPr>
        <w:t xml:space="preserve"> cuerda sobre el poste de  paro</w:t>
      </w:r>
    </w:p>
    <w:p w:rsidR="001E7D8C" w:rsidRDefault="000F34D1" w:rsidP="001E7D8C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2959430</wp:posOffset>
                </wp:positionH>
                <wp:positionV relativeFrom="paragraph">
                  <wp:posOffset>326969</wp:posOffset>
                </wp:positionV>
                <wp:extent cx="648182" cy="439838"/>
                <wp:effectExtent l="57150" t="38100" r="38100" b="9398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8182" cy="439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41A132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" o:spid="_x0000_s1026" type="#_x0000_t32" style="position:absolute;margin-left:233.05pt;margin-top:25.75pt;width:51.05pt;height:34.6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" strokecolor="#ea157a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1E7D8C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338070" cy="1539433"/>
            <wp:effectExtent l="0" t="0" r="508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60503_16193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414" cy="15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D8C">
        <w:rPr>
          <w:rFonts w:ascii="Arial" w:hAnsi="Arial" w:cs="Arial"/>
          <w:sz w:val="24"/>
          <w:lang w:val="es-MX" w:eastAsia="es-MX"/>
        </w:rPr>
        <w:t xml:space="preserve">  </w:t>
      </w:r>
    </w:p>
    <w:p w:rsidR="001E7D8C" w:rsidRDefault="001E7D8C" w:rsidP="001E7D8C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Fuente: </w:t>
      </w:r>
      <w:r w:rsidR="00040B6E">
        <w:rPr>
          <w:rFonts w:ascii="Arial" w:hAnsi="Arial" w:cs="Arial"/>
          <w:sz w:val="24"/>
          <w:lang w:val="es-MX" w:eastAsia="es-MX"/>
        </w:rPr>
        <w:t>E</w:t>
      </w:r>
      <w:r w:rsidR="00183D85">
        <w:rPr>
          <w:rFonts w:ascii="Arial" w:hAnsi="Arial" w:cs="Arial"/>
          <w:sz w:val="24"/>
          <w:lang w:val="es-MX" w:eastAsia="es-MX"/>
        </w:rPr>
        <w:t>laboración  propia</w:t>
      </w:r>
    </w:p>
    <w:p w:rsidR="00D44680" w:rsidRDefault="00D44680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D44680" w:rsidRDefault="006F3052" w:rsidP="00CF5591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Paso 8: ajustar  la  torsión necesaria</w:t>
      </w:r>
      <w:r w:rsidR="00D44680">
        <w:rPr>
          <w:rFonts w:ascii="Arial" w:hAnsi="Arial" w:cs="Arial"/>
          <w:sz w:val="24"/>
          <w:lang w:val="es-MX" w:eastAsia="es-MX"/>
        </w:rPr>
        <w:t>.</w:t>
      </w:r>
    </w:p>
    <w:p w:rsidR="00CA0CB8" w:rsidRDefault="00CA0CB8" w:rsidP="00CF5591">
      <w:pPr>
        <w:jc w:val="center"/>
        <w:rPr>
          <w:rFonts w:ascii="Arial" w:hAnsi="Arial" w:cs="Arial"/>
          <w:sz w:val="24"/>
          <w:lang w:val="es-MX" w:eastAsia="es-MX"/>
        </w:rPr>
      </w:pPr>
    </w:p>
    <w:p w:rsidR="00661255" w:rsidRDefault="00D44680" w:rsidP="00FF7438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Girar  los  soportes  laterales  hacia  la dirección  donde  se dispara el proyectil para  agregar torsión a la  c</w:t>
      </w:r>
      <w:r w:rsidR="00AB24A0">
        <w:rPr>
          <w:rFonts w:ascii="Arial" w:hAnsi="Arial" w:cs="Arial"/>
          <w:sz w:val="24"/>
          <w:lang w:val="es-MX" w:eastAsia="es-MX"/>
        </w:rPr>
        <w:t>uerda  y darle  fuerza el brazo,  como  se  muestra en la figura 13.</w:t>
      </w:r>
    </w:p>
    <w:p w:rsidR="00AB24A0" w:rsidRDefault="00AB24A0" w:rsidP="00AB24A0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Figura 13.  </w:t>
      </w:r>
      <w:r w:rsidR="00183D85">
        <w:rPr>
          <w:rFonts w:ascii="Arial" w:hAnsi="Arial" w:cs="Arial"/>
          <w:sz w:val="24"/>
          <w:lang w:val="es-MX" w:eastAsia="es-MX"/>
        </w:rPr>
        <w:t>Asegurar la  torsión del  brazo</w:t>
      </w:r>
    </w:p>
    <w:p w:rsidR="00AB24A0" w:rsidRDefault="006F3052" w:rsidP="00AB24A0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2751084</wp:posOffset>
                </wp:positionH>
                <wp:positionV relativeFrom="paragraph">
                  <wp:posOffset>916176</wp:posOffset>
                </wp:positionV>
                <wp:extent cx="451075" cy="370390"/>
                <wp:effectExtent l="38100" t="19050" r="63500" b="8699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075" cy="3703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096272" id="Conector recto de flecha 13" o:spid="_x0000_s1026" type="#_x0000_t32" style="position:absolute;margin-left:216.6pt;margin-top:72.15pt;width:35.5pt;height:29.1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" strokecolor="#ea157a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B24A0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268220" cy="162045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60503_14451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033" cy="16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D5" w:rsidRDefault="006F3052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Fuente: </w:t>
      </w:r>
      <w:r w:rsidR="00040B6E">
        <w:rPr>
          <w:rFonts w:ascii="Arial" w:hAnsi="Arial" w:cs="Arial"/>
          <w:sz w:val="24"/>
          <w:lang w:val="es-MX" w:eastAsia="es-MX"/>
        </w:rPr>
        <w:t>E</w:t>
      </w:r>
      <w:r w:rsidR="00183D85">
        <w:rPr>
          <w:rFonts w:ascii="Arial" w:hAnsi="Arial" w:cs="Arial"/>
          <w:sz w:val="24"/>
          <w:lang w:val="es-MX" w:eastAsia="es-MX"/>
        </w:rPr>
        <w:t>laboración propia</w:t>
      </w:r>
    </w:p>
    <w:p w:rsidR="000F34D1" w:rsidRDefault="000F34D1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0F34D1" w:rsidRDefault="000F34D1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6F3052" w:rsidRDefault="006F3052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6F3052" w:rsidRDefault="006F3052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>Paso 9</w:t>
      </w:r>
      <w:r w:rsidR="000F34D1">
        <w:rPr>
          <w:rFonts w:ascii="Arial" w:hAnsi="Arial" w:cs="Arial"/>
          <w:sz w:val="24"/>
          <w:lang w:val="es-MX" w:eastAsia="es-MX"/>
        </w:rPr>
        <w:t>: A</w:t>
      </w:r>
      <w:r>
        <w:rPr>
          <w:rFonts w:ascii="Arial" w:hAnsi="Arial" w:cs="Arial"/>
          <w:sz w:val="24"/>
          <w:lang w:val="es-MX" w:eastAsia="es-MX"/>
        </w:rPr>
        <w:t>gregar  ganchitos en cada lado.</w:t>
      </w:r>
    </w:p>
    <w:p w:rsidR="00CA0CB8" w:rsidRDefault="00CA0CB8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6F3052" w:rsidRDefault="006F3052" w:rsidP="00CA0CB8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En cada lado   colocar  en los  postes</w:t>
      </w:r>
      <w:r w:rsidR="000F34D1">
        <w:rPr>
          <w:rFonts w:ascii="Arial" w:hAnsi="Arial" w:cs="Arial"/>
          <w:sz w:val="24"/>
          <w:lang w:val="es-MX" w:eastAsia="es-MX"/>
        </w:rPr>
        <w:t xml:space="preserve">  vertical superior 1 ganchito  por cada lado,  como se  aprecia  en la  figura  14.</w:t>
      </w:r>
    </w:p>
    <w:p w:rsidR="000F34D1" w:rsidRDefault="00183D85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Figura 14. Colocar ganchitos</w:t>
      </w:r>
    </w:p>
    <w:p w:rsidR="000F34D1" w:rsidRDefault="000F34D1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3017303</wp:posOffset>
                </wp:positionH>
                <wp:positionV relativeFrom="paragraph">
                  <wp:posOffset>96383</wp:posOffset>
                </wp:positionV>
                <wp:extent cx="266218" cy="208345"/>
                <wp:effectExtent l="57150" t="19050" r="57785" b="9652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218" cy="208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967825E" id="Conector recto de flecha 23" o:spid="_x0000_s1026" type="#_x0000_t32" style="position:absolute;margin-left:237.6pt;margin-top:7.6pt;width:20.95pt;height:16.4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" strokecolor="#ea157a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2947855</wp:posOffset>
                </wp:positionH>
                <wp:positionV relativeFrom="paragraph">
                  <wp:posOffset>501497</wp:posOffset>
                </wp:positionV>
                <wp:extent cx="625033" cy="544010"/>
                <wp:effectExtent l="57150" t="38100" r="41910" b="8509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5033" cy="544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0426C7A" id="Conector recto de flecha 15" o:spid="_x0000_s1026" type="#_x0000_t32" style="position:absolute;margin-left:232.1pt;margin-top:39.5pt;width:49.2pt;height:42.8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" strokecolor="#ea157a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314575" cy="1630680"/>
            <wp:effectExtent l="0" t="0" r="952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60503_16193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318" cy="166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D1" w:rsidRDefault="000F34D1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Fuente: </w:t>
      </w:r>
      <w:r w:rsidR="00040B6E">
        <w:rPr>
          <w:rFonts w:ascii="Arial" w:hAnsi="Arial" w:cs="Arial"/>
          <w:sz w:val="24"/>
          <w:lang w:val="es-MX" w:eastAsia="es-MX"/>
        </w:rPr>
        <w:t>E</w:t>
      </w:r>
      <w:r w:rsidR="00183D85">
        <w:rPr>
          <w:rFonts w:ascii="Arial" w:hAnsi="Arial" w:cs="Arial"/>
          <w:sz w:val="24"/>
          <w:lang w:val="es-MX" w:eastAsia="es-MX"/>
        </w:rPr>
        <w:t>laboración propia</w:t>
      </w:r>
    </w:p>
    <w:p w:rsidR="00CA0CB8" w:rsidRDefault="00CA0CB8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6F3052" w:rsidRDefault="000F34D1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 </w:t>
      </w:r>
    </w:p>
    <w:p w:rsidR="000F34D1" w:rsidRDefault="000F34D1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Paso 10.  Colocar ba</w:t>
      </w:r>
      <w:r w:rsidR="00040B6E">
        <w:rPr>
          <w:rFonts w:ascii="Arial" w:hAnsi="Arial" w:cs="Arial"/>
          <w:sz w:val="24"/>
          <w:lang w:val="es-MX" w:eastAsia="es-MX"/>
        </w:rPr>
        <w:t>se  de objeto y  colocar  ganchos  en el brazo de palanca.</w:t>
      </w:r>
    </w:p>
    <w:p w:rsidR="00CA0CB8" w:rsidRDefault="00CA0CB8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0F34D1" w:rsidRDefault="000F34D1" w:rsidP="00CA0CB8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En el brazo de  palanca  colocar  un bote de plástico  debidamente cortado   a  su  </w:t>
      </w:r>
      <w:r w:rsidR="007C2ACC">
        <w:rPr>
          <w:rFonts w:ascii="Arial" w:hAnsi="Arial" w:cs="Arial"/>
          <w:sz w:val="24"/>
          <w:lang w:val="es-MX" w:eastAsia="es-MX"/>
        </w:rPr>
        <w:t xml:space="preserve">gusto, y asegurarlo   con un  tornillo </w:t>
      </w:r>
      <w:r w:rsidR="00040B6E">
        <w:rPr>
          <w:rFonts w:ascii="Arial" w:hAnsi="Arial" w:cs="Arial"/>
          <w:sz w:val="24"/>
          <w:lang w:val="es-MX" w:eastAsia="es-MX"/>
        </w:rPr>
        <w:t>justo  en medio  de la  tapa</w:t>
      </w:r>
      <w:r w:rsidR="007C2ACC">
        <w:rPr>
          <w:rFonts w:ascii="Arial" w:hAnsi="Arial" w:cs="Arial"/>
          <w:sz w:val="24"/>
          <w:lang w:val="es-MX" w:eastAsia="es-MX"/>
        </w:rPr>
        <w:t xml:space="preserve">  junto con  el brazo, </w:t>
      </w:r>
      <w:r w:rsidR="00040B6E">
        <w:rPr>
          <w:rFonts w:ascii="Arial" w:hAnsi="Arial" w:cs="Arial"/>
          <w:sz w:val="24"/>
          <w:lang w:val="es-MX" w:eastAsia="es-MX"/>
        </w:rPr>
        <w:t>así  mismo  colocar en cada lado un gancho  en el brazo</w:t>
      </w:r>
      <w:r w:rsidR="0088665E">
        <w:rPr>
          <w:rFonts w:ascii="Arial" w:hAnsi="Arial" w:cs="Arial"/>
          <w:sz w:val="24"/>
          <w:lang w:val="es-MX" w:eastAsia="es-MX"/>
        </w:rPr>
        <w:t xml:space="preserve"> de  palanca y  colocar  ligas de ciadas, </w:t>
      </w:r>
      <w:r w:rsidR="007C2ACC">
        <w:rPr>
          <w:rFonts w:ascii="Arial" w:hAnsi="Arial" w:cs="Arial"/>
          <w:sz w:val="24"/>
          <w:lang w:val="es-MX" w:eastAsia="es-MX"/>
        </w:rPr>
        <w:t>como se  muestra en la  figura 15.</w:t>
      </w:r>
    </w:p>
    <w:p w:rsidR="007C2ACC" w:rsidRDefault="007C2ACC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 xml:space="preserve">Figura  15. Colocar  </w:t>
      </w:r>
      <w:r w:rsidR="0088665E">
        <w:rPr>
          <w:rFonts w:ascii="Arial" w:hAnsi="Arial" w:cs="Arial"/>
          <w:sz w:val="24"/>
          <w:lang w:val="es-MX" w:eastAsia="es-MX"/>
        </w:rPr>
        <w:t>base de</w:t>
      </w:r>
      <w:r w:rsidR="00183D85">
        <w:rPr>
          <w:rFonts w:ascii="Arial" w:hAnsi="Arial" w:cs="Arial"/>
          <w:sz w:val="24"/>
          <w:lang w:val="es-MX" w:eastAsia="es-MX"/>
        </w:rPr>
        <w:t xml:space="preserve"> sostenimiento, ligas y  gancho</w:t>
      </w:r>
    </w:p>
    <w:p w:rsidR="007C2ACC" w:rsidRDefault="00CA0CB8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4F58E48" wp14:editId="1B6033C7">
                <wp:simplePos x="0" y="0"/>
                <wp:positionH relativeFrom="column">
                  <wp:posOffset>2658487</wp:posOffset>
                </wp:positionH>
                <wp:positionV relativeFrom="paragraph">
                  <wp:posOffset>166442</wp:posOffset>
                </wp:positionV>
                <wp:extent cx="462987" cy="254635"/>
                <wp:effectExtent l="57150" t="38100" r="51435" b="8826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987" cy="254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279F2FA6" id="Conector recto de flecha 33" o:spid="_x0000_s1026" type="#_x0000_t32" style="position:absolute;margin-left:209.35pt;margin-top:13.1pt;width:36.45pt;height:20.05pt;flip:x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" strokecolor="#ea157a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36A1D83" wp14:editId="28FB1331">
                <wp:simplePos x="0" y="0"/>
                <wp:positionH relativeFrom="column">
                  <wp:posOffset>2322822</wp:posOffset>
                </wp:positionH>
                <wp:positionV relativeFrom="paragraph">
                  <wp:posOffset>652579</wp:posOffset>
                </wp:positionV>
                <wp:extent cx="439838" cy="404873"/>
                <wp:effectExtent l="38100" t="38100" r="36830" b="908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838" cy="4048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FCF5EB" id="Conector recto de flecha 34" o:spid="_x0000_s1026" type="#_x0000_t32" style="position:absolute;margin-left:182.9pt;margin-top:51.4pt;width:34.65pt;height:31.9pt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" strokecolor="#ea157a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88665E">
        <w:rPr>
          <w:rFonts w:ascii="Arial" w:hAnsi="Arial" w:cs="Arial"/>
          <w:noProof/>
          <w:sz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31C0828" wp14:editId="2571B9B4">
                <wp:simplePos x="0" y="0"/>
                <wp:positionH relativeFrom="column">
                  <wp:posOffset>1639683</wp:posOffset>
                </wp:positionH>
                <wp:positionV relativeFrom="paragraph">
                  <wp:posOffset>791121</wp:posOffset>
                </wp:positionV>
                <wp:extent cx="370390" cy="324091"/>
                <wp:effectExtent l="57150" t="38100" r="67945" b="952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390" cy="3240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BA3B0C1" id="Conector recto de flecha 35" o:spid="_x0000_s1026" type="#_x0000_t32" style="position:absolute;margin-left:129.1pt;margin-top:62.3pt;width:29.15pt;height:25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" strokecolor="#ea157a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7C2ACC"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>
            <wp:extent cx="2326150" cy="1631104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60503_14451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141" cy="16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6E" w:rsidRDefault="00183D85" w:rsidP="004127D5">
      <w:pPr>
        <w:jc w:val="center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t>Fuente: Elaboración propia</w:t>
      </w:r>
    </w:p>
    <w:p w:rsidR="008F70F1" w:rsidRDefault="008F70F1" w:rsidP="004127D5">
      <w:pPr>
        <w:jc w:val="center"/>
        <w:rPr>
          <w:rFonts w:ascii="Arial" w:hAnsi="Arial" w:cs="Arial"/>
          <w:sz w:val="24"/>
          <w:lang w:val="es-MX" w:eastAsia="es-MX"/>
        </w:rPr>
      </w:pPr>
    </w:p>
    <w:p w:rsidR="009F0154" w:rsidRDefault="009F0154" w:rsidP="009F0154">
      <w:pPr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 xml:space="preserve">4.3 </w:t>
      </w:r>
      <w:r w:rsidR="00A942DC">
        <w:rPr>
          <w:rFonts w:ascii="Arial" w:hAnsi="Arial" w:cs="Arial"/>
          <w:sz w:val="24"/>
          <w:lang w:val="es-MX" w:eastAsia="es-MX"/>
        </w:rPr>
        <w:t>Procedimiento de  medición</w:t>
      </w:r>
    </w:p>
    <w:p w:rsidR="009F2622" w:rsidRPr="009F0154" w:rsidRDefault="009F2622" w:rsidP="009F0154">
      <w:pPr>
        <w:rPr>
          <w:rFonts w:ascii="Arial" w:hAnsi="Arial" w:cs="Arial"/>
          <w:sz w:val="24"/>
          <w:lang w:val="es-MX" w:eastAsia="es-MX"/>
        </w:rPr>
      </w:pPr>
    </w:p>
    <w:p w:rsidR="009F0154" w:rsidRDefault="009F0154" w:rsidP="009F015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 siguiente  etapa te mostraremos una serie  de medicines y  calibraciones de 20  tiros acerca  de la catapulta por  la cual  es necesaria  conocer el  número de  ligas  utilizadas  y  a que  distancia recorrerá el proyectil. Para  llevarlo a cabo  es necesario   seguir  los siguientes pasos.</w:t>
      </w:r>
    </w:p>
    <w:p w:rsidR="009F0154" w:rsidRDefault="009F0154" w:rsidP="009F0154">
      <w:pPr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1. Hacer los  tiros en un lugar amplio y  seguro.</w:t>
      </w:r>
    </w:p>
    <w:p w:rsidR="009F2622" w:rsidRDefault="009F2622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Tener  el  suficiente  espacio  para empezar  </w:t>
      </w:r>
      <w:r w:rsidR="00EE67BE">
        <w:rPr>
          <w:rFonts w:ascii="Arial" w:hAnsi="Arial" w:cs="Arial"/>
          <w:sz w:val="24"/>
          <w:szCs w:val="24"/>
        </w:rPr>
        <w:t xml:space="preserve">a ser  los  20  lanzamientos, </w:t>
      </w:r>
      <w:r w:rsidR="00813179">
        <w:rPr>
          <w:rFonts w:ascii="Arial" w:hAnsi="Arial" w:cs="Arial"/>
          <w:sz w:val="24"/>
          <w:szCs w:val="24"/>
        </w:rPr>
        <w:t>empezando</w:t>
      </w:r>
      <w:r>
        <w:rPr>
          <w:rFonts w:ascii="Arial" w:hAnsi="Arial" w:cs="Arial"/>
          <w:sz w:val="24"/>
          <w:szCs w:val="24"/>
        </w:rPr>
        <w:t xml:space="preserve"> colocar una cinta métrica  desde el  inicio  de la catapulta, como se  puede  observar en  la figura 16.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16. Colocar la ci</w:t>
      </w:r>
      <w:r w:rsidR="00183D85">
        <w:rPr>
          <w:rFonts w:ascii="Arial" w:hAnsi="Arial" w:cs="Arial"/>
          <w:sz w:val="24"/>
          <w:szCs w:val="24"/>
        </w:rPr>
        <w:t>nta  métrica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3B23BB" wp14:editId="43D68949">
                <wp:simplePos x="0" y="0"/>
                <wp:positionH relativeFrom="column">
                  <wp:posOffset>2241800</wp:posOffset>
                </wp:positionH>
                <wp:positionV relativeFrom="paragraph">
                  <wp:posOffset>1328123</wp:posOffset>
                </wp:positionV>
                <wp:extent cx="1573908" cy="266154"/>
                <wp:effectExtent l="0" t="0" r="64770" b="76835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3908" cy="2661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1B2136" id="Conector recto de flecha 6" o:spid="_x0000_s1026" type="#_x0000_t32" style="position:absolute;margin-left:176.5pt;margin-top:104.6pt;width:123.95pt;height:20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5D92E2" wp14:editId="58D8A804">
                <wp:simplePos x="0" y="0"/>
                <wp:positionH relativeFrom="column">
                  <wp:posOffset>2333763</wp:posOffset>
                </wp:positionH>
                <wp:positionV relativeFrom="paragraph">
                  <wp:posOffset>853561</wp:posOffset>
                </wp:positionV>
                <wp:extent cx="45719" cy="334524"/>
                <wp:effectExtent l="38100" t="0" r="69215" b="6604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45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A96B498" id="Conector recto de flecha 12" o:spid="_x0000_s1026" type="#_x0000_t32" style="position:absolute;margin-left:183.75pt;margin-top:67.2pt;width:3.6pt;height:26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inline distT="0" distB="0" distL="0" distR="0" wp14:anchorId="0AB278F9" wp14:editId="7BD7A1EC">
            <wp:extent cx="2314344" cy="16897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60506_15022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439" cy="17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5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2622" w:rsidRDefault="009F2622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Paso 2. Calcular la distancia de los  tiros realizados.</w:t>
      </w:r>
    </w:p>
    <w:p w:rsidR="009F2622" w:rsidRDefault="009F2622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2622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="009F0154">
        <w:rPr>
          <w:rFonts w:ascii="Arial" w:hAnsi="Arial" w:cs="Arial"/>
          <w:sz w:val="24"/>
          <w:szCs w:val="24"/>
        </w:rPr>
        <w:t xml:space="preserve">ealizar los  20  tiros  tomando notas desde el  tiro  0 hasta llegar  a los   20 lanzamientos </w:t>
      </w:r>
      <w:r w:rsidR="00EE67BE">
        <w:rPr>
          <w:rFonts w:ascii="Arial" w:hAnsi="Arial" w:cs="Arial"/>
          <w:sz w:val="24"/>
          <w:szCs w:val="24"/>
        </w:rPr>
        <w:t xml:space="preserve">y a su vez  aumentando  la cantidad de  ligas por cada  tiro, </w:t>
      </w:r>
      <w:r w:rsidR="009F0154">
        <w:rPr>
          <w:rFonts w:ascii="Arial" w:hAnsi="Arial" w:cs="Arial"/>
          <w:sz w:val="24"/>
          <w:szCs w:val="24"/>
        </w:rPr>
        <w:t>al mismo tiempo fijándose a que distancia cae   de acuerdo  con  el  número  de  ligas empleadas, como se  muestra en la figura  17.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both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183D85">
        <w:rPr>
          <w:rFonts w:ascii="Arial" w:hAnsi="Arial" w:cs="Arial"/>
          <w:sz w:val="24"/>
          <w:szCs w:val="24"/>
        </w:rPr>
        <w:t>7.  Lanzamientos  y anotaciones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inline distT="0" distB="0" distL="0" distR="0" wp14:anchorId="1A6BE727" wp14:editId="388F85EE">
            <wp:extent cx="2464893" cy="1730030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60506_15013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25" cy="176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5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Obteniendo los datos de  los 20  tiros (número de  ligas  utilizadas y  alcance), podremos realizar la tabulación y  graficarlo utilizando  el programa de Excel, representarla en tabla, como se muestra en la tabla 3.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</w:t>
      </w:r>
      <w:r w:rsidR="009F0154">
        <w:rPr>
          <w:rFonts w:ascii="Arial" w:hAnsi="Arial" w:cs="Arial"/>
          <w:sz w:val="24"/>
          <w:szCs w:val="24"/>
        </w:rPr>
        <w:t xml:space="preserve"> 3. </w:t>
      </w:r>
      <w:r>
        <w:rPr>
          <w:rFonts w:ascii="Arial" w:hAnsi="Arial" w:cs="Arial"/>
          <w:sz w:val="24"/>
          <w:szCs w:val="24"/>
        </w:rPr>
        <w:t>Etapa de medición y calibración</w:t>
      </w:r>
    </w:p>
    <w:tbl>
      <w:tblPr>
        <w:tblW w:w="566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3"/>
        <w:gridCol w:w="2585"/>
        <w:gridCol w:w="1291"/>
      </w:tblGrid>
      <w:tr w:rsidR="00183D85" w:rsidRPr="00CD691C" w:rsidTr="00CE583F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3D85" w:rsidRPr="00CD691C" w:rsidRDefault="00183D85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N° DE DISPAROS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3D85" w:rsidRPr="00CD691C" w:rsidRDefault="00183D85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DISTANCIA ALCANZADA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3D85" w:rsidRPr="00CD691C" w:rsidRDefault="00183D85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LIGAS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50cm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0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1.65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3.1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4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4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4.2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6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5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5.57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8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6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6.9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10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7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8.66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12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8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9.33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14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9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10.11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16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10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12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18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11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12.76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20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12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14.2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22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13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14.4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24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14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16.13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26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15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17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28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16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18.61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30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17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19.52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32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18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20.17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34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19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21.22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36</w:t>
            </w:r>
          </w:p>
        </w:tc>
      </w:tr>
      <w:tr w:rsidR="009F0154" w:rsidRPr="00CD691C" w:rsidTr="009F0154">
        <w:trPr>
          <w:trHeight w:val="241"/>
          <w:jc w:val="center"/>
        </w:trPr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20</w:t>
            </w:r>
          </w:p>
        </w:tc>
        <w:tc>
          <w:tcPr>
            <w:tcW w:w="2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22.78</w:t>
            </w:r>
            <w:r>
              <w:rPr>
                <w:rFonts w:ascii="Calibri" w:eastAsia="Times New Roman" w:hAnsi="Calibri" w:cs="Calibri"/>
                <w:color w:val="000000"/>
                <w:lang w:eastAsia="es-MX"/>
              </w:rPr>
              <w:t>m</w:t>
            </w:r>
          </w:p>
        </w:tc>
        <w:tc>
          <w:tcPr>
            <w:tcW w:w="12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0154" w:rsidRPr="00CD691C" w:rsidRDefault="009F0154" w:rsidP="00183D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MX"/>
              </w:rPr>
            </w:pPr>
            <w:r w:rsidRPr="00CD691C">
              <w:rPr>
                <w:rFonts w:ascii="Calibri" w:eastAsia="Times New Roman" w:hAnsi="Calibri" w:cs="Calibri"/>
                <w:color w:val="000000"/>
                <w:lang w:eastAsia="es-MX"/>
              </w:rPr>
              <w:t>38</w:t>
            </w:r>
          </w:p>
        </w:tc>
      </w:tr>
    </w:tbl>
    <w:p w:rsidR="009F015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 propia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Así mismo te presentamos el número de tiros  y ligas  utilizadas  de forma  graficada utilizado el  mismo  programa  de  Excel, donde podrás ver de  qué  forma  que  se encuentra  nuestros tiros, como te presentamos en la  figura  18.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183D85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183D85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183D85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183D85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183D85" w:rsidP="00183D8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Gráfica 2</w:t>
      </w:r>
      <w:r w:rsidR="009F015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Etapa de medición y calibración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7511CF3A" wp14:editId="4747E71F">
            <wp:extent cx="4722471" cy="2893671"/>
            <wp:effectExtent l="0" t="0" r="2540" b="2540"/>
            <wp:docPr id="38" name="Gráfico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:rsidR="009F0154" w:rsidRDefault="00183D85" w:rsidP="00EE67B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 propia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 presentaremos la etapa de calibración.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Realizando  los 20  mediciones del  alcance de la catapulta, para color distintos  valores de variables principal (“variable independiente”)</w:t>
      </w:r>
      <w:r w:rsidR="007D7458">
        <w:rPr>
          <w:rFonts w:ascii="Arial" w:hAnsi="Arial" w:cs="Arial"/>
          <w:sz w:val="24"/>
          <w:szCs w:val="24"/>
        </w:rPr>
        <w:t>. Para ello necesitará</w:t>
      </w:r>
      <w:r w:rsidR="00416BF4">
        <w:rPr>
          <w:rFonts w:ascii="Arial" w:hAnsi="Arial" w:cs="Arial"/>
          <w:sz w:val="24"/>
          <w:szCs w:val="24"/>
        </w:rPr>
        <w:t>s  generar</w:t>
      </w:r>
      <w:r>
        <w:rPr>
          <w:rFonts w:ascii="Arial" w:hAnsi="Arial" w:cs="Arial"/>
          <w:sz w:val="24"/>
          <w:szCs w:val="24"/>
        </w:rPr>
        <w:t xml:space="preserve">  un archivo en Excel con la tabla tura de datos de la tabla </w:t>
      </w:r>
      <w:r w:rsidR="00EE67BE">
        <w:rPr>
          <w:rFonts w:ascii="Arial" w:hAnsi="Arial" w:cs="Arial"/>
          <w:sz w:val="24"/>
          <w:szCs w:val="24"/>
        </w:rPr>
        <w:t xml:space="preserve">anterior N° </w:t>
      </w:r>
      <w:r>
        <w:rPr>
          <w:rFonts w:ascii="Arial" w:hAnsi="Arial" w:cs="Arial"/>
          <w:sz w:val="24"/>
          <w:szCs w:val="24"/>
        </w:rPr>
        <w:t>3.</w:t>
      </w:r>
    </w:p>
    <w:p w:rsidR="009F0154" w:rsidRDefault="00416BF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Elaboraremos 6</w:t>
      </w:r>
      <w:r w:rsidR="009F0154">
        <w:rPr>
          <w:rFonts w:ascii="Arial" w:hAnsi="Arial" w:cs="Arial"/>
          <w:sz w:val="24"/>
          <w:szCs w:val="24"/>
        </w:rPr>
        <w:t xml:space="preserve"> gr</w:t>
      </w:r>
      <w:r w:rsidR="007D7458">
        <w:rPr>
          <w:rFonts w:ascii="Arial" w:hAnsi="Arial" w:cs="Arial"/>
          <w:sz w:val="24"/>
          <w:szCs w:val="24"/>
        </w:rPr>
        <w:t>á</w:t>
      </w:r>
      <w:r w:rsidR="009F0154">
        <w:rPr>
          <w:rFonts w:ascii="Arial" w:hAnsi="Arial" w:cs="Arial"/>
          <w:sz w:val="24"/>
          <w:szCs w:val="24"/>
        </w:rPr>
        <w:t>ficas de  la siguiente manera:</w:t>
      </w:r>
    </w:p>
    <w:p w:rsidR="009F0154" w:rsidRDefault="009F0154" w:rsidP="009F0154">
      <w:pPr>
        <w:pStyle w:val="Prrafodelista"/>
        <w:numPr>
          <w:ilvl w:val="0"/>
          <w:numId w:val="24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Alcance vs variable.</w:t>
      </w:r>
    </w:p>
    <w:p w:rsidR="009F0154" w:rsidRPr="00912455" w:rsidRDefault="009F0154" w:rsidP="009F015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 3 más</w:t>
      </w:r>
      <w:r w:rsidRPr="00912455">
        <w:rPr>
          <w:rFonts w:ascii="Arial" w:hAnsi="Arial" w:cs="Arial"/>
          <w:sz w:val="24"/>
          <w:szCs w:val="24"/>
        </w:rPr>
        <w:t xml:space="preserve">  de la  siguiente manera:</w:t>
      </w:r>
    </w:p>
    <w:p w:rsidR="009F0154" w:rsidRDefault="009F0154" w:rsidP="009F0154">
      <w:pPr>
        <w:pStyle w:val="Prrafodelista"/>
        <w:numPr>
          <w:ilvl w:val="0"/>
          <w:numId w:val="24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Variable vs alcance.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partir con el ajuste de curvas deberá realizar los siguientes:</w:t>
      </w:r>
    </w:p>
    <w:p w:rsidR="009F0154" w:rsidRDefault="009F0154" w:rsidP="009F0154">
      <w:pPr>
        <w:pStyle w:val="Prrafodelista"/>
        <w:numPr>
          <w:ilvl w:val="0"/>
          <w:numId w:val="25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Ajustes de  curva lineal.</w:t>
      </w:r>
    </w:p>
    <w:p w:rsidR="009F0154" w:rsidRDefault="009F0154" w:rsidP="009F0154">
      <w:pPr>
        <w:pStyle w:val="Prrafodelista"/>
        <w:numPr>
          <w:ilvl w:val="0"/>
          <w:numId w:val="25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Ajuste de curva cuadrática.</w:t>
      </w:r>
    </w:p>
    <w:p w:rsidR="009F0154" w:rsidRDefault="009F0154" w:rsidP="009F0154">
      <w:pPr>
        <w:pStyle w:val="Prrafodelista"/>
        <w:numPr>
          <w:ilvl w:val="0"/>
          <w:numId w:val="25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Ajuste de  cuerva cuarto grado.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 presentamos  las traficaciones  y medicines  que se llevaron a cabo</w:t>
      </w:r>
      <w:r w:rsidR="00110EFA">
        <w:rPr>
          <w:rFonts w:ascii="Arial" w:hAnsi="Arial" w:cs="Arial"/>
          <w:sz w:val="24"/>
          <w:szCs w:val="24"/>
        </w:rPr>
        <w:t xml:space="preserve"> de  acuer</w:t>
      </w:r>
      <w:r w:rsidR="00416BF4">
        <w:rPr>
          <w:rFonts w:ascii="Arial" w:hAnsi="Arial" w:cs="Arial"/>
          <w:sz w:val="24"/>
          <w:szCs w:val="24"/>
        </w:rPr>
        <w:t>do  con  las medidas  obtenidas y con  su  respectivo  modelo matemático.</w:t>
      </w:r>
    </w:p>
    <w:p w:rsidR="009F0154" w:rsidRDefault="009F0154" w:rsidP="009F0154">
      <w:pPr>
        <w:jc w:val="both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183D85" w:rsidRDefault="00183D85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Gráfico</w:t>
      </w:r>
      <w:r w:rsidR="009F015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2.</w:t>
      </w:r>
      <w:r w:rsidR="009F015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Alcance vs ligas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2C7A5E43" wp14:editId="6D7F0D8C">
            <wp:extent cx="4572000" cy="2743200"/>
            <wp:effectExtent l="0" t="0" r="19050" b="19050"/>
            <wp:docPr id="39" name="Grá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:rsidR="009F0154" w:rsidRPr="004F07E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7D7458" w:rsidRDefault="007D7458" w:rsidP="009F0154">
      <w:pPr>
        <w:jc w:val="center"/>
        <w:rPr>
          <w:rFonts w:ascii="Arial" w:hAnsi="Arial" w:cs="Arial"/>
          <w:sz w:val="24"/>
          <w:szCs w:val="24"/>
        </w:rPr>
      </w:pPr>
    </w:p>
    <w:p w:rsidR="007D7458" w:rsidRDefault="007D7458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183D85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Gráfico 3. Ligas vs alcance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3E37B290" wp14:editId="79CA1E25">
            <wp:extent cx="4572000" cy="2743200"/>
            <wp:effectExtent l="0" t="0" r="0" b="0"/>
            <wp:docPr id="40" name="Grá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 propia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7D7458" w:rsidRDefault="007D7458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Gráfico 4. Ligas vs alcance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59F3577E" wp14:editId="677065E5">
            <wp:extent cx="4572000" cy="2743200"/>
            <wp:effectExtent l="0" t="0" r="19050" b="19050"/>
            <wp:docPr id="41" name="Grá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 propia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Gráfico 5. Alcance vs ligas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5E01FC53" wp14:editId="0D39D8D8">
            <wp:extent cx="4572000" cy="2743200"/>
            <wp:effectExtent l="0" t="0" r="0" b="0"/>
            <wp:docPr id="42" name="Grá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propia.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7D7458" w:rsidRDefault="007D7458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Gráfico 6. Alcance vs ligas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7F407E07" wp14:editId="682FCF26">
            <wp:extent cx="4572000" cy="2743200"/>
            <wp:effectExtent l="0" t="0" r="0" b="0"/>
            <wp:docPr id="43" name="Grá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 propia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</w:p>
    <w:p w:rsidR="009F0154" w:rsidRDefault="009F0154" w:rsidP="00110EFA">
      <w:pPr>
        <w:rPr>
          <w:rFonts w:ascii="Arial" w:hAnsi="Arial" w:cs="Arial"/>
          <w:sz w:val="24"/>
          <w:szCs w:val="24"/>
        </w:rPr>
      </w:pPr>
    </w:p>
    <w:p w:rsidR="009F0154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Gráfico 7. Alcance vs ligas</w:t>
      </w:r>
    </w:p>
    <w:p w:rsidR="009F0154" w:rsidRDefault="009F0154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MX" w:eastAsia="es-MX"/>
        </w:rPr>
        <w:drawing>
          <wp:inline distT="0" distB="0" distL="0" distR="0" wp14:anchorId="0D2AC158" wp14:editId="3C480CF5">
            <wp:extent cx="4572000" cy="2743200"/>
            <wp:effectExtent l="0" t="0" r="19050" b="19050"/>
            <wp:docPr id="44" name="Grá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:rsidR="009F0154" w:rsidRPr="00A97310" w:rsidRDefault="007D7458" w:rsidP="009F015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7A550B" w:rsidRDefault="007A550B" w:rsidP="007D7458">
      <w:pPr>
        <w:rPr>
          <w:rFonts w:ascii="Arial" w:hAnsi="Arial" w:cs="Arial"/>
          <w:sz w:val="24"/>
          <w:lang w:val="es-MX" w:eastAsia="es-MX"/>
        </w:rPr>
      </w:pPr>
    </w:p>
    <w:p w:rsidR="007A550B" w:rsidRPr="00A060EC" w:rsidRDefault="00DC3B18" w:rsidP="007A550B">
      <w:pPr>
        <w:pStyle w:val="Prrafodelista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Manual técnico del simulador</w:t>
      </w:r>
    </w:p>
    <w:p w:rsidR="007D7458" w:rsidRDefault="00DC3B18" w:rsidP="00DC3B18">
      <w:pPr>
        <w:pStyle w:val="Prrafodelista"/>
        <w:numPr>
          <w:ilvl w:val="1"/>
          <w:numId w:val="28"/>
        </w:numPr>
        <w:rPr>
          <w:rFonts w:ascii="Arial" w:hAnsi="Arial" w:cs="Arial"/>
          <w:sz w:val="24"/>
          <w:szCs w:val="24"/>
        </w:rPr>
        <w:sectPr w:rsidR="007D7458" w:rsidSect="003706A1">
          <w:footerReference w:type="default" r:id="rId47"/>
          <w:footerReference w:type="first" r:id="rId48"/>
          <w:pgSz w:w="12240" w:h="15840" w:code="1"/>
          <w:pgMar w:top="1417" w:right="1701" w:bottom="1417" w:left="1701" w:header="709" w:footer="709" w:gutter="0"/>
          <w:pgNumType w:start="7"/>
          <w:cols w:space="720"/>
          <w:docGrid w:linePitch="360"/>
        </w:sectPr>
      </w:pPr>
      <w:r w:rsidRPr="00DC3B18">
        <w:rPr>
          <w:rFonts w:ascii="Arial" w:hAnsi="Arial" w:cs="Arial"/>
          <w:sz w:val="24"/>
          <w:szCs w:val="24"/>
        </w:rPr>
        <w:t>diagrama de  fl</w:t>
      </w:r>
      <w:r w:rsidR="007D7458">
        <w:rPr>
          <w:rFonts w:ascii="Arial" w:hAnsi="Arial" w:cs="Arial"/>
          <w:sz w:val="24"/>
          <w:szCs w:val="24"/>
        </w:rPr>
        <w:t>u</w:t>
      </w:r>
      <w:r w:rsidRPr="00DC3B18">
        <w:rPr>
          <w:rFonts w:ascii="Arial" w:hAnsi="Arial" w:cs="Arial"/>
          <w:sz w:val="24"/>
          <w:szCs w:val="24"/>
        </w:rPr>
        <w:t>jo</w:t>
      </w:r>
    </w:p>
    <w:p w:rsidR="00D4408E" w:rsidRPr="00D4408E" w:rsidRDefault="00D4408E" w:rsidP="007D7458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lastRenderedPageBreak/>
        <w:drawing>
          <wp:inline distT="0" distB="0" distL="0" distR="0" wp14:anchorId="4A2ABEA1" wp14:editId="64DFFAB5">
            <wp:extent cx="2133600" cy="754870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iagrama de  fluj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75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EC" w:rsidRPr="00D4408E" w:rsidRDefault="00A060EC" w:rsidP="00D4408E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Inicio del diagrama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Declaración de variables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valor para la variable ligas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Cálculo de la fuerza de tiro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Inicio de mientras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Cálculo del alcance vertical y del tiempo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 de mientras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Cálculo del alcance horizontal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Impresión de resultados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</w:p>
    <w:p w:rsidR="007D7458" w:rsidRDefault="007D7458" w:rsidP="00DC3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 del diagrama</w:t>
      </w:r>
    </w:p>
    <w:p w:rsidR="007D7458" w:rsidRDefault="007D7458" w:rsidP="00DC3B18">
      <w:pPr>
        <w:rPr>
          <w:rFonts w:ascii="Arial" w:hAnsi="Arial" w:cs="Arial"/>
          <w:sz w:val="24"/>
          <w:szCs w:val="24"/>
        </w:rPr>
        <w:sectPr w:rsidR="007D7458" w:rsidSect="007D7458">
          <w:type w:val="continuous"/>
          <w:pgSz w:w="12240" w:h="15840" w:code="1"/>
          <w:pgMar w:top="1417" w:right="1701" w:bottom="1417" w:left="1701" w:header="709" w:footer="709" w:gutter="0"/>
          <w:pgNumType w:start="5"/>
          <w:cols w:num="2" w:space="720"/>
          <w:docGrid w:linePitch="360"/>
        </w:sectPr>
      </w:pPr>
    </w:p>
    <w:p w:rsidR="007A550B" w:rsidRDefault="007D7458" w:rsidP="00D4408E">
      <w:pPr>
        <w:pStyle w:val="Prrafodelista"/>
        <w:numPr>
          <w:ilvl w:val="1"/>
          <w:numId w:val="2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</w:t>
      </w:r>
      <w:r w:rsidR="007A550B" w:rsidRPr="00D4408E">
        <w:rPr>
          <w:rFonts w:ascii="Arial" w:hAnsi="Arial" w:cs="Arial"/>
          <w:sz w:val="24"/>
          <w:szCs w:val="24"/>
        </w:rPr>
        <w:t>seudocódigo</w:t>
      </w:r>
    </w:p>
    <w:p w:rsidR="00A90831" w:rsidRDefault="00A90831" w:rsidP="00A90831">
      <w:pPr>
        <w:pStyle w:val="Prrafodelista"/>
        <w:ind w:left="765"/>
        <w:rPr>
          <w:rFonts w:ascii="Arial" w:hAnsi="Arial" w:cs="Arial"/>
          <w:sz w:val="24"/>
          <w:szCs w:val="24"/>
        </w:rPr>
      </w:pPr>
    </w:p>
    <w:p w:rsidR="00D4408E" w:rsidRPr="00416BF4" w:rsidRDefault="00D4408E" w:rsidP="00416BF4">
      <w:pPr>
        <w:jc w:val="both"/>
        <w:rPr>
          <w:rFonts w:ascii="Arial" w:hAnsi="Arial" w:cs="Arial"/>
          <w:sz w:val="24"/>
          <w:szCs w:val="24"/>
        </w:rPr>
      </w:pPr>
    </w:p>
    <w:p w:rsidR="00D4408E" w:rsidRPr="007D7458" w:rsidRDefault="00D4408E" w:rsidP="00416BF4">
      <w:pPr>
        <w:jc w:val="both"/>
        <w:rPr>
          <w:rFonts w:ascii="Arial" w:hAnsi="Arial" w:cs="Arial"/>
          <w:sz w:val="24"/>
          <w:szCs w:val="24"/>
        </w:rPr>
      </w:pPr>
      <w:r w:rsidRPr="007D7458">
        <w:rPr>
          <w:rFonts w:ascii="Arial" w:hAnsi="Arial" w:cs="Arial"/>
          <w:sz w:val="24"/>
          <w:szCs w:val="24"/>
        </w:rPr>
        <w:t>Inicio</w:t>
      </w:r>
    </w:p>
    <w:p w:rsidR="00CE6763" w:rsidRDefault="007D7458" w:rsidP="00416B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fl</w:t>
      </w:r>
      <w:r w:rsidR="00CE6763" w:rsidRPr="007D7458">
        <w:rPr>
          <w:rFonts w:ascii="Arial" w:hAnsi="Arial" w:cs="Arial"/>
          <w:sz w:val="24"/>
          <w:szCs w:val="24"/>
        </w:rPr>
        <w:t xml:space="preserve">oat </w:t>
      </w:r>
      <w:r>
        <w:rPr>
          <w:rFonts w:ascii="Arial" w:hAnsi="Arial" w:cs="Arial"/>
          <w:sz w:val="24"/>
          <w:szCs w:val="24"/>
        </w:rPr>
        <w:t>ligas</w:t>
      </w:r>
      <w:r w:rsidR="00CE6763" w:rsidRPr="007D7458">
        <w:rPr>
          <w:rFonts w:ascii="Arial" w:hAnsi="Arial" w:cs="Arial"/>
          <w:sz w:val="24"/>
          <w:szCs w:val="24"/>
        </w:rPr>
        <w:t>, f</w:t>
      </w:r>
      <w:r>
        <w:rPr>
          <w:rFonts w:ascii="Arial" w:hAnsi="Arial" w:cs="Arial"/>
          <w:sz w:val="24"/>
          <w:szCs w:val="24"/>
        </w:rPr>
        <w:t xml:space="preserve">, </w:t>
      </w:r>
      <w:r w:rsidR="00CE6763" w:rsidRPr="007D7458">
        <w:rPr>
          <w:rFonts w:ascii="Arial" w:hAnsi="Arial" w:cs="Arial"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, </w:t>
      </w:r>
      <w:r w:rsidR="00CE6763" w:rsidRPr="007D7458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, </w:t>
      </w:r>
      <w:r w:rsidR="00CE6763" w:rsidRPr="007D7458">
        <w:rPr>
          <w:rFonts w:ascii="Arial" w:hAnsi="Arial" w:cs="Arial"/>
          <w:sz w:val="24"/>
          <w:szCs w:val="24"/>
        </w:rPr>
        <w:t>t,</w:t>
      </w:r>
      <w:r>
        <w:rPr>
          <w:rFonts w:ascii="Arial" w:hAnsi="Arial" w:cs="Arial"/>
          <w:sz w:val="24"/>
          <w:szCs w:val="24"/>
        </w:rPr>
        <w:t xml:space="preserve"> </w:t>
      </w:r>
      <w:r w:rsidR="00CE6763" w:rsidRPr="007D7458">
        <w:rPr>
          <w:rFonts w:ascii="Arial" w:hAnsi="Arial" w:cs="Arial"/>
          <w:sz w:val="24"/>
          <w:szCs w:val="24"/>
        </w:rPr>
        <w:t>c;</w:t>
      </w:r>
      <w:r>
        <w:rPr>
          <w:rFonts w:ascii="Arial" w:hAnsi="Arial" w:cs="Arial"/>
          <w:sz w:val="24"/>
          <w:szCs w:val="24"/>
        </w:rPr>
        <w:t xml:space="preserve"> </w:t>
      </w:r>
      <w:r w:rsidRPr="007D7458">
        <w:rPr>
          <w:rFonts w:ascii="Arial" w:hAnsi="Arial" w:cs="Arial"/>
          <w:sz w:val="24"/>
          <w:szCs w:val="24"/>
        </w:rPr>
        <w:t>//Declaración de variables</w:t>
      </w:r>
    </w:p>
    <w:p w:rsidR="00AF5DB4" w:rsidRPr="007D7458" w:rsidRDefault="00AF5DB4" w:rsidP="00416B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“Dame el número de ligas: “, ligas //Ingreso de valor a ligas</w:t>
      </w:r>
    </w:p>
    <w:p w:rsidR="00CE6763" w:rsidRPr="007D7458" w:rsidRDefault="00CE6763" w:rsidP="00416BF4">
      <w:pPr>
        <w:jc w:val="both"/>
        <w:rPr>
          <w:rFonts w:ascii="Arial" w:hAnsi="Arial" w:cs="Arial"/>
          <w:sz w:val="24"/>
          <w:szCs w:val="24"/>
        </w:rPr>
      </w:pPr>
      <w:r w:rsidRPr="007D7458">
        <w:rPr>
          <w:rFonts w:ascii="Arial" w:hAnsi="Arial" w:cs="Arial"/>
          <w:sz w:val="24"/>
          <w:szCs w:val="24"/>
        </w:rPr>
        <w:t>F= 2.02*ligas +1.9;</w:t>
      </w:r>
      <w:r w:rsidR="007D7458">
        <w:rPr>
          <w:rFonts w:ascii="Arial" w:hAnsi="Arial" w:cs="Arial"/>
          <w:sz w:val="24"/>
          <w:szCs w:val="24"/>
        </w:rPr>
        <w:t xml:space="preserve"> //C</w:t>
      </w:r>
      <w:r w:rsidR="00AF5DB4">
        <w:rPr>
          <w:rFonts w:ascii="Arial" w:hAnsi="Arial" w:cs="Arial"/>
          <w:sz w:val="24"/>
          <w:szCs w:val="24"/>
        </w:rPr>
        <w:t>álculo de la fuerza</w:t>
      </w:r>
    </w:p>
    <w:p w:rsidR="00CE6763" w:rsidRPr="007D7458" w:rsidRDefault="00CE6763" w:rsidP="00416BF4">
      <w:pPr>
        <w:jc w:val="both"/>
        <w:rPr>
          <w:rFonts w:ascii="Arial" w:hAnsi="Arial" w:cs="Arial"/>
          <w:sz w:val="24"/>
          <w:szCs w:val="24"/>
        </w:rPr>
      </w:pPr>
      <w:r w:rsidRPr="007D7458">
        <w:rPr>
          <w:rFonts w:ascii="Arial" w:hAnsi="Arial" w:cs="Arial"/>
          <w:sz w:val="24"/>
          <w:szCs w:val="24"/>
        </w:rPr>
        <w:t>Mientras (c&lt;y)</w:t>
      </w:r>
      <w:r w:rsidR="00AF5DB4">
        <w:rPr>
          <w:rFonts w:ascii="Arial" w:hAnsi="Arial" w:cs="Arial"/>
          <w:sz w:val="24"/>
          <w:szCs w:val="24"/>
        </w:rPr>
        <w:t xml:space="preserve"> //Inicio del ciclo mientras</w:t>
      </w:r>
    </w:p>
    <w:p w:rsidR="00AF5DB4" w:rsidRDefault="00AF5DB4" w:rsidP="00416B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c=y //Valor anterior del alcance vertical</w:t>
      </w:r>
    </w:p>
    <w:p w:rsidR="00CE6763" w:rsidRPr="007D7458" w:rsidRDefault="00AF5DB4" w:rsidP="00416B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</w:t>
      </w:r>
      <w:r w:rsidR="00CE6763" w:rsidRPr="007D7458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</w:rPr>
        <w:t xml:space="preserve"> ((f*3.3928)^0.5)*sin</w:t>
      </w:r>
      <w:r w:rsidR="00CE6763" w:rsidRPr="007D7458">
        <w:rPr>
          <w:rFonts w:ascii="Arial" w:hAnsi="Arial" w:cs="Arial"/>
          <w:sz w:val="24"/>
          <w:szCs w:val="24"/>
        </w:rPr>
        <w:t>(61)*t-4.9*t^2</w:t>
      </w:r>
      <w:r>
        <w:rPr>
          <w:rFonts w:ascii="Arial" w:hAnsi="Arial" w:cs="Arial"/>
          <w:sz w:val="24"/>
          <w:szCs w:val="24"/>
        </w:rPr>
        <w:t xml:space="preserve"> //Valor actual del alcance vertical</w:t>
      </w:r>
    </w:p>
    <w:p w:rsidR="00CE6763" w:rsidRPr="007D7458" w:rsidRDefault="00AF5DB4" w:rsidP="00416B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="00CE6763" w:rsidRPr="007D7458">
        <w:rPr>
          <w:rFonts w:ascii="Arial" w:hAnsi="Arial" w:cs="Arial"/>
          <w:sz w:val="24"/>
          <w:szCs w:val="24"/>
        </w:rPr>
        <w:t>= t+0.01</w:t>
      </w:r>
      <w:r>
        <w:rPr>
          <w:rFonts w:ascii="Arial" w:hAnsi="Arial" w:cs="Arial"/>
          <w:sz w:val="24"/>
          <w:szCs w:val="24"/>
        </w:rPr>
        <w:t xml:space="preserve"> //tiempo actual</w:t>
      </w:r>
    </w:p>
    <w:p w:rsidR="00CE6763" w:rsidRPr="007D7458" w:rsidRDefault="00CE6763" w:rsidP="00416BF4">
      <w:pPr>
        <w:jc w:val="both"/>
        <w:rPr>
          <w:rFonts w:ascii="Arial" w:hAnsi="Arial" w:cs="Arial"/>
          <w:sz w:val="24"/>
          <w:szCs w:val="24"/>
        </w:rPr>
      </w:pPr>
      <w:r w:rsidRPr="007D7458">
        <w:rPr>
          <w:rFonts w:ascii="Arial" w:hAnsi="Arial" w:cs="Arial"/>
          <w:sz w:val="24"/>
          <w:szCs w:val="24"/>
        </w:rPr>
        <w:t>Cierre de  mientras</w:t>
      </w:r>
      <w:r w:rsidR="00AF5DB4">
        <w:rPr>
          <w:rFonts w:ascii="Arial" w:hAnsi="Arial" w:cs="Arial"/>
          <w:sz w:val="24"/>
          <w:szCs w:val="24"/>
        </w:rPr>
        <w:t xml:space="preserve"> //Cierre del ciclo mientras</w:t>
      </w:r>
    </w:p>
    <w:p w:rsidR="00CE6763" w:rsidRPr="007D7458" w:rsidRDefault="00AF5DB4" w:rsidP="00416B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x</w:t>
      </w:r>
      <w:r w:rsidR="00CE6763" w:rsidRPr="007D7458">
        <w:rPr>
          <w:rFonts w:ascii="Arial" w:hAnsi="Arial" w:cs="Arial"/>
          <w:sz w:val="24"/>
          <w:szCs w:val="24"/>
        </w:rPr>
        <w:t>= ((f*3.3928)^0.5)*cos(61)*t</w:t>
      </w:r>
      <w:r>
        <w:rPr>
          <w:rFonts w:ascii="Arial" w:hAnsi="Arial" w:cs="Arial"/>
          <w:sz w:val="24"/>
          <w:szCs w:val="24"/>
        </w:rPr>
        <w:t xml:space="preserve"> //Cálculo del alcance horizontal</w:t>
      </w:r>
    </w:p>
    <w:p w:rsidR="00CE6763" w:rsidRPr="007D7458" w:rsidRDefault="00666F9A" w:rsidP="00416BF4">
      <w:pPr>
        <w:jc w:val="both"/>
        <w:rPr>
          <w:rFonts w:ascii="Arial" w:hAnsi="Arial" w:cs="Arial"/>
          <w:sz w:val="24"/>
          <w:szCs w:val="24"/>
        </w:rPr>
      </w:pPr>
      <w:r w:rsidRPr="007D7458">
        <w:rPr>
          <w:rFonts w:ascii="Arial" w:hAnsi="Arial" w:cs="Arial"/>
          <w:sz w:val="24"/>
          <w:szCs w:val="24"/>
        </w:rPr>
        <w:t>“resultados” x,</w:t>
      </w:r>
      <w:r w:rsidR="00AF5DB4">
        <w:rPr>
          <w:rFonts w:ascii="Arial" w:hAnsi="Arial" w:cs="Arial"/>
          <w:sz w:val="24"/>
          <w:szCs w:val="24"/>
        </w:rPr>
        <w:t xml:space="preserve"> </w:t>
      </w:r>
      <w:r w:rsidRPr="007D7458">
        <w:rPr>
          <w:rFonts w:ascii="Arial" w:hAnsi="Arial" w:cs="Arial"/>
          <w:sz w:val="24"/>
          <w:szCs w:val="24"/>
        </w:rPr>
        <w:t>y,</w:t>
      </w:r>
      <w:r w:rsidR="00AF5DB4">
        <w:rPr>
          <w:rFonts w:ascii="Arial" w:hAnsi="Arial" w:cs="Arial"/>
          <w:sz w:val="24"/>
          <w:szCs w:val="24"/>
        </w:rPr>
        <w:t xml:space="preserve"> </w:t>
      </w:r>
      <w:r w:rsidRPr="007D7458">
        <w:rPr>
          <w:rFonts w:ascii="Arial" w:hAnsi="Arial" w:cs="Arial"/>
          <w:sz w:val="24"/>
          <w:szCs w:val="24"/>
        </w:rPr>
        <w:t>t</w:t>
      </w:r>
      <w:r w:rsidR="00AF5DB4">
        <w:rPr>
          <w:rFonts w:ascii="Arial" w:hAnsi="Arial" w:cs="Arial"/>
          <w:sz w:val="24"/>
          <w:szCs w:val="24"/>
        </w:rPr>
        <w:t xml:space="preserve"> //Impresión de resultados</w:t>
      </w:r>
    </w:p>
    <w:p w:rsidR="00CE6763" w:rsidRPr="007D7458" w:rsidRDefault="007D7458" w:rsidP="00416BF4">
      <w:pPr>
        <w:jc w:val="both"/>
        <w:rPr>
          <w:rFonts w:ascii="Arial" w:hAnsi="Arial" w:cs="Arial"/>
          <w:sz w:val="24"/>
          <w:szCs w:val="24"/>
        </w:rPr>
      </w:pPr>
      <w:r w:rsidRPr="007D7458">
        <w:rPr>
          <w:rFonts w:ascii="Arial" w:hAnsi="Arial" w:cs="Arial"/>
          <w:sz w:val="24"/>
          <w:szCs w:val="24"/>
        </w:rPr>
        <w:t>Fin</w:t>
      </w:r>
    </w:p>
    <w:p w:rsidR="00CE6763" w:rsidRDefault="00CE6763" w:rsidP="00416BF4">
      <w:pPr>
        <w:jc w:val="both"/>
        <w:rPr>
          <w:rFonts w:ascii="Arial" w:hAnsi="Arial" w:cs="Arial"/>
          <w:sz w:val="24"/>
          <w:szCs w:val="24"/>
        </w:rPr>
      </w:pPr>
    </w:p>
    <w:p w:rsidR="00CE6763" w:rsidRPr="00D4408E" w:rsidRDefault="00CE6763" w:rsidP="00416BF4">
      <w:pPr>
        <w:jc w:val="both"/>
        <w:rPr>
          <w:rFonts w:ascii="Arial" w:hAnsi="Arial" w:cs="Arial"/>
          <w:sz w:val="24"/>
          <w:szCs w:val="24"/>
        </w:rPr>
      </w:pPr>
    </w:p>
    <w:p w:rsidR="007A550B" w:rsidRDefault="007A550B" w:rsidP="00416BF4">
      <w:pPr>
        <w:jc w:val="both"/>
        <w:rPr>
          <w:rFonts w:ascii="Arial" w:hAnsi="Arial" w:cs="Arial"/>
          <w:sz w:val="24"/>
          <w:szCs w:val="24"/>
        </w:rPr>
      </w:pPr>
    </w:p>
    <w:p w:rsidR="007A550B" w:rsidRDefault="007A550B" w:rsidP="00416BF4">
      <w:pPr>
        <w:jc w:val="both"/>
        <w:rPr>
          <w:rFonts w:ascii="Arial" w:hAnsi="Arial" w:cs="Arial"/>
          <w:sz w:val="24"/>
          <w:szCs w:val="24"/>
        </w:rPr>
      </w:pPr>
    </w:p>
    <w:p w:rsidR="007A550B" w:rsidRDefault="007A550B" w:rsidP="00416BF4">
      <w:pPr>
        <w:jc w:val="both"/>
        <w:rPr>
          <w:rFonts w:ascii="Arial" w:hAnsi="Arial" w:cs="Arial"/>
          <w:sz w:val="24"/>
          <w:szCs w:val="24"/>
        </w:rPr>
      </w:pPr>
    </w:p>
    <w:p w:rsidR="007A550B" w:rsidRDefault="007A550B" w:rsidP="00416BF4">
      <w:pPr>
        <w:jc w:val="both"/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416BF4" w:rsidRDefault="00416BF4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Default="007A550B" w:rsidP="007A550B">
      <w:pPr>
        <w:rPr>
          <w:rFonts w:ascii="Arial" w:hAnsi="Arial" w:cs="Arial"/>
          <w:sz w:val="24"/>
          <w:szCs w:val="24"/>
        </w:rPr>
      </w:pPr>
    </w:p>
    <w:p w:rsidR="007A550B" w:rsidRPr="00A90831" w:rsidRDefault="007A550B" w:rsidP="00416BF4">
      <w:pPr>
        <w:pStyle w:val="Prrafodelista"/>
        <w:numPr>
          <w:ilvl w:val="1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A90831">
        <w:rPr>
          <w:rFonts w:ascii="Arial" w:hAnsi="Arial" w:cs="Arial"/>
          <w:sz w:val="24"/>
          <w:szCs w:val="24"/>
        </w:rPr>
        <w:t>Diccionario de datos</w:t>
      </w:r>
    </w:p>
    <w:p w:rsidR="00A90831" w:rsidRPr="00A90831" w:rsidRDefault="00A90831" w:rsidP="00416BF4">
      <w:pPr>
        <w:pStyle w:val="Prrafodelista"/>
        <w:ind w:left="765"/>
        <w:jc w:val="both"/>
        <w:rPr>
          <w:rFonts w:ascii="Arial" w:hAnsi="Arial" w:cs="Arial"/>
          <w:sz w:val="24"/>
          <w:szCs w:val="24"/>
        </w:rPr>
      </w:pPr>
    </w:p>
    <w:p w:rsidR="007A550B" w:rsidRPr="00E40081" w:rsidRDefault="00C5679A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Float:</w:t>
      </w:r>
      <w:r>
        <w:rPr>
          <w:rFonts w:ascii="Arial" w:hAnsi="Arial" w:cs="Arial"/>
          <w:sz w:val="24"/>
          <w:szCs w:val="24"/>
        </w:rPr>
        <w:t xml:space="preserve"> </w:t>
      </w:r>
      <w:r w:rsidR="007A550B" w:rsidRPr="00E40081">
        <w:rPr>
          <w:rFonts w:ascii="Arial" w:hAnsi="Arial" w:cs="Arial"/>
          <w:sz w:val="24"/>
          <w:szCs w:val="24"/>
        </w:rPr>
        <w:t>sirve para declarar variables de  punto flotante o  fraccionarias una vez que la declaras y  que le asignas el valor no se lo puedes cambiar.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Return:</w:t>
      </w:r>
      <w:r w:rsidRPr="00E40081">
        <w:rPr>
          <w:rFonts w:ascii="Arial" w:hAnsi="Arial" w:cs="Arial"/>
          <w:sz w:val="24"/>
          <w:szCs w:val="24"/>
        </w:rPr>
        <w:t xml:space="preserve"> </w:t>
      </w:r>
      <w:r w:rsidRPr="00E40081">
        <w:rPr>
          <w:rStyle w:val="ya-q-full-text"/>
          <w:rFonts w:ascii="Arial" w:hAnsi="Arial" w:cs="Arial"/>
          <w:sz w:val="24"/>
          <w:szCs w:val="24"/>
        </w:rPr>
        <w:t>devuelve un valor de una función.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Int:</w:t>
      </w:r>
      <w:r w:rsidRPr="00E40081">
        <w:rPr>
          <w:rFonts w:ascii="Arial" w:hAnsi="Arial" w:cs="Arial"/>
          <w:sz w:val="24"/>
          <w:szCs w:val="24"/>
        </w:rPr>
        <w:t xml:space="preserve"> Son datos que  indica un entero.</w:t>
      </w:r>
    </w:p>
    <w:p w:rsidR="00AF5DB4" w:rsidRDefault="007A550B" w:rsidP="00AF5DB4">
      <w:pPr>
        <w:jc w:val="both"/>
        <w:rPr>
          <w:rStyle w:val="ya-q-full-text"/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While:</w:t>
      </w:r>
      <w:r w:rsidRPr="00E40081">
        <w:rPr>
          <w:rFonts w:ascii="Arial" w:hAnsi="Arial" w:cs="Arial"/>
          <w:sz w:val="24"/>
          <w:szCs w:val="24"/>
        </w:rPr>
        <w:t xml:space="preserve"> </w:t>
      </w:r>
      <w:r w:rsidRPr="00E40081">
        <w:rPr>
          <w:rStyle w:val="ya-q-full-text"/>
          <w:rFonts w:ascii="Arial" w:hAnsi="Arial" w:cs="Arial"/>
          <w:sz w:val="24"/>
          <w:szCs w:val="24"/>
        </w:rPr>
        <w:t>iteraciones o ciclos; instrucciones que estén  el bloque se ejecut</w:t>
      </w:r>
      <w:r w:rsidR="00AF5DB4">
        <w:rPr>
          <w:rStyle w:val="ya-q-full-text"/>
          <w:rFonts w:ascii="Arial" w:hAnsi="Arial" w:cs="Arial"/>
          <w:sz w:val="24"/>
          <w:szCs w:val="24"/>
        </w:rPr>
        <w:t>aran al menos una vez.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Void: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Para declarar una función que no tiene valor de retorno.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Main:</w:t>
      </w:r>
      <w:r w:rsidRPr="00E40081">
        <w:rPr>
          <w:rFonts w:ascii="Arial" w:hAnsi="Arial" w:cs="Arial"/>
          <w:sz w:val="24"/>
          <w:szCs w:val="24"/>
        </w:rPr>
        <w:t xml:space="preserve"> representa el punto de inicio de su ejecución.</w:t>
      </w:r>
    </w:p>
    <w:p w:rsidR="007A550B" w:rsidRPr="007A550B" w:rsidRDefault="00123208" w:rsidP="00AF5DB4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F5DB4">
        <w:rPr>
          <w:rFonts w:ascii="Arial" w:hAnsi="Arial" w:cs="Arial"/>
          <w:b/>
          <w:i/>
          <w:sz w:val="24"/>
          <w:szCs w:val="24"/>
          <w:lang w:val="es-MX"/>
        </w:rPr>
        <w:t>Pu</w:t>
      </w:r>
      <w:r w:rsidR="007A550B" w:rsidRPr="00AF5DB4">
        <w:rPr>
          <w:rFonts w:ascii="Arial" w:hAnsi="Arial" w:cs="Arial"/>
          <w:b/>
          <w:i/>
          <w:sz w:val="24"/>
          <w:szCs w:val="24"/>
          <w:lang w:val="es-MX"/>
        </w:rPr>
        <w:t>t</w:t>
      </w:r>
      <w:r w:rsidRPr="00AF5DB4">
        <w:rPr>
          <w:rFonts w:ascii="Arial" w:hAnsi="Arial" w:cs="Arial"/>
          <w:b/>
          <w:i/>
          <w:sz w:val="24"/>
          <w:szCs w:val="24"/>
          <w:lang w:val="es-MX"/>
        </w:rPr>
        <w:t>s</w:t>
      </w:r>
      <w:r w:rsidR="007A550B" w:rsidRPr="007A550B">
        <w:rPr>
          <w:rFonts w:ascii="Arial" w:hAnsi="Arial" w:cs="Arial"/>
          <w:sz w:val="24"/>
          <w:szCs w:val="24"/>
          <w:lang w:val="es-MX"/>
        </w:rPr>
        <w:t>:</w:t>
      </w:r>
      <w:r w:rsidR="00A90831">
        <w:rPr>
          <w:rFonts w:ascii="Arial" w:hAnsi="Arial" w:cs="Arial"/>
          <w:sz w:val="24"/>
          <w:szCs w:val="24"/>
          <w:lang w:val="es-MX"/>
        </w:rPr>
        <w:t xml:space="preserve"> imprime  un  </w:t>
      </w:r>
      <w:r w:rsidR="00054A57">
        <w:rPr>
          <w:rFonts w:ascii="Arial" w:hAnsi="Arial" w:cs="Arial"/>
          <w:sz w:val="24"/>
          <w:szCs w:val="24"/>
          <w:lang w:val="es-MX"/>
        </w:rPr>
        <w:t>mensaje</w:t>
      </w:r>
      <w:r w:rsidR="00A90831">
        <w:rPr>
          <w:rFonts w:ascii="Arial" w:hAnsi="Arial" w:cs="Arial"/>
          <w:sz w:val="24"/>
          <w:szCs w:val="24"/>
          <w:lang w:val="es-MX"/>
        </w:rPr>
        <w:t>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Getch: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Es un comando que lee un carácter del teclado.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System: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</w:t>
      </w:r>
      <w:r w:rsidRPr="00E40081">
        <w:rPr>
          <w:rStyle w:val="ya-q-text"/>
          <w:rFonts w:ascii="Arial" w:hAnsi="Arial" w:cs="Arial"/>
          <w:sz w:val="24"/>
          <w:szCs w:val="24"/>
        </w:rPr>
        <w:t>Es para un ejercicio con cadenas.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Scanf: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Sirve para leer todos los tipos de datos incorporados.</w:t>
      </w:r>
    </w:p>
    <w:p w:rsidR="007A550B" w:rsidRPr="007A550B" w:rsidRDefault="007A550B" w:rsidP="00AF5DB4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F5DB4">
        <w:rPr>
          <w:rFonts w:ascii="Arial" w:hAnsi="Arial" w:cs="Arial"/>
          <w:b/>
          <w:i/>
          <w:sz w:val="24"/>
          <w:szCs w:val="24"/>
          <w:lang w:val="es-MX"/>
        </w:rPr>
        <w:t>Switch:</w:t>
      </w:r>
      <w:r w:rsidR="00A90831">
        <w:rPr>
          <w:rFonts w:ascii="Arial" w:hAnsi="Arial" w:cs="Arial"/>
          <w:sz w:val="24"/>
          <w:szCs w:val="24"/>
          <w:lang w:val="es-MX"/>
        </w:rPr>
        <w:t xml:space="preserve"> distinguir  opciones.</w:t>
      </w:r>
    </w:p>
    <w:p w:rsidR="007A550B" w:rsidRPr="007A550B" w:rsidRDefault="007A550B" w:rsidP="00AF5DB4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F5DB4">
        <w:rPr>
          <w:rFonts w:ascii="Arial" w:hAnsi="Arial" w:cs="Arial"/>
          <w:b/>
          <w:i/>
          <w:sz w:val="24"/>
          <w:szCs w:val="24"/>
          <w:lang w:val="es-MX"/>
        </w:rPr>
        <w:t>Case:</w:t>
      </w:r>
      <w:r w:rsidR="00054A57">
        <w:rPr>
          <w:rFonts w:ascii="Arial" w:hAnsi="Arial" w:cs="Arial"/>
          <w:sz w:val="24"/>
          <w:szCs w:val="24"/>
          <w:lang w:val="es-MX"/>
        </w:rPr>
        <w:t xml:space="preserve"> </w:t>
      </w:r>
      <w:r w:rsidR="00A90831">
        <w:rPr>
          <w:rFonts w:ascii="Arial" w:hAnsi="Arial" w:cs="Arial"/>
          <w:sz w:val="24"/>
          <w:szCs w:val="24"/>
          <w:lang w:val="es-MX"/>
        </w:rPr>
        <w:t>opción escogida es la que se  va mostrar.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Break: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</w:t>
      </w:r>
      <w:r w:rsidRPr="00E40081">
        <w:rPr>
          <w:rStyle w:val="textonormal"/>
          <w:rFonts w:ascii="Arial" w:hAnsi="Arial" w:cs="Arial"/>
          <w:sz w:val="24"/>
          <w:szCs w:val="24"/>
        </w:rPr>
        <w:t xml:space="preserve">para interrumpir (romper) la ejecución normal de un </w:t>
      </w:r>
      <w:r w:rsidRPr="00E40081">
        <w:rPr>
          <w:rFonts w:ascii="Arial" w:hAnsi="Arial" w:cs="Arial"/>
          <w:sz w:val="24"/>
          <w:szCs w:val="24"/>
        </w:rPr>
        <w:t>bucle.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Printf: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Imprime los valores de las variables o expresiones que se le pasan como argumentos, no modifica los valores de sus argumentos, simplemente los imprime por pantalla.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Sleep:</w:t>
      </w:r>
      <w:r w:rsidR="00A90831">
        <w:rPr>
          <w:rFonts w:ascii="Arial" w:hAnsi="Arial" w:cs="Arial"/>
          <w:sz w:val="24"/>
          <w:szCs w:val="24"/>
        </w:rPr>
        <w:t xml:space="preserve"> detiene  el  programa un determinado tiempo.</w:t>
      </w:r>
    </w:p>
    <w:p w:rsidR="007A550B" w:rsidRPr="00E40081" w:rsidRDefault="007A550B" w:rsidP="00AF5DB4">
      <w:pPr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b/>
          <w:i/>
          <w:sz w:val="24"/>
          <w:szCs w:val="24"/>
        </w:rPr>
        <w:t>If:</w:t>
      </w:r>
      <w:r w:rsidRPr="00E40081">
        <w:rPr>
          <w:rStyle w:val="ya-q-full-text"/>
          <w:rFonts w:ascii="Arial" w:hAnsi="Arial" w:cs="Arial"/>
          <w:sz w:val="24"/>
          <w:szCs w:val="24"/>
        </w:rPr>
        <w:t xml:space="preserve"> Es un condicional si es verdadero te hace algo.</w:t>
      </w:r>
    </w:p>
    <w:p w:rsidR="007A550B" w:rsidRPr="00E40081" w:rsidRDefault="007A550B" w:rsidP="00416BF4">
      <w:pPr>
        <w:jc w:val="both"/>
      </w:pPr>
    </w:p>
    <w:p w:rsidR="007A550B" w:rsidRPr="007A550B" w:rsidRDefault="007A550B" w:rsidP="00416BF4">
      <w:pPr>
        <w:jc w:val="both"/>
        <w:rPr>
          <w:rFonts w:ascii="Arial" w:hAnsi="Arial" w:cs="Arial"/>
          <w:sz w:val="24"/>
          <w:szCs w:val="24"/>
        </w:rPr>
      </w:pPr>
    </w:p>
    <w:p w:rsidR="007A550B" w:rsidRDefault="007A550B" w:rsidP="00416BF4">
      <w:pPr>
        <w:jc w:val="both"/>
      </w:pPr>
    </w:p>
    <w:p w:rsidR="00D71BCA" w:rsidRDefault="00D71BCA" w:rsidP="00416BF4">
      <w:pPr>
        <w:jc w:val="both"/>
      </w:pPr>
    </w:p>
    <w:p w:rsidR="00D71BCA" w:rsidRDefault="00D71BCA" w:rsidP="00416BF4">
      <w:pPr>
        <w:jc w:val="both"/>
      </w:pPr>
    </w:p>
    <w:p w:rsidR="00D71BCA" w:rsidRDefault="00D71BCA" w:rsidP="00416BF4">
      <w:pPr>
        <w:jc w:val="both"/>
      </w:pPr>
    </w:p>
    <w:p w:rsidR="001F31DF" w:rsidRPr="008701CD" w:rsidRDefault="001F31DF" w:rsidP="00BB75BA">
      <w:pPr>
        <w:pStyle w:val="Ttulo1"/>
        <w:rPr>
          <w:rFonts w:ascii="Arial" w:hAnsi="Arial" w:cs="Arial"/>
          <w:sz w:val="24"/>
          <w:szCs w:val="24"/>
          <w:lang w:val="en-US"/>
        </w:rPr>
      </w:pPr>
      <w:r w:rsidRPr="008701CD">
        <w:rPr>
          <w:rFonts w:ascii="Arial" w:hAnsi="Arial" w:cs="Arial"/>
          <w:sz w:val="24"/>
          <w:szCs w:val="24"/>
          <w:lang w:val="en-US"/>
        </w:rPr>
        <w:lastRenderedPageBreak/>
        <w:t xml:space="preserve">5.4 </w:t>
      </w:r>
      <w:r w:rsidR="00D2038C">
        <w:rPr>
          <w:rFonts w:ascii="Arial" w:hAnsi="Arial" w:cs="Arial"/>
          <w:sz w:val="24"/>
          <w:szCs w:val="24"/>
          <w:lang w:val="en-US"/>
        </w:rPr>
        <w:t>Cód</w:t>
      </w:r>
      <w:r w:rsidR="00D2038C" w:rsidRPr="008701CD">
        <w:rPr>
          <w:rFonts w:ascii="Arial" w:hAnsi="Arial" w:cs="Arial"/>
          <w:sz w:val="24"/>
          <w:szCs w:val="24"/>
          <w:lang w:val="en-US"/>
        </w:rPr>
        <w:t>i</w:t>
      </w:r>
      <w:r w:rsidR="00D2038C">
        <w:rPr>
          <w:rFonts w:ascii="Arial" w:hAnsi="Arial" w:cs="Arial"/>
          <w:sz w:val="24"/>
          <w:szCs w:val="24"/>
          <w:lang w:val="en-US"/>
        </w:rPr>
        <w:t>g</w:t>
      </w:r>
      <w:r w:rsidR="00D2038C" w:rsidRPr="008701CD">
        <w:rPr>
          <w:rFonts w:ascii="Arial" w:hAnsi="Arial" w:cs="Arial"/>
          <w:sz w:val="24"/>
          <w:szCs w:val="24"/>
          <w:lang w:val="en-US"/>
        </w:rPr>
        <w:t>o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#include&lt;stdio.h&gt;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#include&lt;conio.h&gt;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#include&lt;math.h&gt;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#include&lt;windows.h&gt;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float CalcularFuerza(int ligas)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{</w:t>
      </w:r>
      <w:r w:rsidRPr="00BB75BA">
        <w:rPr>
          <w:rFonts w:ascii="Arial" w:hAnsi="Arial" w:cs="Arial"/>
          <w:sz w:val="18"/>
          <w:szCs w:val="18"/>
          <w:lang w:val="en-US"/>
        </w:rPr>
        <w:tab/>
        <w:t>return 10.6348*float(ligas)*0.19+1.9; 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float CalcularFuerza(float distancia, float ConstElast)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{</w:t>
      </w:r>
      <w:r w:rsidRPr="00BB75BA">
        <w:rPr>
          <w:rFonts w:ascii="Arial" w:hAnsi="Arial" w:cs="Arial"/>
          <w:sz w:val="18"/>
          <w:szCs w:val="18"/>
          <w:lang w:val="en-US"/>
        </w:rPr>
        <w:tab/>
        <w:t>return ConstElast*distancia; 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float CalcularFuerza(int vueltas, int guias, float distancia, float ConstTors, float angulo)</w:t>
      </w:r>
    </w:p>
    <w:p w:rsidR="00BB75BA" w:rsidRPr="00764EE9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764EE9">
        <w:rPr>
          <w:rFonts w:ascii="Arial" w:hAnsi="Arial" w:cs="Arial"/>
          <w:sz w:val="18"/>
          <w:szCs w:val="18"/>
          <w:lang w:val="en-US"/>
        </w:rPr>
        <w:t>{</w:t>
      </w:r>
      <w:r w:rsidRPr="00764EE9">
        <w:rPr>
          <w:rFonts w:ascii="Arial" w:hAnsi="Arial" w:cs="Arial"/>
          <w:sz w:val="18"/>
          <w:szCs w:val="18"/>
          <w:lang w:val="en-US"/>
        </w:rPr>
        <w:tab/>
        <w:t>return ConstTors*float(vueltas*guias)/(distancia*sin(angulo*3.14159/180)); 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float CalcularFuerza(float peso, float distancia, float masa, float angulo)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{</w:t>
      </w:r>
      <w:r w:rsidRPr="00BB75BA">
        <w:rPr>
          <w:rFonts w:ascii="Arial" w:hAnsi="Arial" w:cs="Arial"/>
          <w:sz w:val="18"/>
          <w:szCs w:val="18"/>
        </w:rPr>
        <w:tab/>
        <w:t>return peso*9.81-9.81*masa/(distancia*sin(angulo*3.14159/180)); 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float CalcularAlcanceY(float Fuerza)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{</w:t>
      </w:r>
      <w:r w:rsidRPr="00BB75BA">
        <w:rPr>
          <w:rFonts w:ascii="Arial" w:hAnsi="Arial" w:cs="Arial"/>
          <w:sz w:val="18"/>
          <w:szCs w:val="18"/>
        </w:rPr>
        <w:tab/>
        <w:t>float c = 0, t = 0, y = 0;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while(c&lt;=y)</w:t>
      </w:r>
      <w:r w:rsidRPr="00BB75BA">
        <w:rPr>
          <w:rFonts w:ascii="Arial" w:hAnsi="Arial" w:cs="Arial"/>
          <w:sz w:val="18"/>
          <w:szCs w:val="18"/>
        </w:rPr>
        <w:tab/>
        <w:t>{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c = y;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y = sqrt(Fuerza*0.19/0.056)*sin(61*3.14159/180)*t - 4.9*(t*t);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t+=0.001;</w:t>
      </w:r>
      <w:r w:rsidRPr="00BB75BA">
        <w:rPr>
          <w:rFonts w:ascii="Arial" w:hAnsi="Arial" w:cs="Arial"/>
          <w:sz w:val="18"/>
          <w:szCs w:val="18"/>
        </w:rPr>
        <w:tab/>
        <w:t>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return c;}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float CalcularTiempo(float Fuerza)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{</w:t>
      </w:r>
      <w:r w:rsidRPr="00BB75BA">
        <w:rPr>
          <w:rFonts w:ascii="Arial" w:hAnsi="Arial" w:cs="Arial"/>
          <w:sz w:val="18"/>
          <w:szCs w:val="18"/>
        </w:rPr>
        <w:tab/>
        <w:t>float c = 0, t = 0, y = 0;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while(c&lt;=y)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{</w:t>
      </w:r>
      <w:r w:rsidRPr="00BB75BA">
        <w:rPr>
          <w:rFonts w:ascii="Arial" w:hAnsi="Arial" w:cs="Arial"/>
          <w:sz w:val="18"/>
          <w:szCs w:val="18"/>
        </w:rPr>
        <w:tab/>
        <w:t>c = y;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y = sqrt(Fuerza*0.19/0.056)*sin(61*3.14159/180)*t - 4.9*(t*t);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t+=0.001;</w:t>
      </w:r>
      <w:r w:rsidRPr="00BB75BA">
        <w:rPr>
          <w:rFonts w:ascii="Arial" w:hAnsi="Arial" w:cs="Arial"/>
          <w:sz w:val="18"/>
          <w:szCs w:val="18"/>
        </w:rPr>
        <w:tab/>
        <w:t>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return 2*t;}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float CalcularAlcanceX(float Fuerza, float tiempo)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{</w:t>
      </w:r>
      <w:r w:rsidRPr="00BB75BA">
        <w:rPr>
          <w:rFonts w:ascii="Arial" w:hAnsi="Arial" w:cs="Arial"/>
          <w:sz w:val="18"/>
          <w:szCs w:val="18"/>
        </w:rPr>
        <w:tab/>
        <w:t>return sqrt(Fuerza*0.19/0.056)*cos(61*3.14159/180)*tiempo; 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void MostrarMenu()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{   system("cls");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puts("Por favor elija una de las siguientes opciones");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lastRenderedPageBreak/>
        <w:tab/>
        <w:t>puts(" ¿Que tipo de catapulta usa?");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puts("\n   1  De tension");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puts("   2  De torsion");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puts("   3  De contrapeso");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  <w:lang w:val="en-US"/>
        </w:rPr>
        <w:t>puts("   0  Salir"); 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main()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>{</w:t>
      </w:r>
      <w:r w:rsidRPr="00BB75BA">
        <w:rPr>
          <w:rFonts w:ascii="Arial" w:hAnsi="Arial" w:cs="Arial"/>
          <w:sz w:val="18"/>
          <w:szCs w:val="18"/>
          <w:lang w:val="en-US"/>
        </w:rPr>
        <w:tab/>
        <w:t>int cond=100, l=0;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ab/>
        <w:t>float F=0, t=0, d=0, k=0, g=0, a=0;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  <w:lang w:val="en-US"/>
        </w:rPr>
        <w:tab/>
      </w:r>
      <w:r w:rsidRPr="00BB75BA">
        <w:rPr>
          <w:rFonts w:ascii="Arial" w:hAnsi="Arial" w:cs="Arial"/>
          <w:sz w:val="18"/>
          <w:szCs w:val="18"/>
        </w:rPr>
        <w:t>puts("Bienvenido, este es programa que otorga los resultados");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puts("de ecuaciones fisicas y matematicas acerca de una catapulta.");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  <w:lang w:val="en-US"/>
        </w:rPr>
        <w:t>getch();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ab/>
        <w:t>system("cls");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ab/>
        <w:t>while(cond!=0)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  <w:lang w:val="en-US"/>
        </w:rPr>
        <w:tab/>
      </w:r>
      <w:r w:rsidRPr="00BB75BA">
        <w:rPr>
          <w:rFonts w:ascii="Arial" w:hAnsi="Arial" w:cs="Arial"/>
          <w:sz w:val="18"/>
          <w:szCs w:val="18"/>
        </w:rPr>
        <w:t xml:space="preserve">{  </w:t>
      </w:r>
      <w:r w:rsidRPr="00BB75BA">
        <w:rPr>
          <w:rFonts w:ascii="Arial" w:hAnsi="Arial" w:cs="Arial"/>
          <w:sz w:val="18"/>
          <w:szCs w:val="18"/>
        </w:rPr>
        <w:tab/>
        <w:t>MostrarMenu();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 xml:space="preserve">    puts("\n\n      La opcion por default es para el proyecto METP");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</w:rPr>
        <w:t xml:space="preserve">     </w:t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  <w:lang w:val="en-US"/>
        </w:rPr>
        <w:t>scanf("%d", &amp; cond);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  <w:lang w:val="en-US"/>
        </w:rPr>
      </w:pPr>
      <w:r w:rsidRPr="00BB75BA">
        <w:rPr>
          <w:rFonts w:ascii="Arial" w:hAnsi="Arial" w:cs="Arial"/>
          <w:sz w:val="18"/>
          <w:szCs w:val="18"/>
          <w:lang w:val="en-US"/>
        </w:rPr>
        <w:t xml:space="preserve">      </w:t>
      </w:r>
      <w:r w:rsidRPr="00BB75BA">
        <w:rPr>
          <w:rFonts w:ascii="Arial" w:hAnsi="Arial" w:cs="Arial"/>
          <w:sz w:val="18"/>
          <w:szCs w:val="18"/>
          <w:lang w:val="en-US"/>
        </w:rPr>
        <w:tab/>
        <w:t>system("cls");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  <w:lang w:val="en-US"/>
        </w:rPr>
        <w:tab/>
      </w:r>
      <w:r w:rsidRPr="00BB75BA">
        <w:rPr>
          <w:rFonts w:ascii="Arial" w:hAnsi="Arial" w:cs="Arial"/>
          <w:sz w:val="18"/>
          <w:szCs w:val="18"/>
          <w:lang w:val="en-US"/>
        </w:rPr>
        <w:tab/>
      </w:r>
      <w:r w:rsidRPr="00BB75BA">
        <w:rPr>
          <w:rFonts w:ascii="Arial" w:hAnsi="Arial" w:cs="Arial"/>
          <w:sz w:val="18"/>
          <w:szCs w:val="18"/>
        </w:rPr>
        <w:t>switch(cond)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{   case 0: break;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case 1: printf("   Dame el numero la constante de elasticidad: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k);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la distancia que se estira: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d);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F=CalcularFuerza(k,d);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break;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case 2: printf("   Dame el numero de guias: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g);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el numero la constante de resistencia a la torsion: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k);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el numero de vueltas: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scanf("%d", &amp; l);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la distancia del brazo: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d);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lastRenderedPageBreak/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el angulo del brazo: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a);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F=CalcularFuerza(l, int(g), k, d, a);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break;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case 3: printf("   Dame la distancia del brazo: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d);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el angulo del brazo: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a);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el peso usado: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k);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la masa del objeto a lanzar: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scanf("%f", &amp; g);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F=CalcularFuerza(k, d, g, a);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break;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default:system("cls");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   Dame el numero de ligas a usar: ");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scanf("%d", &amp; l);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F=CalcularFuerza(l);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break;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}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if (cond!=0){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 xml:space="preserve">   </w:t>
      </w:r>
      <w:r w:rsidR="00AF5DB4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 xml:space="preserve"> printf("\n   Alcance en el eje Y:   %.2f m", CalcularAlcanceY(F));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t=CalcularTiempo(F);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printf("\n   Tiempo total:          %.2f s", t);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printf("\n   Alcance en el eje X:   %.2f m", CalcularAlcanceX(F, t));</w:t>
      </w:r>
    </w:p>
    <w:p w:rsidR="00AF5DB4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</w:r>
      <w:r w:rsidRPr="00BB75BA">
        <w:rPr>
          <w:rFonts w:ascii="Arial" w:hAnsi="Arial" w:cs="Arial"/>
          <w:sz w:val="18"/>
          <w:szCs w:val="18"/>
        </w:rPr>
        <w:tab/>
        <w:t>getch(); }</w:t>
      </w:r>
    </w:p>
    <w:p w:rsidR="00AF5DB4" w:rsidRPr="00BB75BA" w:rsidRDefault="00AF5DB4" w:rsidP="00AF5DB4">
      <w:pPr>
        <w:ind w:left="720" w:firstLine="72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Sleep(1000);</w:t>
      </w:r>
    </w:p>
    <w:p w:rsidR="00BB75BA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ab/>
        <w:t>}</w:t>
      </w:r>
    </w:p>
    <w:p w:rsidR="001F31DF" w:rsidRPr="00BB75BA" w:rsidRDefault="00BB75BA" w:rsidP="00BB75BA">
      <w:pPr>
        <w:rPr>
          <w:rFonts w:ascii="Arial" w:hAnsi="Arial" w:cs="Arial"/>
          <w:sz w:val="18"/>
          <w:szCs w:val="18"/>
        </w:rPr>
      </w:pPr>
      <w:r w:rsidRPr="00BB75BA">
        <w:rPr>
          <w:rFonts w:ascii="Arial" w:hAnsi="Arial" w:cs="Arial"/>
          <w:sz w:val="18"/>
          <w:szCs w:val="18"/>
        </w:rPr>
        <w:t>}</w:t>
      </w:r>
    </w:p>
    <w:p w:rsidR="007A550B" w:rsidRDefault="007A550B" w:rsidP="00FF7438">
      <w:pPr>
        <w:pStyle w:val="Ttulo1"/>
        <w:rPr>
          <w:rFonts w:ascii="Arial" w:hAnsi="Arial" w:cs="Arial"/>
          <w:sz w:val="24"/>
          <w:szCs w:val="24"/>
        </w:rPr>
      </w:pPr>
    </w:p>
    <w:p w:rsidR="001F31DF" w:rsidRDefault="001F31DF" w:rsidP="001F31DF">
      <w:pPr>
        <w:rPr>
          <w:rFonts w:ascii="Arial" w:eastAsiaTheme="majorEastAsia" w:hAnsi="Arial" w:cs="Arial"/>
          <w:color w:val="00A0B8" w:themeColor="accent1"/>
          <w:sz w:val="24"/>
          <w:szCs w:val="24"/>
        </w:rPr>
      </w:pPr>
    </w:p>
    <w:p w:rsidR="002E0914" w:rsidRPr="001F31DF" w:rsidRDefault="002E0914" w:rsidP="001F31DF"/>
    <w:p w:rsidR="00661255" w:rsidRDefault="001F31DF" w:rsidP="001F31DF">
      <w:pPr>
        <w:pStyle w:val="Ttulo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6. Manual</w:t>
      </w:r>
      <w:r w:rsidR="00E864D3">
        <w:rPr>
          <w:rFonts w:ascii="Arial" w:hAnsi="Arial" w:cs="Arial"/>
          <w:sz w:val="24"/>
          <w:szCs w:val="24"/>
        </w:rPr>
        <w:t xml:space="preserve"> de usuario</w:t>
      </w:r>
      <w:r w:rsidR="00AF5DB4">
        <w:rPr>
          <w:rFonts w:ascii="Arial" w:hAnsi="Arial" w:cs="Arial"/>
          <w:sz w:val="24"/>
          <w:szCs w:val="24"/>
        </w:rPr>
        <w:t xml:space="preserve"> de la  catapulta</w:t>
      </w:r>
    </w:p>
    <w:p w:rsidR="00661255" w:rsidRDefault="001F31DF" w:rsidP="009E3F5F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6.1. </w:t>
      </w:r>
      <w:r w:rsidR="00661255">
        <w:rPr>
          <w:rFonts w:ascii="Arial" w:hAnsi="Arial" w:cs="Arial"/>
          <w:sz w:val="24"/>
          <w:szCs w:val="24"/>
        </w:rPr>
        <w:t xml:space="preserve">A continuación se presentan una serie de pasos e instrucciones para el uso correcto de la catapulta para así obtener un tiro exitoso </w:t>
      </w:r>
      <w:r w:rsidR="001200DC">
        <w:rPr>
          <w:rFonts w:ascii="Arial" w:hAnsi="Arial" w:cs="Arial"/>
          <w:sz w:val="24"/>
          <w:szCs w:val="24"/>
        </w:rPr>
        <w:t>como se presenta a continuación.</w:t>
      </w:r>
    </w:p>
    <w:p w:rsidR="009E3F5F" w:rsidRDefault="009E3F5F" w:rsidP="009E3F5F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</w:p>
    <w:p w:rsidR="00661255" w:rsidRDefault="00661255" w:rsidP="009E3F5F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Pr="001E17F3">
        <w:rPr>
          <w:rFonts w:ascii="Arial" w:hAnsi="Arial" w:cs="Arial"/>
          <w:sz w:val="24"/>
          <w:szCs w:val="24"/>
        </w:rPr>
        <w:t xml:space="preserve">- Coloque la Catapulta </w:t>
      </w:r>
      <w:r>
        <w:rPr>
          <w:rFonts w:ascii="Arial" w:hAnsi="Arial" w:cs="Arial"/>
          <w:sz w:val="24"/>
          <w:szCs w:val="24"/>
        </w:rPr>
        <w:t>en un lugar firme sin que se mueva como se muestra en la figura 1</w:t>
      </w:r>
      <w:r w:rsidR="009E3F5F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</w:t>
      </w:r>
    </w:p>
    <w:p w:rsidR="009E3F5F" w:rsidRDefault="009E3F5F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AF5DB4">
        <w:rPr>
          <w:rFonts w:ascii="Arial" w:hAnsi="Arial" w:cs="Arial"/>
          <w:sz w:val="24"/>
          <w:szCs w:val="24"/>
        </w:rPr>
        <w:t>8</w:t>
      </w:r>
      <w:r w:rsidR="009E3F5F">
        <w:rPr>
          <w:rFonts w:ascii="Arial" w:hAnsi="Arial" w:cs="Arial"/>
          <w:sz w:val="24"/>
          <w:szCs w:val="24"/>
        </w:rPr>
        <w:t>. Catapulta colocada</w:t>
      </w:r>
    </w:p>
    <w:p w:rsidR="00661255" w:rsidRDefault="00661255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69504" behindDoc="1" locked="0" layoutInCell="1" allowOverlap="1" wp14:anchorId="7FA1D1E2" wp14:editId="7DFDCD06">
            <wp:simplePos x="0" y="0"/>
            <wp:positionH relativeFrom="margin">
              <wp:align>center</wp:align>
            </wp:positionH>
            <wp:positionV relativeFrom="paragraph">
              <wp:posOffset>87065</wp:posOffset>
            </wp:positionV>
            <wp:extent cx="1440000" cy="1442044"/>
            <wp:effectExtent l="0" t="952" r="7302" b="7303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0503_144453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5" r="28334"/>
                    <a:stretch/>
                  </pic:blipFill>
                  <pic:spPr bwMode="auto">
                    <a:xfrm rot="5400000">
                      <a:off x="0" y="0"/>
                      <a:ext cx="1440000" cy="144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1255" w:rsidRPr="001E17F3" w:rsidRDefault="00661255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tabs>
          <w:tab w:val="left" w:pos="1185"/>
        </w:tabs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AF5DB4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9E3F5F" w:rsidRDefault="009E3F5F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9E3F5F" w:rsidRPr="001E17F3" w:rsidRDefault="009E3F5F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9E3F5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2.- Ajuste la fuerza necesaria para lanzar la pelota hacia su objetivo y colocar las ligas necesarias en cada extremo como se observa en la Figura </w:t>
      </w:r>
      <w:r w:rsidR="009E3F5F">
        <w:rPr>
          <w:rFonts w:ascii="Arial" w:hAnsi="Arial" w:cs="Arial"/>
          <w:sz w:val="24"/>
          <w:szCs w:val="24"/>
        </w:rPr>
        <w:t>13</w:t>
      </w:r>
      <w:r>
        <w:rPr>
          <w:rFonts w:ascii="Arial" w:hAnsi="Arial" w:cs="Arial"/>
          <w:sz w:val="24"/>
          <w:szCs w:val="24"/>
        </w:rPr>
        <w:t>.</w:t>
      </w:r>
    </w:p>
    <w:p w:rsidR="009E3F5F" w:rsidRDefault="009E3F5F" w:rsidP="00661255">
      <w:pPr>
        <w:tabs>
          <w:tab w:val="left" w:pos="2415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tabs>
          <w:tab w:val="left" w:pos="2415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AF5DB4">
        <w:rPr>
          <w:rFonts w:ascii="Arial" w:hAnsi="Arial" w:cs="Arial"/>
          <w:sz w:val="24"/>
          <w:szCs w:val="24"/>
        </w:rPr>
        <w:t>19</w:t>
      </w:r>
      <w:r>
        <w:rPr>
          <w:rFonts w:ascii="Arial" w:hAnsi="Arial" w:cs="Arial"/>
          <w:sz w:val="24"/>
          <w:szCs w:val="24"/>
        </w:rPr>
        <w:t>.</w:t>
      </w:r>
      <w:r w:rsidR="009E3F5F">
        <w:rPr>
          <w:rFonts w:ascii="Arial" w:hAnsi="Arial" w:cs="Arial"/>
          <w:sz w:val="24"/>
          <w:szCs w:val="24"/>
        </w:rPr>
        <w:t xml:space="preserve"> Colocación de ligas</w:t>
      </w:r>
    </w:p>
    <w:p w:rsidR="00661255" w:rsidRDefault="00661255" w:rsidP="0066125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70528" behindDoc="1" locked="0" layoutInCell="1" allowOverlap="1" wp14:anchorId="0CAF5E09" wp14:editId="3EB746AD">
            <wp:simplePos x="0" y="0"/>
            <wp:positionH relativeFrom="column">
              <wp:posOffset>2082287</wp:posOffset>
            </wp:positionH>
            <wp:positionV relativeFrom="paragraph">
              <wp:posOffset>11308</wp:posOffset>
            </wp:positionV>
            <wp:extent cx="1457034" cy="1438227"/>
            <wp:effectExtent l="9525" t="0" r="635" b="63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503_15563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57034" cy="1438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1255" w:rsidRDefault="00661255" w:rsidP="00661255">
      <w:pPr>
        <w:tabs>
          <w:tab w:val="left" w:pos="2415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66125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AF5DB4" w:rsidP="00110EFA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661255" w:rsidRDefault="00661255" w:rsidP="009E3F5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3.</w:t>
      </w:r>
      <w:r w:rsidRPr="001E17F3"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sz w:val="24"/>
          <w:szCs w:val="24"/>
        </w:rPr>
        <w:t>incline el brazo de palanca y coloque la pelota</w:t>
      </w:r>
      <w:r w:rsidR="009E3F5F">
        <w:rPr>
          <w:rFonts w:ascii="Arial" w:hAnsi="Arial" w:cs="Arial"/>
          <w:sz w:val="24"/>
          <w:szCs w:val="24"/>
        </w:rPr>
        <w:t>, como se muestra en la Figura 14</w:t>
      </w:r>
      <w:r>
        <w:rPr>
          <w:rFonts w:ascii="Arial" w:hAnsi="Arial" w:cs="Arial"/>
          <w:sz w:val="24"/>
          <w:szCs w:val="24"/>
        </w:rPr>
        <w:t>.</w:t>
      </w:r>
    </w:p>
    <w:p w:rsidR="00661255" w:rsidRDefault="00AF5DB4" w:rsidP="009E3F5F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  <w:r w:rsidR="00661255">
        <w:rPr>
          <w:rFonts w:ascii="Arial" w:hAnsi="Arial" w:cs="Arial"/>
          <w:sz w:val="24"/>
          <w:szCs w:val="24"/>
        </w:rPr>
        <w:t>.</w:t>
      </w:r>
      <w:r w:rsidR="009E3F5F">
        <w:rPr>
          <w:rFonts w:ascii="Arial" w:hAnsi="Arial" w:cs="Arial"/>
          <w:sz w:val="24"/>
          <w:szCs w:val="24"/>
        </w:rPr>
        <w:t xml:space="preserve"> </w:t>
      </w:r>
      <w:r w:rsidR="001200DC">
        <w:rPr>
          <w:rFonts w:ascii="Arial" w:hAnsi="Arial" w:cs="Arial"/>
          <w:sz w:val="24"/>
          <w:szCs w:val="24"/>
        </w:rPr>
        <w:t>Posición de tiro</w:t>
      </w:r>
    </w:p>
    <w:p w:rsidR="00661255" w:rsidRDefault="00661255" w:rsidP="00661255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drawing>
          <wp:inline distT="0" distB="0" distL="0" distR="0" wp14:anchorId="181F38A9" wp14:editId="00CD6EC2">
            <wp:extent cx="1447996" cy="1440000"/>
            <wp:effectExtent l="4127" t="0" r="4128" b="4127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60503_16193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4799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55" w:rsidRDefault="00AF5DB4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Fuente: Elaboración propia</w:t>
      </w:r>
    </w:p>
    <w:p w:rsidR="00661255" w:rsidRPr="001E17F3" w:rsidRDefault="00661255" w:rsidP="00661255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</w:p>
    <w:p w:rsidR="00661255" w:rsidRDefault="00661255" w:rsidP="001200DC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4.- Antes de realizar su tiro observe</w:t>
      </w:r>
      <w:r w:rsidRPr="001E17F3">
        <w:rPr>
          <w:rFonts w:ascii="Arial" w:hAnsi="Arial" w:cs="Arial"/>
          <w:sz w:val="24"/>
          <w:szCs w:val="24"/>
        </w:rPr>
        <w:t xml:space="preserve"> que la catapulta no</w:t>
      </w:r>
      <w:r>
        <w:rPr>
          <w:rFonts w:ascii="Arial" w:hAnsi="Arial" w:cs="Arial"/>
          <w:sz w:val="24"/>
          <w:szCs w:val="24"/>
        </w:rPr>
        <w:t xml:space="preserve"> se</w:t>
      </w:r>
      <w:r w:rsidRPr="001E17F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haya movi</w:t>
      </w:r>
      <w:r w:rsidR="001200DC">
        <w:rPr>
          <w:rFonts w:ascii="Arial" w:hAnsi="Arial" w:cs="Arial"/>
          <w:sz w:val="24"/>
          <w:szCs w:val="24"/>
        </w:rPr>
        <w:t>do</w:t>
      </w:r>
      <w:r>
        <w:rPr>
          <w:rFonts w:ascii="Arial" w:hAnsi="Arial" w:cs="Arial"/>
          <w:sz w:val="24"/>
          <w:szCs w:val="24"/>
        </w:rPr>
        <w:t xml:space="preserve"> para así lograr su objetivo.</w:t>
      </w:r>
    </w:p>
    <w:p w:rsidR="00661255" w:rsidRPr="001E17F3" w:rsidRDefault="00661255" w:rsidP="00661255">
      <w:pPr>
        <w:spacing w:line="240" w:lineRule="auto"/>
        <w:rPr>
          <w:rFonts w:ascii="Arial" w:hAnsi="Arial" w:cs="Arial"/>
          <w:sz w:val="24"/>
          <w:szCs w:val="24"/>
        </w:rPr>
      </w:pPr>
    </w:p>
    <w:p w:rsidR="00661255" w:rsidRDefault="00661255" w:rsidP="001200DC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</w:t>
      </w:r>
      <w:r w:rsidRPr="001E17F3">
        <w:rPr>
          <w:rFonts w:ascii="Arial" w:hAnsi="Arial" w:cs="Arial"/>
          <w:sz w:val="24"/>
          <w:szCs w:val="24"/>
        </w:rPr>
        <w:t>-</w:t>
      </w:r>
      <w:r w:rsidR="001200DC">
        <w:rPr>
          <w:rFonts w:ascii="Arial" w:hAnsi="Arial" w:cs="Arial"/>
          <w:sz w:val="24"/>
          <w:szCs w:val="24"/>
        </w:rPr>
        <w:t xml:space="preserve"> Como ú</w:t>
      </w:r>
      <w:r>
        <w:rPr>
          <w:rFonts w:ascii="Arial" w:hAnsi="Arial" w:cs="Arial"/>
          <w:sz w:val="24"/>
          <w:szCs w:val="24"/>
        </w:rPr>
        <w:t xml:space="preserve">ltimo </w:t>
      </w:r>
      <w:r w:rsidR="000C03B3">
        <w:rPr>
          <w:rFonts w:ascii="Arial" w:hAnsi="Arial" w:cs="Arial"/>
          <w:sz w:val="24"/>
          <w:szCs w:val="24"/>
        </w:rPr>
        <w:t xml:space="preserve">paso suelte el brazo de palanca y lograr tu objetivo. </w:t>
      </w:r>
    </w:p>
    <w:p w:rsidR="008F70F1" w:rsidRDefault="008F70F1" w:rsidP="001200DC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:rsidR="008F70F1" w:rsidRDefault="008F70F1" w:rsidP="001200DC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:rsidR="008F70F1" w:rsidRDefault="008F70F1" w:rsidP="001200DC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:rsidR="008F70F1" w:rsidRDefault="008F70F1" w:rsidP="001200DC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:rsidR="00661255" w:rsidRPr="001E17F3" w:rsidRDefault="00661255" w:rsidP="00661255">
      <w:pPr>
        <w:spacing w:line="240" w:lineRule="auto"/>
        <w:jc w:val="center"/>
        <w:rPr>
          <w:rFonts w:ascii="Arial" w:hAnsi="Arial" w:cs="Arial"/>
          <w:color w:val="FF0000"/>
          <w:sz w:val="24"/>
          <w:szCs w:val="24"/>
        </w:rPr>
      </w:pPr>
    </w:p>
    <w:p w:rsidR="00661255" w:rsidRPr="001E17F3" w:rsidRDefault="00661255" w:rsidP="00661255">
      <w:pPr>
        <w:jc w:val="center"/>
        <w:rPr>
          <w:sz w:val="24"/>
          <w:szCs w:val="24"/>
        </w:rPr>
      </w:pPr>
    </w:p>
    <w:p w:rsidR="00661255" w:rsidRDefault="00661255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D71BCA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Default="001F31DF" w:rsidP="00AF5DB4">
      <w:pPr>
        <w:jc w:val="both"/>
        <w:rPr>
          <w:rFonts w:ascii="Arial" w:hAnsi="Arial" w:cs="Arial"/>
          <w:sz w:val="24"/>
          <w:lang w:val="es-MX" w:eastAsia="es-MX"/>
        </w:rPr>
      </w:pPr>
      <w:r>
        <w:rPr>
          <w:rFonts w:ascii="Arial" w:hAnsi="Arial" w:cs="Arial"/>
          <w:sz w:val="24"/>
          <w:lang w:val="es-MX" w:eastAsia="es-MX"/>
        </w:rPr>
        <w:lastRenderedPageBreak/>
        <w:t>6.2 M</w:t>
      </w:r>
      <w:r w:rsidR="00AF5DB4">
        <w:rPr>
          <w:rFonts w:ascii="Arial" w:hAnsi="Arial" w:cs="Arial"/>
          <w:sz w:val="24"/>
          <w:lang w:val="es-MX" w:eastAsia="es-MX"/>
        </w:rPr>
        <w:t>anual de usuario  del  software</w:t>
      </w:r>
    </w:p>
    <w:p w:rsidR="00A060EC" w:rsidRDefault="00A060EC" w:rsidP="00AF5DB4">
      <w:pPr>
        <w:jc w:val="both"/>
        <w:rPr>
          <w:rFonts w:ascii="Arial" w:hAnsi="Arial" w:cs="Arial"/>
          <w:sz w:val="24"/>
          <w:lang w:val="es-MX" w:eastAsia="es-MX"/>
        </w:rPr>
      </w:pPr>
    </w:p>
    <w:p w:rsidR="002E0914" w:rsidRDefault="00AF5DB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1: H</w:t>
      </w:r>
      <w:r w:rsidR="002E0914">
        <w:rPr>
          <w:rFonts w:ascii="Arial" w:hAnsi="Arial" w:cs="Arial"/>
          <w:sz w:val="24"/>
          <w:szCs w:val="24"/>
        </w:rPr>
        <w:t xml:space="preserve">acer  doble  clic sobre el  ejecutable 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iniciar el programa se muestra una pantalla de  bienvenida.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E0914" w:rsidRDefault="00AF5DB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2: P</w:t>
      </w:r>
      <w:r w:rsidR="002E0914">
        <w:rPr>
          <w:rFonts w:ascii="Arial" w:hAnsi="Arial" w:cs="Arial"/>
          <w:sz w:val="24"/>
          <w:szCs w:val="24"/>
        </w:rPr>
        <w:t>resionar  cualquier  tecla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Limpia la pantalla y  muestra el menú.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E0914" w:rsidRDefault="00AF5DB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3: S</w:t>
      </w:r>
      <w:r w:rsidR="002E0914">
        <w:rPr>
          <w:rFonts w:ascii="Arial" w:hAnsi="Arial" w:cs="Arial"/>
          <w:sz w:val="24"/>
          <w:szCs w:val="24"/>
        </w:rPr>
        <w:t>eleccionar del  menú</w:t>
      </w:r>
    </w:p>
    <w:p w:rsidR="002E0914" w:rsidRDefault="00AF5DB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 mostrará</w:t>
      </w:r>
      <w:r w:rsidR="002E0914">
        <w:rPr>
          <w:rFonts w:ascii="Arial" w:hAnsi="Arial" w:cs="Arial"/>
          <w:sz w:val="24"/>
          <w:szCs w:val="24"/>
        </w:rPr>
        <w:t xml:space="preserve"> en pantalla: 1) para catapulta de ten</w:t>
      </w:r>
      <w:r>
        <w:rPr>
          <w:rFonts w:ascii="Arial" w:hAnsi="Arial" w:cs="Arial"/>
          <w:sz w:val="24"/>
          <w:szCs w:val="24"/>
        </w:rPr>
        <w:t>s</w:t>
      </w:r>
      <w:r w:rsidR="002E0914">
        <w:rPr>
          <w:rFonts w:ascii="Arial" w:hAnsi="Arial" w:cs="Arial"/>
          <w:sz w:val="24"/>
          <w:szCs w:val="24"/>
        </w:rPr>
        <w:t>ión,  2) para catapulta de  torsión, 3) catapulta de  contra peso, 0) para salir y  cualquier otro número es para la METP.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E0914" w:rsidRDefault="00AF5DB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4: I</w:t>
      </w:r>
      <w:r w:rsidR="002E0914">
        <w:rPr>
          <w:rFonts w:ascii="Arial" w:hAnsi="Arial" w:cs="Arial"/>
          <w:sz w:val="24"/>
          <w:szCs w:val="24"/>
        </w:rPr>
        <w:t>ntroducir variables</w:t>
      </w:r>
    </w:p>
    <w:p w:rsidR="002E0914" w:rsidRPr="00532292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Introducir el  valor de  las  variables que compone de cada una de las diferentes funciones.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5: Resultado de medición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 el cálculo  de acuerdo con las variables otorgadas y muestra  los resultados aproximados.</w:t>
      </w:r>
    </w:p>
    <w:p w:rsidR="002E0914" w:rsidRDefault="002E0914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2E0914" w:rsidRDefault="00AF5DB4" w:rsidP="00AF5DB4">
      <w:pPr>
        <w:pStyle w:val="Prrafodelista"/>
        <w:tabs>
          <w:tab w:val="left" w:pos="402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6: R</w:t>
      </w:r>
      <w:r w:rsidR="002E0914">
        <w:rPr>
          <w:rFonts w:ascii="Arial" w:hAnsi="Arial" w:cs="Arial"/>
          <w:sz w:val="24"/>
          <w:szCs w:val="24"/>
        </w:rPr>
        <w:t>egresa al  menú</w:t>
      </w:r>
    </w:p>
    <w:p w:rsidR="002E0914" w:rsidRDefault="002E0914" w:rsidP="00AF5DB4">
      <w:pPr>
        <w:pStyle w:val="Prrafodelista"/>
        <w:tabs>
          <w:tab w:val="left" w:pos="402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 mostrar los resultados el programa se espera  hasta que se presione cualquier tecla y  regresa al  menú principal.</w:t>
      </w:r>
    </w:p>
    <w:p w:rsidR="002E0914" w:rsidRDefault="002E0914" w:rsidP="00AF5DB4">
      <w:pPr>
        <w:pStyle w:val="Prrafodelista"/>
        <w:tabs>
          <w:tab w:val="left" w:pos="4029"/>
        </w:tabs>
        <w:jc w:val="both"/>
        <w:rPr>
          <w:rFonts w:ascii="Arial" w:hAnsi="Arial" w:cs="Arial"/>
          <w:sz w:val="24"/>
          <w:szCs w:val="24"/>
        </w:rPr>
      </w:pPr>
    </w:p>
    <w:p w:rsidR="002E0914" w:rsidRDefault="00AF5DB4" w:rsidP="00AF5DB4">
      <w:pPr>
        <w:pStyle w:val="Prrafodelista"/>
        <w:tabs>
          <w:tab w:val="left" w:pos="402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 7: S</w:t>
      </w:r>
      <w:r w:rsidR="002E0914">
        <w:rPr>
          <w:rFonts w:ascii="Arial" w:hAnsi="Arial" w:cs="Arial"/>
          <w:sz w:val="24"/>
          <w:szCs w:val="24"/>
        </w:rPr>
        <w:t>alir</w:t>
      </w:r>
    </w:p>
    <w:p w:rsidR="002E0914" w:rsidRDefault="002E0914" w:rsidP="00AF5DB4">
      <w:pPr>
        <w:pStyle w:val="Prrafodelista"/>
        <w:tabs>
          <w:tab w:val="left" w:pos="4029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presionar cero (0) el programa  termina  y  se cierra la ventana.</w:t>
      </w:r>
    </w:p>
    <w:p w:rsidR="002E0914" w:rsidRPr="00DC3B18" w:rsidRDefault="002E0914" w:rsidP="002E0914">
      <w:pPr>
        <w:pStyle w:val="Prrafodelista"/>
        <w:rPr>
          <w:rFonts w:ascii="Arial" w:hAnsi="Arial" w:cs="Arial"/>
          <w:sz w:val="24"/>
          <w:szCs w:val="24"/>
        </w:rPr>
      </w:pPr>
    </w:p>
    <w:p w:rsidR="002E0914" w:rsidRDefault="002E0914" w:rsidP="002E0914">
      <w:pPr>
        <w:rPr>
          <w:rFonts w:ascii="Arial" w:hAnsi="Arial" w:cs="Arial"/>
          <w:sz w:val="24"/>
          <w:szCs w:val="24"/>
        </w:rPr>
      </w:pPr>
    </w:p>
    <w:p w:rsidR="002E0914" w:rsidRPr="002E0914" w:rsidRDefault="002E0914" w:rsidP="001F31DF">
      <w:pPr>
        <w:rPr>
          <w:rFonts w:ascii="Arial" w:hAnsi="Arial" w:cs="Arial"/>
          <w:sz w:val="24"/>
          <w:lang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1F31DF" w:rsidRDefault="001F31DF" w:rsidP="008A55CE">
      <w:pPr>
        <w:jc w:val="center"/>
        <w:rPr>
          <w:rFonts w:ascii="Arial" w:hAnsi="Arial" w:cs="Arial"/>
          <w:sz w:val="24"/>
          <w:lang w:val="es-MX" w:eastAsia="es-MX"/>
        </w:rPr>
      </w:pPr>
    </w:p>
    <w:p w:rsidR="00D71BCA" w:rsidRPr="003C320D" w:rsidRDefault="00D71BCA" w:rsidP="003C320D">
      <w:pPr>
        <w:pStyle w:val="Prrafodelista"/>
        <w:numPr>
          <w:ilvl w:val="0"/>
          <w:numId w:val="28"/>
        </w:numPr>
        <w:rPr>
          <w:rFonts w:ascii="Arial" w:hAnsi="Arial" w:cs="Arial"/>
          <w:sz w:val="24"/>
          <w:lang w:val="es-MX" w:eastAsia="es-MX"/>
        </w:rPr>
      </w:pPr>
      <w:r w:rsidRPr="003C320D">
        <w:rPr>
          <w:rFonts w:ascii="Arial" w:hAnsi="Arial" w:cs="Arial"/>
          <w:sz w:val="24"/>
          <w:lang w:val="es-MX" w:eastAsia="es-MX"/>
        </w:rPr>
        <w:lastRenderedPageBreak/>
        <w:t>Bibliografía</w:t>
      </w:r>
    </w:p>
    <w:p w:rsidR="003C320D" w:rsidRPr="003C320D" w:rsidRDefault="003C320D" w:rsidP="003C320D">
      <w:pPr>
        <w:pStyle w:val="Prrafodelista"/>
        <w:rPr>
          <w:rFonts w:ascii="Arial" w:hAnsi="Arial" w:cs="Arial"/>
          <w:sz w:val="24"/>
          <w:lang w:val="es-MX" w:eastAsia="es-MX"/>
        </w:rPr>
      </w:pPr>
    </w:p>
    <w:p w:rsidR="00AF5DB4" w:rsidRPr="00AF5DB4" w:rsidRDefault="00AF5DB4" w:rsidP="00AF5DB4">
      <w:pPr>
        <w:spacing w:before="0" w:line="259" w:lineRule="auto"/>
        <w:rPr>
          <w:rFonts w:ascii="Arial" w:hAnsi="Arial" w:cs="Arial"/>
          <w:sz w:val="24"/>
          <w:szCs w:val="24"/>
        </w:rPr>
      </w:pPr>
    </w:p>
    <w:p w:rsidR="00D71BCA" w:rsidRPr="00AF5DB4" w:rsidRDefault="00D71BCA" w:rsidP="00AF5DB4">
      <w:pPr>
        <w:pStyle w:val="Prrafodelista"/>
        <w:numPr>
          <w:ilvl w:val="0"/>
          <w:numId w:val="22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sz w:val="24"/>
          <w:szCs w:val="24"/>
        </w:rPr>
        <w:t xml:space="preserve">Física, y  conceptos de  aplicación; séptima edición Paul </w:t>
      </w:r>
      <w:r w:rsidR="00D2038C" w:rsidRPr="00AF5DB4">
        <w:rPr>
          <w:rFonts w:ascii="Arial" w:hAnsi="Arial" w:cs="Arial"/>
          <w:sz w:val="24"/>
          <w:szCs w:val="24"/>
        </w:rPr>
        <w:t>E. Tippens</w:t>
      </w:r>
      <w:r w:rsidRPr="00AF5DB4">
        <w:rPr>
          <w:rFonts w:ascii="Arial" w:hAnsi="Arial" w:cs="Arial"/>
          <w:sz w:val="24"/>
          <w:szCs w:val="24"/>
        </w:rPr>
        <w:t>; México, D.F.,  Pág. 3-4 (2011).</w:t>
      </w:r>
    </w:p>
    <w:p w:rsidR="00D71BCA" w:rsidRPr="00AF5DB4" w:rsidRDefault="00D71BCA" w:rsidP="00AF5DB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71BCA" w:rsidRPr="00AF5DB4" w:rsidRDefault="00D71BCA" w:rsidP="00AF5DB4">
      <w:pPr>
        <w:pStyle w:val="Prrafodelista"/>
        <w:numPr>
          <w:ilvl w:val="0"/>
          <w:numId w:val="22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sz w:val="24"/>
          <w:szCs w:val="24"/>
        </w:rPr>
        <w:t>Diseño en ingeniería mecánica, octava edición Shigley, Richard G. Budynas y J. Keith Nisbett; México, D.F., (2008)</w:t>
      </w:r>
    </w:p>
    <w:p w:rsidR="003C320D" w:rsidRPr="00AF5DB4" w:rsidRDefault="003C320D" w:rsidP="00AF5DB4">
      <w:pPr>
        <w:pStyle w:val="Prrafodelista"/>
        <w:spacing w:before="0" w:line="259" w:lineRule="auto"/>
        <w:jc w:val="both"/>
        <w:rPr>
          <w:rFonts w:ascii="Arial" w:hAnsi="Arial" w:cs="Arial"/>
          <w:sz w:val="24"/>
          <w:szCs w:val="24"/>
        </w:rPr>
      </w:pPr>
    </w:p>
    <w:p w:rsidR="00D71BCA" w:rsidRPr="00AF5DB4" w:rsidRDefault="00D71BCA" w:rsidP="00AF5DB4">
      <w:pPr>
        <w:pStyle w:val="Prrafodelista"/>
        <w:numPr>
          <w:ilvl w:val="0"/>
          <w:numId w:val="22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r w:rsidRPr="00AF5DB4">
        <w:rPr>
          <w:rFonts w:ascii="Arial" w:hAnsi="Arial" w:cs="Arial"/>
          <w:sz w:val="24"/>
          <w:szCs w:val="24"/>
        </w:rPr>
        <w:t xml:space="preserve">http://angeelamurcia30.blogspot.mx/2013/02/clasificacion-de-las-catapultas.html;  </w:t>
      </w:r>
    </w:p>
    <w:p w:rsidR="00D71BCA" w:rsidRPr="00AF5DB4" w:rsidRDefault="00D71BCA" w:rsidP="00AF5DB4">
      <w:pPr>
        <w:pStyle w:val="Prrafodelista"/>
        <w:spacing w:before="0" w:line="259" w:lineRule="auto"/>
        <w:jc w:val="both"/>
        <w:rPr>
          <w:rFonts w:ascii="Arial" w:hAnsi="Arial" w:cs="Arial"/>
          <w:sz w:val="24"/>
          <w:szCs w:val="24"/>
        </w:rPr>
      </w:pPr>
    </w:p>
    <w:p w:rsidR="00D71BCA" w:rsidRPr="00AF5DB4" w:rsidRDefault="00BC0EB7" w:rsidP="00AF5DB4">
      <w:pPr>
        <w:pStyle w:val="Prrafodelista"/>
        <w:numPr>
          <w:ilvl w:val="0"/>
          <w:numId w:val="22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hyperlink r:id="rId53" w:history="1">
        <w:r w:rsidR="00D71BCA" w:rsidRPr="00AF5DB4">
          <w:rPr>
            <w:rStyle w:val="Hipervnculo"/>
            <w:rFonts w:ascii="Arial" w:hAnsi="Arial" w:cs="Arial"/>
            <w:color w:val="auto"/>
            <w:sz w:val="24"/>
            <w:szCs w:val="24"/>
            <w:u w:val="none"/>
          </w:rPr>
          <w:t>http://ggyma.geo.ucm.es/docencia/documentos/informatica/Informatica_5.pdf</w:t>
        </w:r>
      </w:hyperlink>
      <w:r w:rsidR="00D71BCA" w:rsidRPr="00AF5DB4">
        <w:rPr>
          <w:rFonts w:ascii="Arial" w:hAnsi="Arial" w:cs="Arial"/>
          <w:sz w:val="24"/>
          <w:szCs w:val="24"/>
        </w:rPr>
        <w:t xml:space="preserve">; </w:t>
      </w:r>
    </w:p>
    <w:p w:rsidR="00D71BCA" w:rsidRPr="00AF5DB4" w:rsidRDefault="00D71BCA" w:rsidP="00AF5DB4">
      <w:pPr>
        <w:pStyle w:val="Prrafodelista"/>
        <w:spacing w:before="0" w:line="259" w:lineRule="auto"/>
        <w:jc w:val="both"/>
        <w:rPr>
          <w:rFonts w:ascii="Arial" w:hAnsi="Arial" w:cs="Arial"/>
          <w:sz w:val="24"/>
          <w:szCs w:val="24"/>
        </w:rPr>
      </w:pPr>
    </w:p>
    <w:p w:rsidR="00D71BCA" w:rsidRPr="00AF5DB4" w:rsidRDefault="00BC0EB7" w:rsidP="00AF5DB4">
      <w:pPr>
        <w:pStyle w:val="Prrafodelista"/>
        <w:numPr>
          <w:ilvl w:val="0"/>
          <w:numId w:val="22"/>
        </w:numPr>
        <w:spacing w:before="0" w:line="259" w:lineRule="auto"/>
        <w:jc w:val="both"/>
        <w:rPr>
          <w:rFonts w:ascii="Arial" w:hAnsi="Arial" w:cs="Arial"/>
          <w:sz w:val="24"/>
          <w:szCs w:val="24"/>
        </w:rPr>
      </w:pPr>
      <w:hyperlink r:id="rId54" w:history="1">
        <w:r w:rsidR="00D71BCA" w:rsidRPr="00AF5DB4">
          <w:rPr>
            <w:rStyle w:val="Hipervnculo"/>
            <w:rFonts w:ascii="Arial" w:hAnsi="Arial" w:cs="Arial"/>
            <w:color w:val="auto"/>
            <w:sz w:val="24"/>
            <w:szCs w:val="24"/>
            <w:u w:val="none"/>
          </w:rPr>
          <w:t>http://www.edu.mec.gub.uy/biblioteca_digital/libros/anonimos/Anonimo%20-%20Historia%20de%20las%20Matematicas.pdf</w:t>
        </w:r>
      </w:hyperlink>
      <w:r w:rsidR="00D71BCA" w:rsidRPr="00AF5DB4">
        <w:rPr>
          <w:rFonts w:ascii="Arial" w:hAnsi="Arial" w:cs="Arial"/>
          <w:sz w:val="24"/>
          <w:szCs w:val="24"/>
        </w:rPr>
        <w:t xml:space="preserve">;  </w:t>
      </w:r>
    </w:p>
    <w:p w:rsidR="001F31DF" w:rsidRPr="00AF5DB4" w:rsidRDefault="001F31DF" w:rsidP="00AF5DB4">
      <w:pPr>
        <w:pStyle w:val="Prrafodelista"/>
        <w:jc w:val="both"/>
        <w:rPr>
          <w:rFonts w:ascii="Arial" w:hAnsi="Arial" w:cs="Arial"/>
          <w:sz w:val="24"/>
          <w:szCs w:val="24"/>
          <w:u w:val="single"/>
        </w:rPr>
      </w:pPr>
    </w:p>
    <w:p w:rsidR="001F31DF" w:rsidRPr="00AF5DB4" w:rsidRDefault="001F31DF" w:rsidP="00AF5DB4">
      <w:pPr>
        <w:pStyle w:val="Prrafodelista"/>
        <w:numPr>
          <w:ilvl w:val="0"/>
          <w:numId w:val="22"/>
        </w:numPr>
        <w:spacing w:before="0" w:line="259" w:lineRule="auto"/>
        <w:jc w:val="both"/>
        <w:rPr>
          <w:rFonts w:ascii="Arial" w:hAnsi="Arial" w:cs="Arial"/>
          <w:sz w:val="24"/>
          <w:szCs w:val="24"/>
          <w:u w:val="single"/>
        </w:rPr>
      </w:pPr>
      <w:r w:rsidRPr="00AF5DB4">
        <w:rPr>
          <w:rFonts w:ascii="Arial" w:hAnsi="Arial" w:cs="Arial"/>
          <w:sz w:val="24"/>
          <w:szCs w:val="24"/>
        </w:rPr>
        <w:t>http://c.conclase.net/curso/?cap=002b</w:t>
      </w:r>
    </w:p>
    <w:p w:rsidR="00D71BCA" w:rsidRDefault="00D71BCA" w:rsidP="00D71BCA">
      <w:pPr>
        <w:pStyle w:val="Prrafodelista"/>
        <w:spacing w:before="0" w:line="259" w:lineRule="auto"/>
        <w:jc w:val="center"/>
        <w:rPr>
          <w:rFonts w:ascii="Arial" w:hAnsi="Arial" w:cs="Arial"/>
          <w:sz w:val="24"/>
          <w:szCs w:val="24"/>
        </w:rPr>
      </w:pPr>
    </w:p>
    <w:p w:rsidR="00D71BCA" w:rsidRPr="008B18A3" w:rsidRDefault="00D71BCA" w:rsidP="00D71BCA">
      <w:pPr>
        <w:pStyle w:val="Prrafodelista"/>
        <w:spacing w:before="0" w:line="259" w:lineRule="auto"/>
        <w:jc w:val="center"/>
        <w:rPr>
          <w:rFonts w:ascii="Arial" w:hAnsi="Arial" w:cs="Arial"/>
          <w:sz w:val="24"/>
          <w:szCs w:val="24"/>
        </w:rPr>
      </w:pPr>
    </w:p>
    <w:p w:rsidR="00D71BCA" w:rsidRDefault="00D71BCA" w:rsidP="00D71BCA">
      <w:pPr>
        <w:rPr>
          <w:rFonts w:ascii="Arial" w:hAnsi="Arial" w:cs="Arial"/>
          <w:sz w:val="24"/>
          <w:lang w:eastAsia="es-MX"/>
        </w:rPr>
      </w:pPr>
    </w:p>
    <w:p w:rsidR="001F31DF" w:rsidRDefault="001F31DF" w:rsidP="00D71BCA">
      <w:pPr>
        <w:rPr>
          <w:rFonts w:ascii="Arial" w:hAnsi="Arial" w:cs="Arial"/>
          <w:sz w:val="24"/>
          <w:lang w:eastAsia="es-MX"/>
        </w:rPr>
      </w:pPr>
    </w:p>
    <w:p w:rsidR="006F0C0C" w:rsidRDefault="006F0C0C" w:rsidP="00D71BCA">
      <w:pPr>
        <w:rPr>
          <w:rFonts w:ascii="Arial" w:hAnsi="Arial" w:cs="Arial"/>
          <w:sz w:val="24"/>
          <w:lang w:eastAsia="es-MX"/>
        </w:rPr>
      </w:pPr>
    </w:p>
    <w:p w:rsidR="006F0C0C" w:rsidRDefault="006F0C0C" w:rsidP="00D71BCA">
      <w:pPr>
        <w:rPr>
          <w:rFonts w:ascii="Arial" w:hAnsi="Arial" w:cs="Arial"/>
          <w:sz w:val="24"/>
          <w:lang w:eastAsia="es-MX"/>
        </w:rPr>
      </w:pPr>
    </w:p>
    <w:p w:rsidR="006F0C0C" w:rsidRDefault="006F0C0C" w:rsidP="00D71BCA">
      <w:pPr>
        <w:rPr>
          <w:rFonts w:ascii="Arial" w:hAnsi="Arial" w:cs="Arial"/>
          <w:sz w:val="24"/>
          <w:lang w:eastAsia="es-MX"/>
        </w:rPr>
      </w:pPr>
    </w:p>
    <w:p w:rsidR="006F0C0C" w:rsidRDefault="006F0C0C" w:rsidP="00D71BCA">
      <w:pPr>
        <w:rPr>
          <w:rFonts w:ascii="Arial" w:hAnsi="Arial" w:cs="Arial"/>
          <w:sz w:val="24"/>
          <w:lang w:eastAsia="es-MX"/>
        </w:rPr>
      </w:pPr>
    </w:p>
    <w:p w:rsidR="006F0C0C" w:rsidRDefault="006F0C0C" w:rsidP="00D71BCA">
      <w:pPr>
        <w:rPr>
          <w:rFonts w:ascii="Arial" w:hAnsi="Arial" w:cs="Arial"/>
          <w:sz w:val="24"/>
          <w:lang w:eastAsia="es-MX"/>
        </w:rPr>
      </w:pPr>
    </w:p>
    <w:p w:rsidR="006F0C0C" w:rsidRDefault="006F0C0C" w:rsidP="00D71BCA">
      <w:pPr>
        <w:rPr>
          <w:rFonts w:ascii="Arial" w:hAnsi="Arial" w:cs="Arial"/>
          <w:sz w:val="24"/>
          <w:lang w:eastAsia="es-MX"/>
        </w:rPr>
      </w:pPr>
    </w:p>
    <w:p w:rsidR="001F31DF" w:rsidRDefault="001F31DF" w:rsidP="001F31DF">
      <w:pPr>
        <w:rPr>
          <w:rFonts w:ascii="Arial" w:hAnsi="Arial" w:cs="Arial"/>
          <w:sz w:val="24"/>
          <w:lang w:eastAsia="es-MX"/>
        </w:rPr>
      </w:pPr>
    </w:p>
    <w:p w:rsidR="006F0C0C" w:rsidRDefault="006F0C0C" w:rsidP="001F31DF">
      <w:pPr>
        <w:rPr>
          <w:rFonts w:ascii="Arial" w:hAnsi="Arial" w:cs="Arial"/>
          <w:sz w:val="24"/>
          <w:lang w:eastAsia="es-MX"/>
        </w:rPr>
      </w:pPr>
    </w:p>
    <w:p w:rsidR="00AF5DB4" w:rsidRDefault="00AF5DB4" w:rsidP="001F31DF">
      <w:pPr>
        <w:rPr>
          <w:rFonts w:ascii="Arial" w:hAnsi="Arial" w:cs="Arial"/>
          <w:sz w:val="24"/>
          <w:lang w:eastAsia="es-MX"/>
        </w:rPr>
      </w:pPr>
    </w:p>
    <w:p w:rsidR="00AF5DB4" w:rsidRDefault="00AF5DB4" w:rsidP="001F31DF">
      <w:pPr>
        <w:rPr>
          <w:rFonts w:ascii="Arial" w:hAnsi="Arial" w:cs="Arial"/>
          <w:sz w:val="24"/>
          <w:lang w:eastAsia="es-MX"/>
        </w:rPr>
      </w:pPr>
    </w:p>
    <w:p w:rsidR="00AF5DB4" w:rsidRDefault="00AF5DB4" w:rsidP="001F31DF">
      <w:pPr>
        <w:rPr>
          <w:rFonts w:ascii="Arial" w:hAnsi="Arial" w:cs="Arial"/>
          <w:sz w:val="24"/>
          <w:lang w:eastAsia="es-MX"/>
        </w:rPr>
      </w:pPr>
    </w:p>
    <w:p w:rsidR="001F31DF" w:rsidRDefault="001F31DF" w:rsidP="001F31DF">
      <w:pPr>
        <w:pStyle w:val="Prrafodelista"/>
        <w:numPr>
          <w:ilvl w:val="0"/>
          <w:numId w:val="27"/>
        </w:numPr>
        <w:rPr>
          <w:rFonts w:ascii="Arial" w:hAnsi="Arial" w:cs="Arial"/>
          <w:sz w:val="24"/>
          <w:lang w:eastAsia="es-MX"/>
        </w:rPr>
      </w:pPr>
      <w:r w:rsidRPr="001F31DF">
        <w:rPr>
          <w:rFonts w:ascii="Arial" w:hAnsi="Arial" w:cs="Arial"/>
          <w:sz w:val="24"/>
          <w:lang w:eastAsia="es-MX"/>
        </w:rPr>
        <w:lastRenderedPageBreak/>
        <w:t xml:space="preserve">anexos </w:t>
      </w:r>
    </w:p>
    <w:p w:rsidR="006F0C0C" w:rsidRDefault="006F0C0C" w:rsidP="006F0C0C">
      <w:pPr>
        <w:pStyle w:val="Prrafodelista"/>
        <w:jc w:val="center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sz w:val="24"/>
          <w:lang w:eastAsia="es-MX"/>
        </w:rPr>
        <w:t>P</w:t>
      </w:r>
      <w:r w:rsidR="00AF5DB4">
        <w:rPr>
          <w:rFonts w:ascii="Arial" w:hAnsi="Arial" w:cs="Arial"/>
          <w:sz w:val="24"/>
          <w:lang w:eastAsia="es-MX"/>
        </w:rPr>
        <w:t>lano de  diseño de la catapulta</w:t>
      </w:r>
    </w:p>
    <w:p w:rsidR="006F0C0C" w:rsidRDefault="006F0C0C" w:rsidP="006F0C0C">
      <w:pPr>
        <w:pStyle w:val="Prrafodelista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641EC744" wp14:editId="0BCF5DCA">
            <wp:extent cx="4775201" cy="7465671"/>
            <wp:effectExtent l="0" t="0" r="635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-20160508-WA0004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144" cy="74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DF" w:rsidRPr="001F31DF" w:rsidRDefault="001F31DF" w:rsidP="001F31DF">
      <w:pPr>
        <w:pStyle w:val="Prrafodelista"/>
        <w:rPr>
          <w:rFonts w:ascii="Arial" w:hAnsi="Arial" w:cs="Arial"/>
          <w:sz w:val="24"/>
          <w:lang w:eastAsia="es-MX"/>
        </w:rPr>
      </w:pPr>
    </w:p>
    <w:p w:rsidR="00BB75BA" w:rsidRPr="008E23CD" w:rsidRDefault="00BB75BA" w:rsidP="008E23CD">
      <w:pPr>
        <w:pStyle w:val="Prrafodelista"/>
        <w:jc w:val="center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sz w:val="24"/>
          <w:lang w:eastAsia="es-MX"/>
        </w:rPr>
        <w:t>Fu</w:t>
      </w:r>
      <w:r w:rsidR="00AF5DB4">
        <w:rPr>
          <w:rFonts w:ascii="Arial" w:hAnsi="Arial" w:cs="Arial"/>
          <w:sz w:val="24"/>
          <w:lang w:eastAsia="es-MX"/>
        </w:rPr>
        <w:t>ente: José Alfredo Guzmán Gómez</w:t>
      </w:r>
    </w:p>
    <w:p w:rsidR="00BB75BA" w:rsidRDefault="00BB75BA" w:rsidP="006F0C0C">
      <w:pPr>
        <w:pStyle w:val="Prrafodelista"/>
        <w:jc w:val="center"/>
        <w:rPr>
          <w:rFonts w:ascii="Arial" w:hAnsi="Arial" w:cs="Arial"/>
          <w:sz w:val="24"/>
          <w:lang w:eastAsia="es-MX"/>
        </w:rPr>
      </w:pPr>
    </w:p>
    <w:p w:rsidR="006F0C0C" w:rsidRPr="001F31DF" w:rsidRDefault="00AF5DB4" w:rsidP="006F0C0C">
      <w:pPr>
        <w:pStyle w:val="Prrafodelista"/>
        <w:jc w:val="center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sz w:val="24"/>
          <w:lang w:eastAsia="es-MX"/>
        </w:rPr>
        <w:t>Plano de diseño de la catapulta</w:t>
      </w:r>
    </w:p>
    <w:p w:rsidR="001F31DF" w:rsidRDefault="006F0C0C" w:rsidP="006F0C0C">
      <w:pPr>
        <w:jc w:val="center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noProof/>
          <w:sz w:val="24"/>
          <w:lang w:val="es-MX" w:eastAsia="es-MX"/>
        </w:rPr>
        <w:drawing>
          <wp:inline distT="0" distB="0" distL="0" distR="0" wp14:anchorId="2D4DC468" wp14:editId="1B74A233">
            <wp:extent cx="5127584" cy="6695381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-20160508-WA000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005" cy="671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0C" w:rsidRDefault="00123208" w:rsidP="006F0C0C">
      <w:pPr>
        <w:jc w:val="center"/>
        <w:rPr>
          <w:rFonts w:ascii="Arial" w:hAnsi="Arial" w:cs="Arial"/>
          <w:sz w:val="24"/>
          <w:lang w:eastAsia="es-MX"/>
        </w:rPr>
      </w:pPr>
      <w:r>
        <w:rPr>
          <w:rFonts w:ascii="Arial" w:hAnsi="Arial" w:cs="Arial"/>
          <w:sz w:val="24"/>
          <w:lang w:eastAsia="es-MX"/>
        </w:rPr>
        <w:t xml:space="preserve">Fuente: </w:t>
      </w:r>
      <w:r w:rsidR="00BB75BA">
        <w:rPr>
          <w:rFonts w:ascii="Arial" w:hAnsi="Arial" w:cs="Arial"/>
          <w:sz w:val="24"/>
          <w:lang w:eastAsia="es-MX"/>
        </w:rPr>
        <w:t xml:space="preserve">José </w:t>
      </w:r>
      <w:r>
        <w:rPr>
          <w:rFonts w:ascii="Arial" w:hAnsi="Arial" w:cs="Arial"/>
          <w:sz w:val="24"/>
          <w:lang w:eastAsia="es-MX"/>
        </w:rPr>
        <w:t xml:space="preserve">Alfredo </w:t>
      </w:r>
      <w:r w:rsidR="00BB75BA">
        <w:rPr>
          <w:rFonts w:ascii="Arial" w:hAnsi="Arial" w:cs="Arial"/>
          <w:sz w:val="24"/>
          <w:lang w:eastAsia="es-MX"/>
        </w:rPr>
        <w:t>Guzmán Gómez</w:t>
      </w:r>
    </w:p>
    <w:p w:rsidR="006F0C0C" w:rsidRDefault="006F0C0C" w:rsidP="00561F53">
      <w:pPr>
        <w:rPr>
          <w:rFonts w:ascii="Arial" w:hAnsi="Arial" w:cs="Arial"/>
          <w:sz w:val="24"/>
          <w:lang w:eastAsia="es-MX"/>
        </w:rPr>
      </w:pPr>
    </w:p>
    <w:p w:rsidR="008263BE" w:rsidRDefault="008263BE" w:rsidP="00561F53">
      <w:pPr>
        <w:rPr>
          <w:rFonts w:ascii="Arial" w:hAnsi="Arial" w:cs="Arial"/>
          <w:sz w:val="24"/>
          <w:lang w:eastAsia="es-MX"/>
        </w:rPr>
      </w:pPr>
    </w:p>
    <w:p w:rsidR="008263BE" w:rsidRDefault="008263BE" w:rsidP="008263BE">
      <w:r>
        <w:rPr>
          <w:noProof/>
          <w:lang w:eastAsia="es-MX"/>
        </w:rPr>
        <w:lastRenderedPageBreak/>
        <w:drawing>
          <wp:inline distT="0" distB="0" distL="0" distR="0" wp14:anchorId="0F1CB176" wp14:editId="5AD0BA49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-..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E" w:rsidRDefault="008263BE" w:rsidP="008263BE">
      <w:pPr>
        <w:jc w:val="center"/>
      </w:pPr>
      <w:r>
        <w:t>Fuente: Elaboración propia</w:t>
      </w:r>
    </w:p>
    <w:p w:rsidR="008263BE" w:rsidRDefault="008263BE" w:rsidP="008263BE"/>
    <w:p w:rsidR="008263BE" w:rsidRDefault="008263BE" w:rsidP="008263BE">
      <w:r>
        <w:rPr>
          <w:noProof/>
          <w:lang w:eastAsia="es-MX"/>
        </w:rPr>
        <w:drawing>
          <wp:inline distT="0" distB="0" distL="0" distR="0" wp14:anchorId="148758C4" wp14:editId="27650D4E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E" w:rsidRDefault="008263BE" w:rsidP="008263BE">
      <w:pPr>
        <w:jc w:val="center"/>
      </w:pPr>
      <w:r>
        <w:t>Fuente:  Elaboración  propia</w:t>
      </w:r>
    </w:p>
    <w:p w:rsidR="008263BE" w:rsidRDefault="008263BE" w:rsidP="008263BE"/>
    <w:p w:rsidR="008263BE" w:rsidRDefault="008263BE" w:rsidP="008263BE"/>
    <w:p w:rsidR="008263BE" w:rsidRDefault="008263BE" w:rsidP="008263BE"/>
    <w:p w:rsidR="008263BE" w:rsidRDefault="008263BE" w:rsidP="008263BE"/>
    <w:p w:rsidR="008263BE" w:rsidRDefault="008263BE" w:rsidP="008263BE">
      <w:r>
        <w:rPr>
          <w:noProof/>
          <w:lang w:eastAsia="es-MX"/>
        </w:rPr>
        <w:drawing>
          <wp:inline distT="0" distB="0" distL="0" distR="0" wp14:anchorId="6ABC225B" wp14:editId="4E7EDFAA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E" w:rsidRDefault="008263BE" w:rsidP="008263BE">
      <w:pPr>
        <w:jc w:val="center"/>
      </w:pPr>
      <w:r>
        <w:t>Fuente: Elaboración  propia</w:t>
      </w:r>
    </w:p>
    <w:p w:rsidR="008263BE" w:rsidRDefault="008263BE" w:rsidP="008263BE"/>
    <w:p w:rsidR="008263BE" w:rsidRDefault="008263BE" w:rsidP="008263BE"/>
    <w:p w:rsidR="008263BE" w:rsidRDefault="008263BE" w:rsidP="008263BE"/>
    <w:p w:rsidR="008263BE" w:rsidRDefault="008263BE" w:rsidP="008263BE">
      <w:r>
        <w:rPr>
          <w:noProof/>
          <w:lang w:eastAsia="es-MX"/>
        </w:rPr>
        <w:drawing>
          <wp:inline distT="0" distB="0" distL="0" distR="0" wp14:anchorId="74575818" wp14:editId="55DB7AAB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E" w:rsidRDefault="008263BE" w:rsidP="008263BE">
      <w:pPr>
        <w:jc w:val="center"/>
      </w:pPr>
      <w:r>
        <w:t>Fuente:  Elaboración  propia</w:t>
      </w:r>
    </w:p>
    <w:p w:rsidR="008263BE" w:rsidRDefault="008263BE" w:rsidP="008263BE"/>
    <w:p w:rsidR="008263BE" w:rsidRDefault="008263BE" w:rsidP="008263BE">
      <w:r>
        <w:rPr>
          <w:noProof/>
          <w:lang w:eastAsia="es-MX"/>
        </w:rPr>
        <w:drawing>
          <wp:inline distT="0" distB="0" distL="0" distR="0" wp14:anchorId="5FFDC5D0" wp14:editId="259AB8A5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E" w:rsidRDefault="008263BE" w:rsidP="008263BE">
      <w:pPr>
        <w:jc w:val="center"/>
      </w:pPr>
      <w:r>
        <w:t>Fuente:  Elaboración  propia</w:t>
      </w:r>
    </w:p>
    <w:p w:rsidR="008263BE" w:rsidRPr="001F31DF" w:rsidRDefault="008263BE" w:rsidP="00561F53">
      <w:pPr>
        <w:rPr>
          <w:rFonts w:ascii="Arial" w:hAnsi="Arial" w:cs="Arial"/>
          <w:sz w:val="24"/>
          <w:lang w:eastAsia="es-MX"/>
        </w:rPr>
      </w:pPr>
    </w:p>
    <w:sectPr w:rsidR="008263BE" w:rsidRPr="001F31DF" w:rsidSect="003706A1">
      <w:type w:val="continuous"/>
      <w:pgSz w:w="12240" w:h="15840" w:code="1"/>
      <w:pgMar w:top="1417" w:right="1701" w:bottom="1417" w:left="1701" w:header="709" w:footer="709" w:gutter="0"/>
      <w:pgNumType w:start="2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EB7" w:rsidRDefault="00BC0EB7">
      <w:pPr>
        <w:spacing w:before="0" w:after="0" w:line="240" w:lineRule="auto"/>
      </w:pPr>
      <w:r>
        <w:separator/>
      </w:r>
    </w:p>
  </w:endnote>
  <w:endnote w:type="continuationSeparator" w:id="0">
    <w:p w:rsidR="00BC0EB7" w:rsidRDefault="00BC0EB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EB7" w:rsidRDefault="00BC0EB7">
    <w:pPr>
      <w:pStyle w:val="Piedepgina"/>
    </w:pPr>
    <w:r>
      <w:t xml:space="preserve">página </w:t>
    </w:r>
    <w:sdt>
      <w:sdtPr>
        <w:id w:val="174453223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D2038C">
          <w:rPr>
            <w:noProof/>
          </w:rPr>
          <w:t>6</w:t>
        </w:r>
        <w:r>
          <w:fldChar w:fldCharType="end"/>
        </w:r>
      </w:sdtContent>
    </w:sdt>
  </w:p>
  <w:p w:rsidR="00BC0EB7" w:rsidRPr="001C2763" w:rsidRDefault="00BC0EB7" w:rsidP="005E179B">
    <w:pPr>
      <w:pStyle w:val="Piedepgina"/>
      <w:jc w:val="left"/>
      <w:rPr>
        <w:lang w:val="es-MX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EB7" w:rsidRDefault="00BC0EB7">
    <w:pPr>
      <w:pStyle w:val="Piedepgina"/>
    </w:pPr>
    <w:r>
      <w:t xml:space="preserve">página </w:t>
    </w:r>
    <w:sdt>
      <w:sdtPr>
        <w:id w:val="786004417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D2038C">
          <w:rPr>
            <w:noProof/>
          </w:rPr>
          <w:t>9</w:t>
        </w:r>
        <w:r>
          <w:fldChar w:fldCharType="end"/>
        </w:r>
      </w:sdtContent>
    </w:sdt>
  </w:p>
  <w:p w:rsidR="00BC0EB7" w:rsidRPr="00CF40D8" w:rsidRDefault="00BC0EB7" w:rsidP="005E179B">
    <w:pPr>
      <w:pStyle w:val="Piedepgina"/>
      <w:jc w:val="lef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27620202"/>
      <w:docPartObj>
        <w:docPartGallery w:val="Page Numbers (Bottom of Page)"/>
        <w:docPartUnique/>
      </w:docPartObj>
    </w:sdtPr>
    <w:sdtContent>
      <w:p w:rsidR="00BC0EB7" w:rsidRDefault="00BC0EB7">
        <w:pPr>
          <w:pStyle w:val="Piedepgina"/>
        </w:pPr>
        <w:r>
          <w:t xml:space="preserve">página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:rsidR="00BC0EB7" w:rsidRPr="002F3CAD" w:rsidRDefault="00BC0EB7" w:rsidP="002F3CAD">
    <w:pPr>
      <w:pStyle w:val="Piedepgina"/>
      <w:jc w:val="center"/>
      <w:rPr>
        <w:lang w:val="es-MX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EB7" w:rsidRDefault="00BC0EB7">
      <w:pPr>
        <w:spacing w:before="0" w:after="0" w:line="240" w:lineRule="auto"/>
      </w:pPr>
      <w:r>
        <w:separator/>
      </w:r>
    </w:p>
  </w:footnote>
  <w:footnote w:type="continuationSeparator" w:id="0">
    <w:p w:rsidR="00BC0EB7" w:rsidRDefault="00BC0EB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080A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D0D0D" w:themeColor="text1" w:themeTint="F2"/>
      </w:rPr>
    </w:lvl>
  </w:abstractNum>
  <w:abstractNum w:abstractNumId="2">
    <w:nsid w:val="04026113"/>
    <w:multiLevelType w:val="hybridMultilevel"/>
    <w:tmpl w:val="BA9202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6000E3"/>
    <w:multiLevelType w:val="hybridMultilevel"/>
    <w:tmpl w:val="4A8C2B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881FA4"/>
    <w:multiLevelType w:val="hybridMultilevel"/>
    <w:tmpl w:val="37E482D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B975B1"/>
    <w:multiLevelType w:val="hybridMultilevel"/>
    <w:tmpl w:val="B48619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A10CA6"/>
    <w:multiLevelType w:val="hybridMultilevel"/>
    <w:tmpl w:val="D7567A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5A39C5"/>
    <w:multiLevelType w:val="hybridMultilevel"/>
    <w:tmpl w:val="E0DC08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9D088E"/>
    <w:multiLevelType w:val="hybridMultilevel"/>
    <w:tmpl w:val="C2223038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4036571"/>
    <w:multiLevelType w:val="hybridMultilevel"/>
    <w:tmpl w:val="E8A478C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870FC4"/>
    <w:multiLevelType w:val="hybridMultilevel"/>
    <w:tmpl w:val="1CC03F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A527FE4"/>
    <w:multiLevelType w:val="hybridMultilevel"/>
    <w:tmpl w:val="2C00526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B46718F"/>
    <w:multiLevelType w:val="hybridMultilevel"/>
    <w:tmpl w:val="B9601F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451A6B"/>
    <w:multiLevelType w:val="hybridMultilevel"/>
    <w:tmpl w:val="5EEE37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4A45D3C"/>
    <w:multiLevelType w:val="hybridMultilevel"/>
    <w:tmpl w:val="3F5887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122D15"/>
    <w:multiLevelType w:val="hybridMultilevel"/>
    <w:tmpl w:val="99FCEE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48331B7"/>
    <w:multiLevelType w:val="multilevel"/>
    <w:tmpl w:val="71148822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>
    <w:nsid w:val="696C198C"/>
    <w:multiLevelType w:val="hybridMultilevel"/>
    <w:tmpl w:val="426E0C18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9D30503"/>
    <w:multiLevelType w:val="multilevel"/>
    <w:tmpl w:val="0C30EC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9">
    <w:nsid w:val="6A9762A1"/>
    <w:multiLevelType w:val="hybridMultilevel"/>
    <w:tmpl w:val="E6328B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BE92676"/>
    <w:multiLevelType w:val="hybridMultilevel"/>
    <w:tmpl w:val="FF74D128"/>
    <w:lvl w:ilvl="0" w:tplc="080A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7067604"/>
    <w:multiLevelType w:val="hybridMultilevel"/>
    <w:tmpl w:val="760AF4E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7B0667F"/>
    <w:multiLevelType w:val="hybridMultilevel"/>
    <w:tmpl w:val="90A47CB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BC047E1"/>
    <w:multiLevelType w:val="hybridMultilevel"/>
    <w:tmpl w:val="D7E2AC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2"/>
  </w:num>
  <w:num w:numId="8">
    <w:abstractNumId w:val="23"/>
  </w:num>
  <w:num w:numId="9">
    <w:abstractNumId w:val="21"/>
  </w:num>
  <w:num w:numId="10">
    <w:abstractNumId w:val="10"/>
  </w:num>
  <w:num w:numId="11">
    <w:abstractNumId w:val="7"/>
  </w:num>
  <w:num w:numId="12">
    <w:abstractNumId w:val="13"/>
  </w:num>
  <w:num w:numId="13">
    <w:abstractNumId w:val="14"/>
  </w:num>
  <w:num w:numId="14">
    <w:abstractNumId w:val="9"/>
  </w:num>
  <w:num w:numId="15">
    <w:abstractNumId w:val="22"/>
  </w:num>
  <w:num w:numId="16">
    <w:abstractNumId w:val="8"/>
  </w:num>
  <w:num w:numId="17">
    <w:abstractNumId w:val="4"/>
  </w:num>
  <w:num w:numId="18">
    <w:abstractNumId w:val="3"/>
  </w:num>
  <w:num w:numId="19">
    <w:abstractNumId w:val="5"/>
  </w:num>
  <w:num w:numId="20">
    <w:abstractNumId w:val="11"/>
  </w:num>
  <w:num w:numId="21">
    <w:abstractNumId w:val="15"/>
  </w:num>
  <w:num w:numId="22">
    <w:abstractNumId w:val="17"/>
  </w:num>
  <w:num w:numId="23">
    <w:abstractNumId w:val="18"/>
  </w:num>
  <w:num w:numId="24">
    <w:abstractNumId w:val="6"/>
  </w:num>
  <w:num w:numId="25">
    <w:abstractNumId w:val="12"/>
  </w:num>
  <w:num w:numId="26">
    <w:abstractNumId w:val="19"/>
  </w:num>
  <w:num w:numId="27">
    <w:abstractNumId w:val="20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792"/>
    <w:rsid w:val="00015A9E"/>
    <w:rsid w:val="0002346E"/>
    <w:rsid w:val="00040B6E"/>
    <w:rsid w:val="00043CCC"/>
    <w:rsid w:val="00054A57"/>
    <w:rsid w:val="00062F8F"/>
    <w:rsid w:val="00084C1F"/>
    <w:rsid w:val="000C03B3"/>
    <w:rsid w:val="000D70C9"/>
    <w:rsid w:val="000D7D50"/>
    <w:rsid w:val="000F247E"/>
    <w:rsid w:val="000F34D1"/>
    <w:rsid w:val="000F59AE"/>
    <w:rsid w:val="001016B6"/>
    <w:rsid w:val="001028F7"/>
    <w:rsid w:val="00110EFA"/>
    <w:rsid w:val="001200DC"/>
    <w:rsid w:val="001205DA"/>
    <w:rsid w:val="00123208"/>
    <w:rsid w:val="00134D4A"/>
    <w:rsid w:val="00147A6D"/>
    <w:rsid w:val="00162E13"/>
    <w:rsid w:val="00163576"/>
    <w:rsid w:val="00164D0F"/>
    <w:rsid w:val="001674C4"/>
    <w:rsid w:val="001704F7"/>
    <w:rsid w:val="00183D85"/>
    <w:rsid w:val="00190B9A"/>
    <w:rsid w:val="001A240F"/>
    <w:rsid w:val="001C2763"/>
    <w:rsid w:val="001E7D8C"/>
    <w:rsid w:val="001F112B"/>
    <w:rsid w:val="001F31DF"/>
    <w:rsid w:val="00210809"/>
    <w:rsid w:val="00210D08"/>
    <w:rsid w:val="00215301"/>
    <w:rsid w:val="00237D99"/>
    <w:rsid w:val="00246E4E"/>
    <w:rsid w:val="0026090E"/>
    <w:rsid w:val="002B2A2D"/>
    <w:rsid w:val="002C3032"/>
    <w:rsid w:val="002D0521"/>
    <w:rsid w:val="002E0914"/>
    <w:rsid w:val="002F3CAD"/>
    <w:rsid w:val="002F65FB"/>
    <w:rsid w:val="00315DF0"/>
    <w:rsid w:val="00340910"/>
    <w:rsid w:val="00342FC7"/>
    <w:rsid w:val="003510DE"/>
    <w:rsid w:val="00354B29"/>
    <w:rsid w:val="00364B68"/>
    <w:rsid w:val="003706A1"/>
    <w:rsid w:val="00382C1D"/>
    <w:rsid w:val="003B515F"/>
    <w:rsid w:val="003C320D"/>
    <w:rsid w:val="003D645A"/>
    <w:rsid w:val="003E3369"/>
    <w:rsid w:val="003E66DA"/>
    <w:rsid w:val="003E6765"/>
    <w:rsid w:val="003F7744"/>
    <w:rsid w:val="00406F5B"/>
    <w:rsid w:val="0040743F"/>
    <w:rsid w:val="004127D5"/>
    <w:rsid w:val="00416BF4"/>
    <w:rsid w:val="004241E5"/>
    <w:rsid w:val="00433ED7"/>
    <w:rsid w:val="0044453D"/>
    <w:rsid w:val="004728C1"/>
    <w:rsid w:val="004775CE"/>
    <w:rsid w:val="004A1136"/>
    <w:rsid w:val="004B6683"/>
    <w:rsid w:val="004C7BC9"/>
    <w:rsid w:val="004D627A"/>
    <w:rsid w:val="00502B52"/>
    <w:rsid w:val="0051321A"/>
    <w:rsid w:val="00521BFE"/>
    <w:rsid w:val="0052431A"/>
    <w:rsid w:val="00532292"/>
    <w:rsid w:val="005350B4"/>
    <w:rsid w:val="00535F0C"/>
    <w:rsid w:val="00544E07"/>
    <w:rsid w:val="00561F53"/>
    <w:rsid w:val="0057073C"/>
    <w:rsid w:val="005707E9"/>
    <w:rsid w:val="005709FB"/>
    <w:rsid w:val="005810B1"/>
    <w:rsid w:val="005A5D26"/>
    <w:rsid w:val="005D3C72"/>
    <w:rsid w:val="005E0CD6"/>
    <w:rsid w:val="005E179B"/>
    <w:rsid w:val="005E704C"/>
    <w:rsid w:val="00602EEB"/>
    <w:rsid w:val="00603B34"/>
    <w:rsid w:val="00616C8C"/>
    <w:rsid w:val="00650176"/>
    <w:rsid w:val="00652A01"/>
    <w:rsid w:val="00652D29"/>
    <w:rsid w:val="00661255"/>
    <w:rsid w:val="00663F9F"/>
    <w:rsid w:val="00666F9A"/>
    <w:rsid w:val="006A3817"/>
    <w:rsid w:val="006A6A88"/>
    <w:rsid w:val="006A727F"/>
    <w:rsid w:val="006B34E0"/>
    <w:rsid w:val="006C4299"/>
    <w:rsid w:val="006E1181"/>
    <w:rsid w:val="006E7B58"/>
    <w:rsid w:val="006F0C0C"/>
    <w:rsid w:val="006F3052"/>
    <w:rsid w:val="006F6D69"/>
    <w:rsid w:val="0072444D"/>
    <w:rsid w:val="00761CFF"/>
    <w:rsid w:val="00763733"/>
    <w:rsid w:val="0076466F"/>
    <w:rsid w:val="00764EE9"/>
    <w:rsid w:val="00765C6D"/>
    <w:rsid w:val="007948A7"/>
    <w:rsid w:val="007A2809"/>
    <w:rsid w:val="007A550B"/>
    <w:rsid w:val="007C2ACC"/>
    <w:rsid w:val="007D7458"/>
    <w:rsid w:val="007D7566"/>
    <w:rsid w:val="007E0071"/>
    <w:rsid w:val="007E2A09"/>
    <w:rsid w:val="00802920"/>
    <w:rsid w:val="00806A60"/>
    <w:rsid w:val="00813179"/>
    <w:rsid w:val="008263BE"/>
    <w:rsid w:val="008449DB"/>
    <w:rsid w:val="00852D90"/>
    <w:rsid w:val="008547E1"/>
    <w:rsid w:val="008701CD"/>
    <w:rsid w:val="00870A4C"/>
    <w:rsid w:val="0087552D"/>
    <w:rsid w:val="0088665E"/>
    <w:rsid w:val="00891C85"/>
    <w:rsid w:val="00897279"/>
    <w:rsid w:val="008A2161"/>
    <w:rsid w:val="008A55CE"/>
    <w:rsid w:val="008B73A3"/>
    <w:rsid w:val="008D4AB4"/>
    <w:rsid w:val="008E23CD"/>
    <w:rsid w:val="008F70F1"/>
    <w:rsid w:val="009134EC"/>
    <w:rsid w:val="00924F4C"/>
    <w:rsid w:val="00936FCB"/>
    <w:rsid w:val="00983FE7"/>
    <w:rsid w:val="0099638C"/>
    <w:rsid w:val="009A2BF6"/>
    <w:rsid w:val="009A4409"/>
    <w:rsid w:val="009A4AC1"/>
    <w:rsid w:val="009D2D39"/>
    <w:rsid w:val="009E3F5F"/>
    <w:rsid w:val="009E5729"/>
    <w:rsid w:val="009F0154"/>
    <w:rsid w:val="009F2622"/>
    <w:rsid w:val="009F48DB"/>
    <w:rsid w:val="00A04B44"/>
    <w:rsid w:val="00A060EC"/>
    <w:rsid w:val="00A12A9B"/>
    <w:rsid w:val="00A13C76"/>
    <w:rsid w:val="00A1482B"/>
    <w:rsid w:val="00A200D3"/>
    <w:rsid w:val="00A5007B"/>
    <w:rsid w:val="00A62761"/>
    <w:rsid w:val="00A65881"/>
    <w:rsid w:val="00A70B73"/>
    <w:rsid w:val="00A8158A"/>
    <w:rsid w:val="00A90831"/>
    <w:rsid w:val="00A942DC"/>
    <w:rsid w:val="00AB24A0"/>
    <w:rsid w:val="00AC37B2"/>
    <w:rsid w:val="00AC6B82"/>
    <w:rsid w:val="00AE1265"/>
    <w:rsid w:val="00AE339C"/>
    <w:rsid w:val="00AF359B"/>
    <w:rsid w:val="00AF4B13"/>
    <w:rsid w:val="00AF5792"/>
    <w:rsid w:val="00AF5DB4"/>
    <w:rsid w:val="00B04DBA"/>
    <w:rsid w:val="00B24D1B"/>
    <w:rsid w:val="00B62E1B"/>
    <w:rsid w:val="00B855C6"/>
    <w:rsid w:val="00BA5F1E"/>
    <w:rsid w:val="00BB1960"/>
    <w:rsid w:val="00BB5164"/>
    <w:rsid w:val="00BB75BA"/>
    <w:rsid w:val="00BC0EB7"/>
    <w:rsid w:val="00BD625D"/>
    <w:rsid w:val="00BF7D7C"/>
    <w:rsid w:val="00C13A0F"/>
    <w:rsid w:val="00C2009F"/>
    <w:rsid w:val="00C24251"/>
    <w:rsid w:val="00C4130B"/>
    <w:rsid w:val="00C5679A"/>
    <w:rsid w:val="00C77347"/>
    <w:rsid w:val="00C82D35"/>
    <w:rsid w:val="00C964AC"/>
    <w:rsid w:val="00CA0CB8"/>
    <w:rsid w:val="00CB02A0"/>
    <w:rsid w:val="00CC3273"/>
    <w:rsid w:val="00CD69FF"/>
    <w:rsid w:val="00CE6763"/>
    <w:rsid w:val="00CE7A4B"/>
    <w:rsid w:val="00CF3EB7"/>
    <w:rsid w:val="00CF40D8"/>
    <w:rsid w:val="00CF5591"/>
    <w:rsid w:val="00D1289E"/>
    <w:rsid w:val="00D2038C"/>
    <w:rsid w:val="00D33042"/>
    <w:rsid w:val="00D35B61"/>
    <w:rsid w:val="00D4408E"/>
    <w:rsid w:val="00D44680"/>
    <w:rsid w:val="00D466EB"/>
    <w:rsid w:val="00D4792E"/>
    <w:rsid w:val="00D618A7"/>
    <w:rsid w:val="00D71BCA"/>
    <w:rsid w:val="00D72483"/>
    <w:rsid w:val="00D90765"/>
    <w:rsid w:val="00DA0ACD"/>
    <w:rsid w:val="00DA426D"/>
    <w:rsid w:val="00DB3F86"/>
    <w:rsid w:val="00DB6FCA"/>
    <w:rsid w:val="00DC083A"/>
    <w:rsid w:val="00DC3B18"/>
    <w:rsid w:val="00DC4F9B"/>
    <w:rsid w:val="00DD55D9"/>
    <w:rsid w:val="00DF14A1"/>
    <w:rsid w:val="00DF3B21"/>
    <w:rsid w:val="00E156F8"/>
    <w:rsid w:val="00E339FF"/>
    <w:rsid w:val="00E67AE3"/>
    <w:rsid w:val="00E864D3"/>
    <w:rsid w:val="00E90B84"/>
    <w:rsid w:val="00E96722"/>
    <w:rsid w:val="00EA3D45"/>
    <w:rsid w:val="00EB4DD2"/>
    <w:rsid w:val="00EB4E5C"/>
    <w:rsid w:val="00EE67BE"/>
    <w:rsid w:val="00EF5FFA"/>
    <w:rsid w:val="00F01D6C"/>
    <w:rsid w:val="00F10470"/>
    <w:rsid w:val="00F1782A"/>
    <w:rsid w:val="00F32114"/>
    <w:rsid w:val="00F538F0"/>
    <w:rsid w:val="00F61A84"/>
    <w:rsid w:val="00F92EA2"/>
    <w:rsid w:val="00FA3BEA"/>
    <w:rsid w:val="00FD5B97"/>
    <w:rsid w:val="00FE469D"/>
    <w:rsid w:val="00FE4AB5"/>
    <w:rsid w:val="00FE5EC1"/>
    <w:rsid w:val="00FF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color w:val="595959" w:themeColor="text1" w:themeTint="A6"/>
        <w:lang w:val="es-ES" w:eastAsia="es-E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0" w:qFormat="1"/>
    <w:lsdException w:name="heading 3" w:uiPriority="0" w:qFormat="1"/>
    <w:lsdException w:name="heading 4" w:uiPriority="13" w:qFormat="1"/>
    <w:lsdException w:name="heading 5" w:uiPriority="13" w:qFormat="1"/>
    <w:lsdException w:name="heading 6" w:uiPriority="13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2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1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1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9"/>
    <w:lsdException w:name="TOC Heading" w:uiPriority="39" w:qFormat="1"/>
  </w:latentStyles>
  <w:style w:type="paragraph" w:default="1" w:styleId="Normal">
    <w:name w:val="Normal"/>
    <w:qFormat/>
    <w:rsid w:val="00FD5B97"/>
    <w:pPr>
      <w:spacing w:after="160"/>
    </w:pPr>
  </w:style>
  <w:style w:type="paragraph" w:styleId="Ttulo1">
    <w:name w:val="heading 1"/>
    <w:basedOn w:val="Normal"/>
    <w:next w:val="Normal"/>
    <w:link w:val="Ttulo1Car"/>
    <w:uiPriority w:val="1"/>
    <w:qFormat/>
    <w:rsid w:val="00C24251"/>
    <w:pPr>
      <w:keepNext/>
      <w:keepLines/>
      <w:spacing w:before="36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99"/>
    <w:qFormat/>
    <w:pPr>
      <w:spacing w:before="0" w:after="0"/>
      <w:jc w:val="center"/>
    </w:pPr>
  </w:style>
  <w:style w:type="character" w:customStyle="1" w:styleId="Ttulo1Car">
    <w:name w:val="Título 1 Car"/>
    <w:basedOn w:val="Fuentedeprrafopredeter"/>
    <w:link w:val="Ttulo1"/>
    <w:uiPriority w:val="9"/>
    <w:rsid w:val="00C2425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Epgrafe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aconvietas">
    <w:name w:val="List Bullet"/>
    <w:basedOn w:val="Normal"/>
    <w:uiPriority w:val="1"/>
    <w:unhideWhenUsed/>
    <w:qFormat/>
    <w:rsid w:val="00C24251"/>
    <w:pPr>
      <w:spacing w:after="120"/>
    </w:pPr>
  </w:style>
  <w:style w:type="paragraph" w:styleId="Listaconnmeros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next w:val="Normal"/>
    <w:link w:val="TtuloC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next w:val="Normal"/>
    <w:link w:val="SubttuloC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caps/>
      <w:sz w:val="26"/>
    </w:rPr>
  </w:style>
  <w:style w:type="character" w:styleId="nfasis">
    <w:name w:val="Emphasis"/>
    <w:basedOn w:val="Fuentedeprrafopredeter"/>
    <w:uiPriority w:val="10"/>
    <w:unhideWhenUsed/>
    <w:qFormat/>
    <w:rPr>
      <w:i w:val="0"/>
      <w:iCs w:val="0"/>
      <w:color w:val="007789" w:themeColor="accent1" w:themeShade="BF"/>
    </w:rPr>
  </w:style>
  <w:style w:type="paragraph" w:styleId="Sinespaciado">
    <w:name w:val="No Spacing"/>
    <w:link w:val="SinespaciadoC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asciiTheme="minorHAnsi" w:eastAsiaTheme="minorEastAsia" w:hAnsiTheme="minorHAnsi" w:cstheme="minorBidi"/>
      <w:color w:val="auto"/>
    </w:rPr>
  </w:style>
  <w:style w:type="paragraph" w:styleId="Cita">
    <w:name w:val="Quote"/>
    <w:basedOn w:val="Normal"/>
    <w:next w:val="Normal"/>
    <w:link w:val="CitaC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Car">
    <w:name w:val="Cita Car"/>
    <w:basedOn w:val="Fuentedeprrafopredeter"/>
    <w:link w:val="Cita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tulodeTDC">
    <w:name w:val="TOC Heading"/>
    <w:basedOn w:val="Ttulo1"/>
    <w:next w:val="Normal"/>
    <w:uiPriority w:val="39"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aps/>
      <w:sz w:val="16"/>
    </w:rPr>
  </w:style>
  <w:style w:type="paragraph" w:styleId="TD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ipervnculo">
    <w:name w:val="Hyperlink"/>
    <w:basedOn w:val="Fuentedeprrafopredeter"/>
    <w:uiPriority w:val="99"/>
    <w:unhideWhenUsed/>
    <w:rPr>
      <w:color w:val="EB8803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paragraph" w:styleId="Bibliografa">
    <w:name w:val="Bibliography"/>
    <w:basedOn w:val="Normal"/>
    <w:next w:val="Normal"/>
    <w:uiPriority w:val="39"/>
    <w:unhideWhenUsed/>
  </w:style>
  <w:style w:type="paragraph" w:styleId="Encabezado">
    <w:name w:val="header"/>
    <w:basedOn w:val="Normal"/>
    <w:link w:val="EncabezadoCar"/>
    <w:uiPriority w:val="99"/>
    <w:unhideWhenUsed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Sangranormal">
    <w:name w:val="Normal Indent"/>
    <w:basedOn w:val="Normal"/>
    <w:uiPriority w:val="99"/>
    <w:unhideWhenUsed/>
    <w:pPr>
      <w:ind w:left="720"/>
    </w:p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table" w:customStyle="1" w:styleId="tabladeinformes">
    <w:name w:val="tabla de informes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E0CD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A3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converted-space">
    <w:name w:val="apple-converted-space"/>
    <w:basedOn w:val="Fuentedeprrafopredeter"/>
    <w:rsid w:val="006A3817"/>
  </w:style>
  <w:style w:type="character" w:customStyle="1" w:styleId="apple-style-span">
    <w:name w:val="apple-style-span"/>
    <w:basedOn w:val="Fuentedeprrafopredeter"/>
    <w:rsid w:val="006A3817"/>
  </w:style>
  <w:style w:type="character" w:styleId="Textoennegrita">
    <w:name w:val="Strong"/>
    <w:basedOn w:val="Fuentedeprrafopredeter"/>
    <w:uiPriority w:val="22"/>
    <w:qFormat/>
    <w:rsid w:val="006A3817"/>
    <w:rPr>
      <w:b/>
      <w:bCs/>
    </w:rPr>
  </w:style>
  <w:style w:type="character" w:customStyle="1" w:styleId="ya-q-full-text">
    <w:name w:val="ya-q-full-text"/>
    <w:basedOn w:val="Fuentedeprrafopredeter"/>
    <w:rsid w:val="006A3817"/>
  </w:style>
  <w:style w:type="table" w:customStyle="1" w:styleId="Tabladecuadrcula1clara-nfasis11">
    <w:name w:val="Tabla de cuadrícula 1 clara - Énfasis 11"/>
    <w:basedOn w:val="Tablanormal"/>
    <w:uiPriority w:val="46"/>
    <w:rsid w:val="00DA426D"/>
    <w:pPr>
      <w:spacing w:after="0" w:line="240" w:lineRule="auto"/>
    </w:pPr>
    <w:tblPr>
      <w:tblStyleRowBandSize w:val="1"/>
      <w:tblStyleColBandSize w:val="1"/>
      <w:tblBorders>
        <w:top w:val="single" w:sz="4" w:space="0" w:color="7CEDFF" w:themeColor="accent1" w:themeTint="66"/>
        <w:left w:val="single" w:sz="4" w:space="0" w:color="7CEDFF" w:themeColor="accent1" w:themeTint="66"/>
        <w:bottom w:val="single" w:sz="4" w:space="0" w:color="7CEDFF" w:themeColor="accent1" w:themeTint="66"/>
        <w:right w:val="single" w:sz="4" w:space="0" w:color="7CEDFF" w:themeColor="accent1" w:themeTint="66"/>
        <w:insideH w:val="single" w:sz="4" w:space="0" w:color="7CEDFF" w:themeColor="accent1" w:themeTint="66"/>
        <w:insideV w:val="single" w:sz="4" w:space="0" w:color="7CE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DA426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normal11">
    <w:name w:val="Tabla normal 11"/>
    <w:basedOn w:val="Tablanormal"/>
    <w:uiPriority w:val="41"/>
    <w:rsid w:val="000F59A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ya-q-text">
    <w:name w:val="ya-q-text"/>
    <w:basedOn w:val="Fuentedeprrafopredeter"/>
    <w:rsid w:val="007A550B"/>
  </w:style>
  <w:style w:type="character" w:customStyle="1" w:styleId="textonormal">
    <w:name w:val="texto_normal"/>
    <w:basedOn w:val="Fuentedeprrafopredeter"/>
    <w:rsid w:val="007A550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color w:val="595959" w:themeColor="text1" w:themeTint="A6"/>
        <w:lang w:val="es-ES" w:eastAsia="es-E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0" w:qFormat="1"/>
    <w:lsdException w:name="heading 3" w:uiPriority="0" w:qFormat="1"/>
    <w:lsdException w:name="heading 4" w:uiPriority="13" w:qFormat="1"/>
    <w:lsdException w:name="heading 5" w:uiPriority="13" w:qFormat="1"/>
    <w:lsdException w:name="heading 6" w:uiPriority="13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2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1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1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9"/>
    <w:lsdException w:name="TOC Heading" w:uiPriority="39" w:qFormat="1"/>
  </w:latentStyles>
  <w:style w:type="paragraph" w:default="1" w:styleId="Normal">
    <w:name w:val="Normal"/>
    <w:qFormat/>
    <w:rsid w:val="00FD5B97"/>
    <w:pPr>
      <w:spacing w:after="160"/>
    </w:pPr>
  </w:style>
  <w:style w:type="paragraph" w:styleId="Ttulo1">
    <w:name w:val="heading 1"/>
    <w:basedOn w:val="Normal"/>
    <w:next w:val="Normal"/>
    <w:link w:val="Ttulo1Car"/>
    <w:uiPriority w:val="1"/>
    <w:qFormat/>
    <w:rsid w:val="00C24251"/>
    <w:pPr>
      <w:keepNext/>
      <w:keepLines/>
      <w:spacing w:before="36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cindecontacto">
    <w:name w:val="Información de contacto"/>
    <w:basedOn w:val="Normal"/>
    <w:uiPriority w:val="99"/>
    <w:qFormat/>
    <w:pPr>
      <w:spacing w:before="0" w:after="0"/>
      <w:jc w:val="center"/>
    </w:pPr>
  </w:style>
  <w:style w:type="character" w:customStyle="1" w:styleId="Ttulo1Car">
    <w:name w:val="Título 1 Car"/>
    <w:basedOn w:val="Fuentedeprrafopredeter"/>
    <w:link w:val="Ttulo1"/>
    <w:uiPriority w:val="9"/>
    <w:rsid w:val="00C2425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Epgrafe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aconvietas">
    <w:name w:val="List Bullet"/>
    <w:basedOn w:val="Normal"/>
    <w:uiPriority w:val="1"/>
    <w:unhideWhenUsed/>
    <w:qFormat/>
    <w:rsid w:val="00C24251"/>
    <w:pPr>
      <w:spacing w:after="120"/>
    </w:pPr>
  </w:style>
  <w:style w:type="paragraph" w:styleId="Listaconnmeros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next w:val="Normal"/>
    <w:link w:val="TtuloC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next w:val="Normal"/>
    <w:link w:val="SubttuloC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caps/>
      <w:sz w:val="26"/>
    </w:rPr>
  </w:style>
  <w:style w:type="character" w:styleId="nfasis">
    <w:name w:val="Emphasis"/>
    <w:basedOn w:val="Fuentedeprrafopredeter"/>
    <w:uiPriority w:val="10"/>
    <w:unhideWhenUsed/>
    <w:qFormat/>
    <w:rPr>
      <w:i w:val="0"/>
      <w:iCs w:val="0"/>
      <w:color w:val="007789" w:themeColor="accent1" w:themeShade="BF"/>
    </w:rPr>
  </w:style>
  <w:style w:type="paragraph" w:styleId="Sinespaciado">
    <w:name w:val="No Spacing"/>
    <w:link w:val="SinespaciadoC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asciiTheme="minorHAnsi" w:eastAsiaTheme="minorEastAsia" w:hAnsiTheme="minorHAnsi" w:cstheme="minorBidi"/>
      <w:color w:val="auto"/>
    </w:rPr>
  </w:style>
  <w:style w:type="paragraph" w:styleId="Cita">
    <w:name w:val="Quote"/>
    <w:basedOn w:val="Normal"/>
    <w:next w:val="Normal"/>
    <w:link w:val="CitaC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Car">
    <w:name w:val="Cita Car"/>
    <w:basedOn w:val="Fuentedeprrafopredeter"/>
    <w:link w:val="Cita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tulodeTDC">
    <w:name w:val="TOC Heading"/>
    <w:basedOn w:val="Ttulo1"/>
    <w:next w:val="Normal"/>
    <w:uiPriority w:val="39"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aps/>
      <w:sz w:val="16"/>
    </w:rPr>
  </w:style>
  <w:style w:type="paragraph" w:styleId="TD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ipervnculo">
    <w:name w:val="Hyperlink"/>
    <w:basedOn w:val="Fuentedeprrafopredeter"/>
    <w:uiPriority w:val="99"/>
    <w:unhideWhenUsed/>
    <w:rPr>
      <w:color w:val="EB8803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paragraph" w:styleId="Bibliografa">
    <w:name w:val="Bibliography"/>
    <w:basedOn w:val="Normal"/>
    <w:next w:val="Normal"/>
    <w:uiPriority w:val="39"/>
    <w:unhideWhenUsed/>
  </w:style>
  <w:style w:type="paragraph" w:styleId="Encabezado">
    <w:name w:val="header"/>
    <w:basedOn w:val="Normal"/>
    <w:link w:val="EncabezadoCar"/>
    <w:uiPriority w:val="99"/>
    <w:unhideWhenUsed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Sangranormal">
    <w:name w:val="Normal Indent"/>
    <w:basedOn w:val="Normal"/>
    <w:uiPriority w:val="99"/>
    <w:unhideWhenUsed/>
    <w:pPr>
      <w:ind w:left="720"/>
    </w:p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table" w:customStyle="1" w:styleId="tabladeinformes">
    <w:name w:val="tabla de informes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E0CD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A3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converted-space">
    <w:name w:val="apple-converted-space"/>
    <w:basedOn w:val="Fuentedeprrafopredeter"/>
    <w:rsid w:val="006A3817"/>
  </w:style>
  <w:style w:type="character" w:customStyle="1" w:styleId="apple-style-span">
    <w:name w:val="apple-style-span"/>
    <w:basedOn w:val="Fuentedeprrafopredeter"/>
    <w:rsid w:val="006A3817"/>
  </w:style>
  <w:style w:type="character" w:styleId="Textoennegrita">
    <w:name w:val="Strong"/>
    <w:basedOn w:val="Fuentedeprrafopredeter"/>
    <w:uiPriority w:val="22"/>
    <w:qFormat/>
    <w:rsid w:val="006A3817"/>
    <w:rPr>
      <w:b/>
      <w:bCs/>
    </w:rPr>
  </w:style>
  <w:style w:type="character" w:customStyle="1" w:styleId="ya-q-full-text">
    <w:name w:val="ya-q-full-text"/>
    <w:basedOn w:val="Fuentedeprrafopredeter"/>
    <w:rsid w:val="006A3817"/>
  </w:style>
  <w:style w:type="table" w:customStyle="1" w:styleId="Tabladecuadrcula1clara-nfasis11">
    <w:name w:val="Tabla de cuadrícula 1 clara - Énfasis 11"/>
    <w:basedOn w:val="Tablanormal"/>
    <w:uiPriority w:val="46"/>
    <w:rsid w:val="00DA426D"/>
    <w:pPr>
      <w:spacing w:after="0" w:line="240" w:lineRule="auto"/>
    </w:pPr>
    <w:tblPr>
      <w:tblStyleRowBandSize w:val="1"/>
      <w:tblStyleColBandSize w:val="1"/>
      <w:tblBorders>
        <w:top w:val="single" w:sz="4" w:space="0" w:color="7CEDFF" w:themeColor="accent1" w:themeTint="66"/>
        <w:left w:val="single" w:sz="4" w:space="0" w:color="7CEDFF" w:themeColor="accent1" w:themeTint="66"/>
        <w:bottom w:val="single" w:sz="4" w:space="0" w:color="7CEDFF" w:themeColor="accent1" w:themeTint="66"/>
        <w:right w:val="single" w:sz="4" w:space="0" w:color="7CEDFF" w:themeColor="accent1" w:themeTint="66"/>
        <w:insideH w:val="single" w:sz="4" w:space="0" w:color="7CEDFF" w:themeColor="accent1" w:themeTint="66"/>
        <w:insideV w:val="single" w:sz="4" w:space="0" w:color="7CE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1clara1">
    <w:name w:val="Tabla de cuadrícula 1 clara1"/>
    <w:basedOn w:val="Tablanormal"/>
    <w:uiPriority w:val="46"/>
    <w:rsid w:val="00DA426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normal11">
    <w:name w:val="Tabla normal 11"/>
    <w:basedOn w:val="Tablanormal"/>
    <w:uiPriority w:val="41"/>
    <w:rsid w:val="000F59A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ya-q-text">
    <w:name w:val="ya-q-text"/>
    <w:basedOn w:val="Fuentedeprrafopredeter"/>
    <w:rsid w:val="007A550B"/>
  </w:style>
  <w:style w:type="character" w:customStyle="1" w:styleId="textonormal">
    <w:name w:val="texto_normal"/>
    <w:basedOn w:val="Fuentedeprrafopredeter"/>
    <w:rsid w:val="007A55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hyperlink" Target="https://es.wikipedia.org/wiki/Lat%C3%ADn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jpeg"/><Relationship Id="rId21" Type="http://schemas.openxmlformats.org/officeDocument/2006/relationships/hyperlink" Target="https://es.wikipedia.org/wiki/Almajaneque" TargetMode="External"/><Relationship Id="rId34" Type="http://schemas.openxmlformats.org/officeDocument/2006/relationships/image" Target="media/image15.png"/><Relationship Id="rId42" Type="http://schemas.openxmlformats.org/officeDocument/2006/relationships/chart" Target="charts/chart3.xml"/><Relationship Id="rId47" Type="http://schemas.openxmlformats.org/officeDocument/2006/relationships/footer" Target="footer2.xml"/><Relationship Id="rId50" Type="http://schemas.openxmlformats.org/officeDocument/2006/relationships/image" Target="media/image22.jpeg"/><Relationship Id="rId55" Type="http://schemas.openxmlformats.org/officeDocument/2006/relationships/image" Target="media/image25.jp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es.wikipedia.org/wiki/Edad_Media" TargetMode="External"/><Relationship Id="rId20" Type="http://schemas.openxmlformats.org/officeDocument/2006/relationships/hyperlink" Target="https://es.wikipedia.org/wiki/Fund%C3%ADbulo" TargetMode="External"/><Relationship Id="rId29" Type="http://schemas.openxmlformats.org/officeDocument/2006/relationships/image" Target="media/image10.png"/><Relationship Id="rId41" Type="http://schemas.openxmlformats.org/officeDocument/2006/relationships/chart" Target="charts/chart2.xml"/><Relationship Id="rId54" Type="http://schemas.openxmlformats.org/officeDocument/2006/relationships/hyperlink" Target="http://www.edu.mec.gub.uy/biblioteca_digital/libros/anonimos/Anonimo%20-%20Historia%20de%20las%20Matematicas.pdf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eg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jpg"/><Relationship Id="rId40" Type="http://schemas.openxmlformats.org/officeDocument/2006/relationships/chart" Target="charts/chart1.xml"/><Relationship Id="rId45" Type="http://schemas.openxmlformats.org/officeDocument/2006/relationships/chart" Target="charts/chart6.xml"/><Relationship Id="rId53" Type="http://schemas.openxmlformats.org/officeDocument/2006/relationships/hyperlink" Target="http://ggyma.geo.ucm.es/docencia/documentos/informatica/Informatica_5.pdf" TargetMode="External"/><Relationship Id="rId58" Type="http://schemas.openxmlformats.org/officeDocument/2006/relationships/image" Target="media/image28.pn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hyperlink" Target="http://ggyma.geo.ucm.es/docencia/documentos/informatica/Informatica_5.pdf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21.png"/><Relationship Id="rId57" Type="http://schemas.openxmlformats.org/officeDocument/2006/relationships/image" Target="media/image27.png"/><Relationship Id="rId61" Type="http://schemas.openxmlformats.org/officeDocument/2006/relationships/image" Target="media/image31.png"/><Relationship Id="rId10" Type="http://schemas.openxmlformats.org/officeDocument/2006/relationships/endnotes" Target="endnotes.xml"/><Relationship Id="rId19" Type="http://schemas.openxmlformats.org/officeDocument/2006/relationships/hyperlink" Target="https://es.wikipedia.org/wiki/Honda_(arma)" TargetMode="External"/><Relationship Id="rId31" Type="http://schemas.openxmlformats.org/officeDocument/2006/relationships/image" Target="media/image12.png"/><Relationship Id="rId44" Type="http://schemas.openxmlformats.org/officeDocument/2006/relationships/chart" Target="charts/chart5.xml"/><Relationship Id="rId52" Type="http://schemas.openxmlformats.org/officeDocument/2006/relationships/image" Target="media/image24.jpg"/><Relationship Id="rId60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hyperlink" Target="http://www.edu.mec.gub.uy/biblioteca_digital/libros/anonimos/Anonimo%20-%20Historia%20de%20las%20Matematicas.pdf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43" Type="http://schemas.openxmlformats.org/officeDocument/2006/relationships/chart" Target="charts/chart4.xml"/><Relationship Id="rId48" Type="http://schemas.openxmlformats.org/officeDocument/2006/relationships/footer" Target="footer3.xml"/><Relationship Id="rId56" Type="http://schemas.openxmlformats.org/officeDocument/2006/relationships/image" Target="media/image26.jpg"/><Relationship Id="rId8" Type="http://schemas.openxmlformats.org/officeDocument/2006/relationships/webSettings" Target="webSettings.xml"/><Relationship Id="rId51" Type="http://schemas.openxmlformats.org/officeDocument/2006/relationships/image" Target="media/image23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es.wikipedia.org/wiki/Muralla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jpeg"/><Relationship Id="rId46" Type="http://schemas.openxmlformats.org/officeDocument/2006/relationships/chart" Target="charts/chart7.xml"/><Relationship Id="rId59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3082\StudentReport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Style" Target="style1.xml"/><Relationship Id="rId2" Type="http://schemas.microsoft.com/office/2011/relationships/chartColorStyle" Target="colors1.xml"/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Style" Target="style2.xml"/><Relationship Id="rId2" Type="http://schemas.microsoft.com/office/2011/relationships/chartColorStyle" Target="colors2.xml"/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Style" Target="style3.xml"/><Relationship Id="rId2" Type="http://schemas.microsoft.com/office/2011/relationships/chartColorStyle" Target="colors3.xml"/><Relationship Id="rId1" Type="http://schemas.openxmlformats.org/officeDocument/2006/relationships/package" Target="../embeddings/Microsoft_Excel_Worksheet3.xlsx"/></Relationships>
</file>

<file path=word/charts/_rels/chart4.xml.rels><?xml version="1.0" encoding="UTF-8" standalone="yes"?>
<Relationships xmlns="http://schemas.openxmlformats.org/package/2006/relationships"><Relationship Id="rId3" Type="http://schemas.microsoft.com/office/2011/relationships/chartStyle" Target="style4.xml"/><Relationship Id="rId2" Type="http://schemas.microsoft.com/office/2011/relationships/chartColorStyle" Target="colors4.xml"/><Relationship Id="rId1" Type="http://schemas.openxmlformats.org/officeDocument/2006/relationships/package" Target="../embeddings/Microsoft_Excel_Worksheet4.xlsx"/></Relationships>
</file>

<file path=word/charts/_rels/chart5.xml.rels><?xml version="1.0" encoding="UTF-8" standalone="yes"?>
<Relationships xmlns="http://schemas.openxmlformats.org/package/2006/relationships"><Relationship Id="rId3" Type="http://schemas.microsoft.com/office/2011/relationships/chartStyle" Target="style5.xml"/><Relationship Id="rId2" Type="http://schemas.microsoft.com/office/2011/relationships/chartColorStyle" Target="colors5.xml"/><Relationship Id="rId1" Type="http://schemas.openxmlformats.org/officeDocument/2006/relationships/package" Target="../embeddings/Microsoft_Excel_Worksheet5.xlsx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Style" Target="style6.xml"/><Relationship Id="rId2" Type="http://schemas.microsoft.com/office/2011/relationships/chartColorStyle" Target="colors6.xml"/><Relationship Id="rId1" Type="http://schemas.openxmlformats.org/officeDocument/2006/relationships/package" Target="../embeddings/Microsoft_Excel_Worksheet6.xlsx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Style" Target="style7.xml"/><Relationship Id="rId2" Type="http://schemas.microsoft.com/office/2011/relationships/chartColorStyle" Target="colors7.xml"/><Relationship Id="rId1" Type="http://schemas.openxmlformats.org/officeDocument/2006/relationships/package" Target="../embeddings/Microsoft_Excel_Worksheet7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Hoja1!$G$4:$G$23</c:f>
              <c:numCache>
                <c:formatCode>General</c:formatCode>
                <c:ptCount val="20"/>
                <c:pt idx="0">
                  <c:v>0.5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Hoja1!$H$4:$H$23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1"/>
          <c:order val="1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Hoja1!$G$4:$G$23</c:f>
              <c:numCache>
                <c:formatCode>General</c:formatCode>
                <c:ptCount val="20"/>
                <c:pt idx="0">
                  <c:v>0.5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Hoja1!$I$4:$I$23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2"/>
          <c:order val="2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Hoja1!$G$4:$G$23</c:f>
              <c:numCache>
                <c:formatCode>General</c:formatCode>
                <c:ptCount val="20"/>
                <c:pt idx="0">
                  <c:v>0.5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Hoja1!$J$4:$J$23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yVal>
          <c:smooth val="0"/>
        </c:ser>
        <c:ser>
          <c:idx val="3"/>
          <c:order val="3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>
                  <a:lumMod val="60000"/>
                </a:schemeClr>
              </a:solidFill>
              <a:ln w="9525">
                <a:solidFill>
                  <a:schemeClr val="accent2">
                    <a:lumMod val="60000"/>
                  </a:schemeClr>
                </a:solidFill>
              </a:ln>
              <a:effectLst/>
            </c:spPr>
          </c:marker>
          <c:xVal>
            <c:numRef>
              <c:f>Hoja1!$G$4:$G$23</c:f>
              <c:numCache>
                <c:formatCode>General</c:formatCode>
                <c:ptCount val="20"/>
                <c:pt idx="0">
                  <c:v>0.5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Hoja1!$K$4:$K$23</c:f>
              <c:numCache>
                <c:formatCode>General</c:formatCode>
                <c:ptCount val="20"/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175488"/>
        <c:axId val="62186240"/>
      </c:scatterChart>
      <c:valAx>
        <c:axId val="621754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distancia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62186240"/>
        <c:crosses val="autoZero"/>
        <c:crossBetween val="midCat"/>
      </c:valAx>
      <c:valAx>
        <c:axId val="62186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N° de 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621754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Hoja7!$B$4:$B$23</c:f>
            </c:numRef>
          </c:yVal>
          <c:smooth val="0"/>
        </c:ser>
        <c:ser>
          <c:idx val="1"/>
          <c:order val="1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Hoja7!$C$4:$C$23</c:f>
            </c:numRef>
          </c:yVal>
          <c:smooth val="0"/>
        </c:ser>
        <c:ser>
          <c:idx val="2"/>
          <c:order val="2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3"/>
                </a:solidFill>
                <a:prstDash val="sysDot"/>
              </a:ln>
              <a:effectLst/>
            </c:spPr>
            <c:trendlineType val="poly"/>
            <c:order val="4"/>
            <c:dispRSqr val="0"/>
            <c:dispEq val="1"/>
            <c:trendlineLbl>
              <c:layout>
                <c:manualLayout>
                  <c:x val="0.16082786526684165"/>
                  <c:y val="-0.34707786526684165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MX"/>
                </a:p>
              </c:txPr>
            </c:trendlineLbl>
          </c:trendline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Hoja7!$D$4:$D$23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yVal>
          <c:smooth val="0"/>
        </c:ser>
        <c:ser>
          <c:idx val="3"/>
          <c:order val="3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Hoja7!$E$4:$E$23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4"/>
          <c:order val="4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Hoja7!$F$4:$F$23</c:f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6606848"/>
        <c:axId val="76486144"/>
      </c:scatterChart>
      <c:valAx>
        <c:axId val="766068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486144"/>
        <c:crosses val="autoZero"/>
        <c:crossBetween val="midCat"/>
      </c:valAx>
      <c:valAx>
        <c:axId val="76486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Alcance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60684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Hoja3!$A$3:$A$22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Hoja3!$B$3:$B$22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1"/>
          <c:order val="1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Hoja3!$A$3:$A$22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Hoja3!$C$3:$C$22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2"/>
          <c:order val="2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3"/>
                </a:solidFill>
                <a:prstDash val="sysDot"/>
              </a:ln>
              <a:effectLst/>
            </c:spPr>
            <c:trendlineType val="poly"/>
            <c:order val="2"/>
            <c:dispRSqr val="0"/>
            <c:dispEq val="1"/>
            <c:trendlineLbl>
              <c:layout>
                <c:manualLayout>
                  <c:x val="0.12601027996500438"/>
                  <c:y val="-0.632010425780110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MX"/>
                </a:p>
              </c:txPr>
            </c:trendlineLbl>
          </c:trendline>
          <c:xVal>
            <c:numRef>
              <c:f>Hoja3!$A$3:$A$22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Hoja3!$D$3:$D$22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yVal>
          <c:smooth val="0"/>
        </c:ser>
        <c:ser>
          <c:idx val="3"/>
          <c:order val="3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Hoja3!$A$3:$A$22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Hoja3!$E$3:$E$22</c:f>
              <c:numCache>
                <c:formatCode>General</c:formatCode>
                <c:ptCount val="20"/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6738944"/>
        <c:axId val="76741248"/>
      </c:scatterChart>
      <c:valAx>
        <c:axId val="767389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alcance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741248"/>
        <c:crosses val="autoZero"/>
        <c:crossBetween val="midCat"/>
      </c:valAx>
      <c:valAx>
        <c:axId val="76741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73894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Hoja4!$A$3:$A$22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Hoja4!$B$3:$B$22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1"/>
          <c:order val="1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Hoja4!$A$3:$A$22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Hoja4!$C$3:$C$22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2"/>
          <c:order val="2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3"/>
                </a:solidFill>
                <a:prstDash val="sysDot"/>
              </a:ln>
              <a:effectLst/>
            </c:spPr>
            <c:trendlineType val="poly"/>
            <c:order val="4"/>
            <c:dispRSqr val="0"/>
            <c:dispEq val="1"/>
            <c:trendlineLbl>
              <c:layout>
                <c:manualLayout>
                  <c:x val="0.19009011373578302"/>
                  <c:y val="-0.6563334791484397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MX"/>
                </a:p>
              </c:txPr>
            </c:trendlineLbl>
          </c:trendline>
          <c:xVal>
            <c:numRef>
              <c:f>Hoja4!$A$3:$A$22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Hoja4!$D$3:$D$22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yVal>
          <c:smooth val="0"/>
        </c:ser>
        <c:ser>
          <c:idx val="3"/>
          <c:order val="3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Hoja4!$A$3:$A$22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xVal>
          <c:yVal>
            <c:numRef>
              <c:f>Hoja4!$E$3:$E$22</c:f>
              <c:numCache>
                <c:formatCode>General</c:formatCode>
                <c:ptCount val="20"/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6859264"/>
        <c:axId val="76865920"/>
      </c:scatterChart>
      <c:valAx>
        <c:axId val="76859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alcance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865920"/>
        <c:crosses val="autoZero"/>
        <c:crossBetween val="midCat"/>
      </c:valAx>
      <c:valAx>
        <c:axId val="768659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85926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Hoja5!$A$3:$A$22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Hoja5!$B$3:$B$22</c:f>
            </c:numRef>
          </c:yVal>
          <c:smooth val="0"/>
        </c:ser>
        <c:ser>
          <c:idx val="1"/>
          <c:order val="1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Hoja5!$A$3:$A$22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Hoja5!$C$3:$C$22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2"/>
          <c:order val="2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3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layout>
                <c:manualLayout>
                  <c:x val="-4.864435695538058E-2"/>
                  <c:y val="-0.4432804753572470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MX"/>
                </a:p>
              </c:txPr>
            </c:trendlineLbl>
          </c:trendline>
          <c:xVal>
            <c:numRef>
              <c:f>Hoja5!$A$3:$A$22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Hoja5!$D$3:$D$22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yVal>
          <c:smooth val="0"/>
        </c:ser>
        <c:ser>
          <c:idx val="3"/>
          <c:order val="3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Hoja5!$A$3:$A$22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Hoja5!$E$3:$E$22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4"/>
          <c:order val="4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Hoja5!$A$3:$A$22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Hoja5!$F$3:$F$22</c:f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6980608"/>
        <c:axId val="76982912"/>
      </c:scatterChart>
      <c:valAx>
        <c:axId val="76980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982912"/>
        <c:crosses val="autoZero"/>
        <c:crossBetween val="midCat"/>
      </c:valAx>
      <c:valAx>
        <c:axId val="769829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alcance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7698060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Hoja6!$A$3:$A$22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Hoja6!$B$3:$B$22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1"/>
          <c:order val="1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Hoja6!$A$3:$A$22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Hoja6!$C$3:$C$22</c:f>
            </c:numRef>
          </c:yVal>
          <c:smooth val="0"/>
        </c:ser>
        <c:ser>
          <c:idx val="2"/>
          <c:order val="2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3"/>
                </a:solidFill>
                <a:prstDash val="sysDot"/>
              </a:ln>
              <a:effectLst/>
            </c:spPr>
            <c:trendlineType val="poly"/>
            <c:order val="2"/>
            <c:dispRSqr val="0"/>
            <c:dispEq val="1"/>
            <c:trendlineLbl>
              <c:layout>
                <c:manualLayout>
                  <c:x val="8.4531496062992123E-2"/>
                  <c:y val="-0.3485505978419364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MX"/>
                </a:p>
              </c:txPr>
            </c:trendlineLbl>
          </c:trendline>
          <c:xVal>
            <c:numRef>
              <c:f>Hoja6!$A$3:$A$22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Hoja6!$D$3:$D$22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yVal>
          <c:smooth val="0"/>
        </c:ser>
        <c:ser>
          <c:idx val="3"/>
          <c:order val="3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Hoja6!$A$3:$A$22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Hoja6!$E$3:$E$22</c:f>
            </c:numRef>
          </c:yVal>
          <c:smooth val="0"/>
        </c:ser>
        <c:ser>
          <c:idx val="4"/>
          <c:order val="4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Hoja6!$A$3:$A$22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Hoja6!$F$3:$F$22</c:f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4284800"/>
        <c:axId val="94291456"/>
      </c:scatterChart>
      <c:valAx>
        <c:axId val="942848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94291456"/>
        <c:crosses val="autoZero"/>
        <c:crossBetween val="midCat"/>
      </c:valAx>
      <c:valAx>
        <c:axId val="94291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alcance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9428480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MX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Hoja7!$B$4:$B$23</c:f>
            </c:numRef>
          </c:yVal>
          <c:smooth val="0"/>
        </c:ser>
        <c:ser>
          <c:idx val="1"/>
          <c:order val="1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Hoja7!$C$4:$C$23</c:f>
            </c:numRef>
          </c:yVal>
          <c:smooth val="0"/>
        </c:ser>
        <c:ser>
          <c:idx val="2"/>
          <c:order val="2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3"/>
                </a:solidFill>
                <a:prstDash val="sysDot"/>
              </a:ln>
              <a:effectLst/>
            </c:spPr>
            <c:trendlineType val="poly"/>
            <c:order val="4"/>
            <c:dispRSqr val="0"/>
            <c:dispEq val="1"/>
            <c:trendlineLbl>
              <c:layout>
                <c:manualLayout>
                  <c:x val="0.16082786526684165"/>
                  <c:y val="-0.36559638378536019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MX"/>
                </a:p>
              </c:txPr>
            </c:trendlineLbl>
          </c:trendline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Hoja7!$D$4:$D$23</c:f>
              <c:numCache>
                <c:formatCode>General</c:formatCode>
                <c:ptCount val="20"/>
                <c:pt idx="0">
                  <c:v>50</c:v>
                </c:pt>
                <c:pt idx="1">
                  <c:v>1.65</c:v>
                </c:pt>
                <c:pt idx="2">
                  <c:v>3.1</c:v>
                </c:pt>
                <c:pt idx="3">
                  <c:v>4.2</c:v>
                </c:pt>
                <c:pt idx="4">
                  <c:v>5.57</c:v>
                </c:pt>
                <c:pt idx="5">
                  <c:v>6.9</c:v>
                </c:pt>
                <c:pt idx="6">
                  <c:v>8.66</c:v>
                </c:pt>
                <c:pt idx="7">
                  <c:v>9.33</c:v>
                </c:pt>
                <c:pt idx="8">
                  <c:v>10.11</c:v>
                </c:pt>
                <c:pt idx="9">
                  <c:v>12</c:v>
                </c:pt>
                <c:pt idx="10">
                  <c:v>12.76</c:v>
                </c:pt>
                <c:pt idx="11">
                  <c:v>14.2</c:v>
                </c:pt>
                <c:pt idx="12">
                  <c:v>14.4</c:v>
                </c:pt>
                <c:pt idx="13">
                  <c:v>16.13</c:v>
                </c:pt>
                <c:pt idx="14">
                  <c:v>17</c:v>
                </c:pt>
                <c:pt idx="15">
                  <c:v>18.61</c:v>
                </c:pt>
                <c:pt idx="16">
                  <c:v>19.52</c:v>
                </c:pt>
                <c:pt idx="17">
                  <c:v>20.170000000000002</c:v>
                </c:pt>
                <c:pt idx="18">
                  <c:v>21.22</c:v>
                </c:pt>
                <c:pt idx="19">
                  <c:v>22.78</c:v>
                </c:pt>
              </c:numCache>
            </c:numRef>
          </c:yVal>
          <c:smooth val="0"/>
        </c:ser>
        <c:ser>
          <c:idx val="3"/>
          <c:order val="3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Hoja7!$E$4:$E$23</c:f>
              <c:numCache>
                <c:formatCode>General</c:formatCode>
                <c:ptCount val="20"/>
              </c:numCache>
            </c:numRef>
          </c:yVal>
          <c:smooth val="0"/>
        </c:ser>
        <c:ser>
          <c:idx val="4"/>
          <c:order val="4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Hoja7!$A$4:$A$23</c:f>
              <c:numCache>
                <c:formatCode>General</c:formatCode>
                <c:ptCount val="20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18</c:v>
                </c:pt>
                <c:pt idx="10">
                  <c:v>20</c:v>
                </c:pt>
                <c:pt idx="11">
                  <c:v>22</c:v>
                </c:pt>
                <c:pt idx="12">
                  <c:v>24</c:v>
                </c:pt>
                <c:pt idx="13">
                  <c:v>26</c:v>
                </c:pt>
                <c:pt idx="14">
                  <c:v>28</c:v>
                </c:pt>
                <c:pt idx="15">
                  <c:v>30</c:v>
                </c:pt>
                <c:pt idx="16">
                  <c:v>32</c:v>
                </c:pt>
                <c:pt idx="17">
                  <c:v>34</c:v>
                </c:pt>
                <c:pt idx="18">
                  <c:v>36</c:v>
                </c:pt>
                <c:pt idx="19">
                  <c:v>38</c:v>
                </c:pt>
              </c:numCache>
            </c:numRef>
          </c:xVal>
          <c:yVal>
            <c:numRef>
              <c:f>Hoja7!$F$4:$F$23</c:f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4405760"/>
        <c:axId val="94408064"/>
      </c:scatterChart>
      <c:valAx>
        <c:axId val="9440576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ligas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94408064"/>
        <c:crosses val="autoZero"/>
        <c:crossBetween val="midCat"/>
      </c:valAx>
      <c:valAx>
        <c:axId val="94408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s-MX"/>
                  <a:t>Alcance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MX"/>
          </a:p>
        </c:txPr>
        <c:crossAx val="9440576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MX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MX"/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05 de mayo de 2016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>
  <b:Source>
    <b:Tag>hjh77</b:Tag>
    <b:SourceType>Book</b:SourceType>
    <b:Guid>{0B19BE4A-F21D-4F3F-85CF-27F982D6CBB0}</b:Guid>
    <b:Author>
      <b:Author>
        <b:NameList>
          <b:Person>
            <b:Last>hjhjbjbhvh</b:Last>
          </b:Person>
        </b:NameList>
      </b:Author>
    </b:Author>
    <b:Title>khh</b:Title>
    <b:Year>677</b:Year>
    <b:City>,bhgh</b:City>
    <b:Publisher>mbjbj</b:Publishe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5E874D-8D53-4341-8BA4-32C8979816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544349-937B-473E-9E27-237DCD70F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2552</TotalTime>
  <Pages>40</Pages>
  <Words>4720</Words>
  <Characters>25962</Characters>
  <Application>Microsoft Office Word</Application>
  <DocSecurity>0</DocSecurity>
  <Lines>216</Lines>
  <Paragraphs>61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Encabezados</vt:lpstr>
      </vt:variant>
      <vt:variant>
        <vt:i4>5</vt:i4>
      </vt:variant>
    </vt:vector>
  </HeadingPairs>
  <TitlesOfParts>
    <vt:vector size="7" baseType="lpstr">
      <vt:lpstr>Máquina de Entrenamiento de Tiro Parabólico (METP)</vt:lpstr>
      <vt:lpstr/>
      <vt:lpstr>&lt;Ya puede empezar</vt:lpstr>
      <vt:lpstr>Déjelo perfecto</vt:lpstr>
      <vt:lpstr>Termínelo con un último toque</vt:lpstr>
      <vt:lpstr>    Agregar una tabla de contenido</vt:lpstr>
      <vt:lpstr>    Agregar una bibliografía</vt:lpstr>
    </vt:vector>
  </TitlesOfParts>
  <Company/>
  <LinksUpToDate>false</LinksUpToDate>
  <CharactersWithSpaces>30621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Máquina de Entrenamiento de Tiro Parabólico (METP)</dc:title>
  <dc:subject>Proyecto integrador</dc:subject>
  <dc:creator>Equipo 6</dc:creator>
  <cp:keywords>LIDTS</cp:keywords>
  <cp:lastModifiedBy>CP. Marco</cp:lastModifiedBy>
  <cp:revision>84</cp:revision>
  <cp:lastPrinted>2016-05-03T18:26:00Z</cp:lastPrinted>
  <dcterms:created xsi:type="dcterms:W3CDTF">2016-04-06T20:51:00Z</dcterms:created>
  <dcterms:modified xsi:type="dcterms:W3CDTF">2016-05-11T03:04:00Z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